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9865" w14:textId="69760D32" w:rsidR="00052D80" w:rsidRPr="00255002" w:rsidRDefault="004176DD" w:rsidP="00C828DE">
      <w:pPr>
        <w:pStyle w:val="Titreprincipal"/>
      </w:pPr>
      <w:fldSimple w:instr=" TITLE   \* MERGEFORMAT ">
        <w:r w:rsidR="00C02911" w:rsidRPr="00255002">
          <w:t>133 - Réaliser des applications web en session-Handling</w:t>
        </w:r>
      </w:fldSimple>
    </w:p>
    <w:p w14:paraId="3AB83F2C" w14:textId="77777777" w:rsidR="00251E64" w:rsidRPr="00255002" w:rsidRDefault="003C65FC" w:rsidP="00C828DE">
      <w:pPr>
        <w:pStyle w:val="Titresecondaire"/>
      </w:pPr>
      <w:r w:rsidRPr="00255002">
        <w:t>Rapport personnel</w:t>
      </w:r>
    </w:p>
    <w:p w14:paraId="495C44B7" w14:textId="77777777" w:rsidR="001C681D" w:rsidRPr="00255002" w:rsidRDefault="001C681D" w:rsidP="00C828DE"/>
    <w:p w14:paraId="73C4F020" w14:textId="55EF2FF8" w:rsidR="001C681D" w:rsidRPr="00255002" w:rsidRDefault="00BE72AA" w:rsidP="00AF4FBC">
      <w:pPr>
        <w:pStyle w:val="Titreversion"/>
      </w:pPr>
      <w:r w:rsidRPr="00255002">
        <w:t xml:space="preserve">Date de création : </w:t>
      </w:r>
      <w:r w:rsidRPr="00255002">
        <w:fldChar w:fldCharType="begin"/>
      </w:r>
      <w:r w:rsidRPr="00255002">
        <w:instrText xml:space="preserve"> CREATEDATE  \@ "dd.MM.yyyy"  \* MERGEFORMAT </w:instrText>
      </w:r>
      <w:r w:rsidRPr="00255002">
        <w:fldChar w:fldCharType="separate"/>
      </w:r>
      <w:r w:rsidR="008945C1" w:rsidRPr="00255002">
        <w:t>2</w:t>
      </w:r>
      <w:r w:rsidR="00C02911" w:rsidRPr="00255002">
        <w:t>3</w:t>
      </w:r>
      <w:r w:rsidR="008945C1" w:rsidRPr="00255002">
        <w:t>.03.2023</w:t>
      </w:r>
      <w:r w:rsidRPr="00255002">
        <w:fldChar w:fldCharType="end"/>
      </w:r>
      <w:r w:rsidRPr="00255002">
        <w:br/>
      </w:r>
      <w:r w:rsidR="00ED197F" w:rsidRPr="00255002">
        <w:t>Version 1</w:t>
      </w:r>
      <w:r w:rsidR="00EA6671" w:rsidRPr="00255002">
        <w:t xml:space="preserve"> du </w:t>
      </w:r>
      <w:r w:rsidRPr="00255002">
        <w:t>jj.mm.aaaa</w:t>
      </w:r>
    </w:p>
    <w:p w14:paraId="653CFF0C" w14:textId="77777777" w:rsidR="001C681D" w:rsidRPr="00255002" w:rsidRDefault="00D52A38" w:rsidP="00BE72AA">
      <w:pPr>
        <w:pStyle w:val="Titreauteur"/>
      </w:pPr>
      <w:r w:rsidRPr="00255002">
        <w:t>Luca Gambera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1676"/>
        <w:gridCol w:w="2584"/>
      </w:tblGrid>
      <w:tr w:rsidR="008E45AD" w:rsidRPr="00255002" w14:paraId="3892BFCA" w14:textId="77777777" w:rsidTr="008E45AD">
        <w:tc>
          <w:tcPr>
            <w:tcW w:w="5094" w:type="dxa"/>
            <w:vAlign w:val="center"/>
          </w:tcPr>
          <w:p w14:paraId="70116046" w14:textId="77777777" w:rsidR="008E45AD" w:rsidRPr="00255002" w:rsidRDefault="008E45AD" w:rsidP="003C65FC">
            <w:r w:rsidRPr="00255002">
              <w:rPr>
                <w:lang w:eastAsia="fr-CH"/>
              </w:rPr>
              <w:drawing>
                <wp:inline distT="0" distB="0" distL="0" distR="0" wp14:anchorId="55BC6380" wp14:editId="37420A21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14:paraId="65A7535D" w14:textId="77777777" w:rsidR="008E45AD" w:rsidRPr="00255002" w:rsidRDefault="008E45AD" w:rsidP="00207E56"/>
        </w:tc>
        <w:tc>
          <w:tcPr>
            <w:tcW w:w="2670" w:type="dxa"/>
            <w:vAlign w:val="center"/>
          </w:tcPr>
          <w:p w14:paraId="5F361364" w14:textId="2FE4AC06" w:rsidR="008E45AD" w:rsidRPr="00255002" w:rsidRDefault="008E45AD" w:rsidP="00207E56">
            <w:r w:rsidRPr="00255002">
              <w:t>Module du </w:t>
            </w:r>
            <w:r w:rsidR="00D52A38" w:rsidRPr="00255002">
              <w:fldChar w:fldCharType="begin"/>
            </w:r>
            <w:r w:rsidR="00D52A38" w:rsidRPr="00255002">
              <w:instrText xml:space="preserve"> CREATEDATE  \@ "dd.MM.yyyy"  \* MERGEFORMAT </w:instrText>
            </w:r>
            <w:r w:rsidR="00D52A38" w:rsidRPr="00255002">
              <w:fldChar w:fldCharType="separate"/>
            </w:r>
            <w:r w:rsidR="008945C1" w:rsidRPr="00255002">
              <w:t>2</w:t>
            </w:r>
            <w:r w:rsidR="004607DC" w:rsidRPr="00255002">
              <w:t>3</w:t>
            </w:r>
            <w:r w:rsidR="008945C1" w:rsidRPr="00255002">
              <w:t>.03.2023</w:t>
            </w:r>
            <w:r w:rsidR="00D52A38" w:rsidRPr="00255002">
              <w:fldChar w:fldCharType="end"/>
            </w:r>
            <w:r w:rsidR="00D52A38" w:rsidRPr="00255002">
              <w:t xml:space="preserve"> </w:t>
            </w:r>
            <w:r w:rsidRPr="00255002">
              <w:t>au jj.mm.aaaa</w:t>
            </w:r>
          </w:p>
        </w:tc>
      </w:tr>
    </w:tbl>
    <w:p w14:paraId="70D487C4" w14:textId="77777777" w:rsidR="001C681D" w:rsidRPr="00255002" w:rsidRDefault="001C681D" w:rsidP="00C828DE"/>
    <w:p w14:paraId="24694CD0" w14:textId="77777777" w:rsidR="001C681D" w:rsidRPr="00255002" w:rsidRDefault="001C681D" w:rsidP="00C828DE">
      <w:pPr>
        <w:sectPr w:rsidR="001C681D" w:rsidRPr="00255002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76B47C89" w14:textId="77777777" w:rsidR="00754267" w:rsidRPr="00255002" w:rsidRDefault="00754267" w:rsidP="00BE72AA">
      <w:pPr>
        <w:pStyle w:val="TitreTM"/>
        <w:rPr>
          <w:lang w:val="fr-CH"/>
        </w:rPr>
      </w:pPr>
      <w:r w:rsidRPr="00255002">
        <w:rPr>
          <w:lang w:val="fr-CH"/>
        </w:rPr>
        <w:lastRenderedPageBreak/>
        <w:t>Table des matières</w:t>
      </w:r>
    </w:p>
    <w:p w14:paraId="691C4AA9" w14:textId="1B3EAA28" w:rsidR="003A2619" w:rsidRPr="00255002" w:rsidRDefault="00611F2A">
      <w:pPr>
        <w:pStyle w:val="TM1"/>
        <w:tabs>
          <w:tab w:val="left" w:pos="440"/>
          <w:tab w:val="right" w:leader="underscore" w:pos="9344"/>
        </w:tabs>
        <w:rPr>
          <w:rFonts w:eastAsiaTheme="minorEastAsia" w:cstheme="minorBidi"/>
          <w:b w:val="0"/>
          <w:bCs w:val="0"/>
          <w:i w:val="0"/>
          <w:iCs w:val="0"/>
          <w:sz w:val="22"/>
          <w:szCs w:val="22"/>
          <w:lang w:eastAsia="fr-CH"/>
        </w:rPr>
      </w:pPr>
      <w:r w:rsidRPr="00255002">
        <w:rPr>
          <w:caps/>
          <w:lang w:eastAsia="en-US"/>
        </w:rPr>
        <w:fldChar w:fldCharType="begin"/>
      </w:r>
      <w:r w:rsidR="007C3FEA" w:rsidRPr="00255002">
        <w:rPr>
          <w:caps/>
        </w:rPr>
        <w:instrText xml:space="preserve"> TOC \o "1-4"</w:instrText>
      </w:r>
      <w:r w:rsidR="00A36D4C" w:rsidRPr="00255002">
        <w:rPr>
          <w:caps/>
        </w:rPr>
        <w:instrText xml:space="preserve"> \h \z</w:instrText>
      </w:r>
      <w:r w:rsidR="007C3FEA" w:rsidRPr="00255002">
        <w:rPr>
          <w:caps/>
        </w:rPr>
        <w:instrText xml:space="preserve"> </w:instrText>
      </w:r>
      <w:r w:rsidRPr="00255002">
        <w:rPr>
          <w:caps/>
          <w:lang w:eastAsia="en-US"/>
        </w:rPr>
        <w:fldChar w:fldCharType="separate"/>
      </w:r>
      <w:hyperlink w:anchor="_Toc130560895" w:history="1">
        <w:r w:rsidR="003A2619" w:rsidRPr="00255002">
          <w:rPr>
            <w:rStyle w:val="Lienhypertexte"/>
          </w:rPr>
          <w:t>1</w:t>
        </w:r>
        <w:r w:rsidR="003A2619" w:rsidRPr="00255002">
          <w:rPr>
            <w:rFonts w:eastAsiaTheme="minorEastAsia" w:cstheme="minorBidi"/>
            <w:b w:val="0"/>
            <w:bCs w:val="0"/>
            <w:i w:val="0"/>
            <w:iCs w:val="0"/>
            <w:sz w:val="22"/>
            <w:szCs w:val="22"/>
            <w:lang w:eastAsia="fr-CH"/>
          </w:rPr>
          <w:tab/>
        </w:r>
        <w:r w:rsidR="003A2619" w:rsidRPr="00255002">
          <w:rPr>
            <w:rStyle w:val="Lienhypertexte"/>
          </w:rPr>
          <w:t>Introduction</w:t>
        </w:r>
        <w:r w:rsidR="003A2619" w:rsidRPr="00255002">
          <w:rPr>
            <w:webHidden/>
          </w:rPr>
          <w:tab/>
        </w:r>
        <w:r w:rsidR="003A2619" w:rsidRPr="00255002">
          <w:rPr>
            <w:webHidden/>
          </w:rPr>
          <w:fldChar w:fldCharType="begin"/>
        </w:r>
        <w:r w:rsidR="003A2619" w:rsidRPr="00255002">
          <w:rPr>
            <w:webHidden/>
          </w:rPr>
          <w:instrText xml:space="preserve"> PAGEREF _Toc130560895 \h </w:instrText>
        </w:r>
        <w:r w:rsidR="003A2619" w:rsidRPr="00255002">
          <w:rPr>
            <w:webHidden/>
          </w:rPr>
        </w:r>
        <w:r w:rsidR="003A2619" w:rsidRPr="00255002">
          <w:rPr>
            <w:webHidden/>
          </w:rPr>
          <w:fldChar w:fldCharType="separate"/>
        </w:r>
        <w:r w:rsidR="003A2619" w:rsidRPr="00255002">
          <w:rPr>
            <w:webHidden/>
          </w:rPr>
          <w:t>1</w:t>
        </w:r>
        <w:r w:rsidR="003A2619" w:rsidRPr="00255002">
          <w:rPr>
            <w:webHidden/>
          </w:rPr>
          <w:fldChar w:fldCharType="end"/>
        </w:r>
      </w:hyperlink>
    </w:p>
    <w:p w14:paraId="7D6914C6" w14:textId="05C5DB4D" w:rsidR="003A2619" w:rsidRPr="00255002" w:rsidRDefault="00B8390A">
      <w:pPr>
        <w:pStyle w:val="TM1"/>
        <w:tabs>
          <w:tab w:val="left" w:pos="440"/>
          <w:tab w:val="right" w:leader="underscore" w:pos="9344"/>
        </w:tabs>
        <w:rPr>
          <w:rFonts w:eastAsiaTheme="minorEastAsia" w:cstheme="minorBidi"/>
          <w:b w:val="0"/>
          <w:bCs w:val="0"/>
          <w:i w:val="0"/>
          <w:iCs w:val="0"/>
          <w:sz w:val="22"/>
          <w:szCs w:val="22"/>
          <w:lang w:eastAsia="fr-CH"/>
        </w:rPr>
      </w:pPr>
      <w:hyperlink w:anchor="_Toc130560896" w:history="1">
        <w:r w:rsidR="003A2619" w:rsidRPr="00255002">
          <w:rPr>
            <w:rStyle w:val="Lienhypertexte"/>
          </w:rPr>
          <w:t>2</w:t>
        </w:r>
        <w:r w:rsidR="003A2619" w:rsidRPr="00255002">
          <w:rPr>
            <w:rFonts w:eastAsiaTheme="minorEastAsia" w:cstheme="minorBidi"/>
            <w:b w:val="0"/>
            <w:bCs w:val="0"/>
            <w:i w:val="0"/>
            <w:iCs w:val="0"/>
            <w:sz w:val="22"/>
            <w:szCs w:val="22"/>
            <w:lang w:eastAsia="fr-CH"/>
          </w:rPr>
          <w:tab/>
        </w:r>
        <w:r w:rsidR="003A2619" w:rsidRPr="00255002">
          <w:rPr>
            <w:rStyle w:val="Lienhypertexte"/>
          </w:rPr>
          <w:t>Conclusion</w:t>
        </w:r>
        <w:r w:rsidR="003A2619" w:rsidRPr="00255002">
          <w:rPr>
            <w:webHidden/>
          </w:rPr>
          <w:tab/>
        </w:r>
        <w:r w:rsidR="003A2619" w:rsidRPr="00255002">
          <w:rPr>
            <w:webHidden/>
          </w:rPr>
          <w:fldChar w:fldCharType="begin"/>
        </w:r>
        <w:r w:rsidR="003A2619" w:rsidRPr="00255002">
          <w:rPr>
            <w:webHidden/>
          </w:rPr>
          <w:instrText xml:space="preserve"> PAGEREF _Toc130560896 \h </w:instrText>
        </w:r>
        <w:r w:rsidR="003A2619" w:rsidRPr="00255002">
          <w:rPr>
            <w:webHidden/>
          </w:rPr>
        </w:r>
        <w:r w:rsidR="003A2619" w:rsidRPr="00255002">
          <w:rPr>
            <w:webHidden/>
          </w:rPr>
          <w:fldChar w:fldCharType="separate"/>
        </w:r>
        <w:r w:rsidR="003A2619" w:rsidRPr="00255002">
          <w:rPr>
            <w:webHidden/>
          </w:rPr>
          <w:t>1</w:t>
        </w:r>
        <w:r w:rsidR="003A2619" w:rsidRPr="00255002">
          <w:rPr>
            <w:webHidden/>
          </w:rPr>
          <w:fldChar w:fldCharType="end"/>
        </w:r>
      </w:hyperlink>
    </w:p>
    <w:p w14:paraId="4B0D7697" w14:textId="434EF8E6" w:rsidR="00985F46" w:rsidRPr="00255002" w:rsidRDefault="00611F2A" w:rsidP="00AF4FBC">
      <w:pPr>
        <w:pStyle w:val="TxtJustifi"/>
      </w:pPr>
      <w:r w:rsidRPr="00255002">
        <w:fldChar w:fldCharType="end"/>
      </w:r>
    </w:p>
    <w:p w14:paraId="5E8B6F06" w14:textId="77777777" w:rsidR="00985F46" w:rsidRPr="00255002" w:rsidRDefault="00985F46" w:rsidP="00610AA7">
      <w:pPr>
        <w:pStyle w:val="ListePuce1"/>
        <w:rPr>
          <w:lang w:val="fr-CH"/>
        </w:rPr>
        <w:sectPr w:rsidR="00985F46" w:rsidRPr="00255002" w:rsidSect="00DD274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 w:start="1"/>
          <w:cols w:space="720"/>
        </w:sectPr>
      </w:pPr>
    </w:p>
    <w:p w14:paraId="31227D3B" w14:textId="2BBC4AD8" w:rsidR="003A2619" w:rsidRPr="00255002" w:rsidRDefault="003A2619" w:rsidP="003A2619">
      <w:pPr>
        <w:pStyle w:val="Titre1"/>
      </w:pPr>
      <w:bookmarkStart w:id="2" w:name="_Ref187730939"/>
      <w:bookmarkEnd w:id="2"/>
      <w:r w:rsidRPr="00255002">
        <w:lastRenderedPageBreak/>
        <w:t xml:space="preserve">Exercice </w:t>
      </w:r>
      <w:r w:rsidR="000013DC" w:rsidRPr="00255002">
        <w:t>t</w:t>
      </w:r>
      <w:r w:rsidRPr="00255002">
        <w:t>est techno</w:t>
      </w:r>
    </w:p>
    <w:p w14:paraId="718FFDC2" w14:textId="5955688E" w:rsidR="000013DC" w:rsidRPr="00255002" w:rsidRDefault="000013DC" w:rsidP="000013DC">
      <w:pPr>
        <w:pStyle w:val="Titre2"/>
      </w:pPr>
      <w:r w:rsidRPr="00255002">
        <w:t>Exercice</w:t>
      </w:r>
      <w:r w:rsidR="00444CE7" w:rsidRPr="00255002">
        <w:t xml:space="preserve"> TT 1</w:t>
      </w:r>
    </w:p>
    <w:p w14:paraId="3C98E9A6" w14:textId="6B2B89F1" w:rsidR="00E378B0" w:rsidRPr="00255002" w:rsidRDefault="00E378B0" w:rsidP="00E378B0">
      <w:pPr>
        <w:pStyle w:val="TxtJustifi"/>
      </w:pPr>
      <w:r w:rsidRPr="00255002">
        <w:t xml:space="preserve">Durant l’exercice nous avons préparé le serveur Tomcat qui nous servira pour </w:t>
      </w:r>
      <w:r w:rsidR="00E41AF3" w:rsidRPr="00255002">
        <w:t>les prochains exercices</w:t>
      </w:r>
      <w:r w:rsidRPr="00255002">
        <w:t xml:space="preserve">. J’ai </w:t>
      </w:r>
      <w:r w:rsidR="00B8390A" w:rsidRPr="00255002">
        <w:t>fait</w:t>
      </w:r>
      <w:r w:rsidRPr="00255002">
        <w:t xml:space="preserve"> cela en suivant les étapes dans OneNote. J’ai aussi </w:t>
      </w:r>
      <w:r w:rsidR="00E41AF3" w:rsidRPr="00255002">
        <w:t>ajouté</w:t>
      </w:r>
      <w:r w:rsidRPr="00255002">
        <w:t xml:space="preserve"> le serveur Tomcat dans NetBeans.</w:t>
      </w:r>
    </w:p>
    <w:p w14:paraId="6A0FE965" w14:textId="4092DC92" w:rsidR="00BA2176" w:rsidRPr="00255002" w:rsidRDefault="00BA2176" w:rsidP="00E378B0">
      <w:pPr>
        <w:pStyle w:val="TxtJustifi"/>
      </w:pPr>
      <w:r w:rsidRPr="00255002">
        <w:t xml:space="preserve">Ci-dessous vous pouvez voir des commandes </w:t>
      </w:r>
      <w:r w:rsidR="00E42861" w:rsidRPr="00255002">
        <w:t>utiles</w:t>
      </w:r>
      <w:r w:rsidRPr="00255002">
        <w:t xml:space="preserve"> qui nous </w:t>
      </w:r>
      <w:r w:rsidR="00E42861" w:rsidRPr="00255002">
        <w:t>permet</w:t>
      </w:r>
      <w:r w:rsidRPr="00255002">
        <w:t xml:space="preserve"> de voir </w:t>
      </w:r>
      <w:r w:rsidR="00E41AF3" w:rsidRPr="00255002">
        <w:t>les applications</w:t>
      </w:r>
      <w:r w:rsidRPr="00255002">
        <w:t xml:space="preserve"> qui tourne sous le port 8080 et de pouvoir </w:t>
      </w:r>
      <w:r w:rsidR="00E42861" w:rsidRPr="00255002">
        <w:t>arrêter</w:t>
      </w:r>
      <w:r w:rsidRPr="00255002">
        <w:t xml:space="preserve"> cette application.</w:t>
      </w:r>
    </w:p>
    <w:p w14:paraId="27F24782" w14:textId="1D8CF096" w:rsidR="00D46F2B" w:rsidRPr="00255002" w:rsidRDefault="00E42861" w:rsidP="00D46F2B">
      <w:pPr>
        <w:pStyle w:val="TxtJustifi"/>
        <w:numPr>
          <w:ilvl w:val="0"/>
          <w:numId w:val="29"/>
        </w:numPr>
      </w:pPr>
      <w:r w:rsidRPr="00255002">
        <w:t xml:space="preserve">Voir </w:t>
      </w:r>
      <w:r w:rsidR="00DF1CF3" w:rsidRPr="00255002">
        <w:t>les applications</w:t>
      </w:r>
      <w:r w:rsidRPr="00255002">
        <w:t xml:space="preserve"> qui tourne sur le port 8080</w:t>
      </w:r>
    </w:p>
    <w:p w14:paraId="42F65979" w14:textId="1803FE49" w:rsidR="00D46F2B" w:rsidRPr="00255002" w:rsidRDefault="00D46F2B" w:rsidP="00D46F2B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>netstat -ano | findstr :8080</w:t>
      </w:r>
    </w:p>
    <w:p w14:paraId="60FDDCED" w14:textId="6030B5A4" w:rsidR="00BA2176" w:rsidRPr="00255002" w:rsidRDefault="00DF1CF3" w:rsidP="00E378B0">
      <w:pPr>
        <w:pStyle w:val="TxtJustifi"/>
        <w:numPr>
          <w:ilvl w:val="0"/>
          <w:numId w:val="29"/>
        </w:numPr>
      </w:pPr>
      <w:r w:rsidRPr="00255002">
        <w:t>Arrêter</w:t>
      </w:r>
      <w:r w:rsidR="00E42861" w:rsidRPr="00255002">
        <w:t xml:space="preserve"> le process</w:t>
      </w:r>
    </w:p>
    <w:p w14:paraId="47B5407A" w14:textId="063BA3D9" w:rsidR="00D46F2B" w:rsidRPr="00255002" w:rsidRDefault="00D46F2B" w:rsidP="00D46F2B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>taskkill /PID 29648 /F</w:t>
      </w:r>
    </w:p>
    <w:p w14:paraId="54846397" w14:textId="21001E99" w:rsidR="00444CE7" w:rsidRPr="00255002" w:rsidRDefault="00444CE7" w:rsidP="009F3A92">
      <w:pPr>
        <w:pStyle w:val="Titre2"/>
      </w:pPr>
      <w:r w:rsidRPr="00255002">
        <w:t>Exercice TT 2</w:t>
      </w:r>
    </w:p>
    <w:p w14:paraId="1CA298BE" w14:textId="51429C34" w:rsidR="00E41AF3" w:rsidRPr="00255002" w:rsidRDefault="00E41AF3" w:rsidP="00E41AF3">
      <w:pPr>
        <w:pStyle w:val="TxtJustifi"/>
      </w:pPr>
      <w:r w:rsidRPr="00255002">
        <w:t xml:space="preserve">Durant l’exercice </w:t>
      </w:r>
    </w:p>
    <w:p w14:paraId="036F44D2" w14:textId="5E7BB9C8" w:rsidR="00973EAD" w:rsidRPr="00255002" w:rsidRDefault="00E452AA" w:rsidP="00895EE4">
      <w:pPr>
        <w:pStyle w:val="TxtJustifi"/>
        <w:jc w:val="center"/>
      </w:pPr>
      <w:r w:rsidRPr="00255002">
        <w:drawing>
          <wp:inline distT="0" distB="0" distL="0" distR="0" wp14:anchorId="544BF73D" wp14:editId="26C3D191">
            <wp:extent cx="1743075" cy="838122"/>
            <wp:effectExtent l="0" t="0" r="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16"/>
                    <a:srcRect r="32934" b="39863"/>
                    <a:stretch/>
                  </pic:blipFill>
                  <pic:spPr bwMode="auto">
                    <a:xfrm>
                      <a:off x="0" y="0"/>
                      <a:ext cx="1748017" cy="84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5002">
        <w:drawing>
          <wp:inline distT="0" distB="0" distL="0" distR="0" wp14:anchorId="341E77E8" wp14:editId="0FEABC0D">
            <wp:extent cx="3715268" cy="1162212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3088" w14:textId="4F701FC1" w:rsidR="00E452AA" w:rsidRPr="00255002" w:rsidRDefault="00973EAD" w:rsidP="00973EAD">
      <w:r w:rsidRPr="00255002">
        <w:br w:type="page"/>
      </w:r>
    </w:p>
    <w:p w14:paraId="5775BFEC" w14:textId="41D15CEC" w:rsidR="00444CE7" w:rsidRPr="00255002" w:rsidRDefault="00444CE7" w:rsidP="009F3A92">
      <w:pPr>
        <w:pStyle w:val="Titre2"/>
      </w:pPr>
      <w:r w:rsidRPr="00255002">
        <w:lastRenderedPageBreak/>
        <w:t>Exercice TT 3</w:t>
      </w:r>
    </w:p>
    <w:p w14:paraId="7DFC34ED" w14:textId="6C1528E4" w:rsidR="00B15C79" w:rsidRPr="00255002" w:rsidRDefault="009960EC" w:rsidP="009960EC">
      <w:pPr>
        <w:pStyle w:val="TxtJustifi"/>
      </w:pPr>
      <w:r w:rsidRPr="00255002">
        <w:t xml:space="preserve">Durant l’exercice nous avons utilisé comme l’exercice précédent un index et un JSP. </w:t>
      </w:r>
      <w:r w:rsidR="00B15C79" w:rsidRPr="00255002">
        <w:t>Cet exercice</w:t>
      </w:r>
      <w:r w:rsidRPr="00255002">
        <w:t xml:space="preserve"> au contraire du deuxième nous pouvons interagir avec. </w:t>
      </w:r>
      <w:r w:rsidR="00B15C79" w:rsidRPr="00255002">
        <w:t>Pour pouvoir interagir dans l’index, nous avons dû faire un post qui appelle le JSP.</w:t>
      </w:r>
    </w:p>
    <w:p w14:paraId="3C5AA241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szCs w:val="18"/>
          <w:lang w:val="fr-CH" w:eastAsia="fr-CH"/>
        </w:rPr>
        <w:t>&lt;html&gt;</w:t>
      </w:r>
    </w:p>
    <w:p w14:paraId="7C0F67C9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</w:t>
      </w:r>
      <w:r w:rsidRPr="00255002">
        <w:rPr>
          <w:noProof w:val="0"/>
          <w:szCs w:val="18"/>
          <w:lang w:val="fr-CH" w:eastAsia="fr-CH"/>
        </w:rPr>
        <w:t>&lt;head&gt;</w:t>
      </w:r>
    </w:p>
    <w:p w14:paraId="760D717E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    </w:t>
      </w:r>
      <w:r w:rsidRPr="00255002">
        <w:rPr>
          <w:noProof w:val="0"/>
          <w:szCs w:val="18"/>
          <w:lang w:val="fr-CH" w:eastAsia="fr-CH"/>
        </w:rPr>
        <w:t>&lt;title&gt;</w:t>
      </w:r>
      <w:r w:rsidRPr="00255002">
        <w:rPr>
          <w:noProof w:val="0"/>
          <w:color w:val="000000"/>
          <w:szCs w:val="18"/>
          <w:lang w:val="fr-CH" w:eastAsia="fr-CH"/>
        </w:rPr>
        <w:t>Login Html et check Jsp</w:t>
      </w:r>
      <w:r w:rsidRPr="00255002">
        <w:rPr>
          <w:noProof w:val="0"/>
          <w:szCs w:val="18"/>
          <w:lang w:val="fr-CH" w:eastAsia="fr-CH"/>
        </w:rPr>
        <w:t>&lt;/title&gt;</w:t>
      </w:r>
    </w:p>
    <w:p w14:paraId="7CC7E921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    </w:t>
      </w:r>
      <w:r w:rsidRPr="00255002">
        <w:rPr>
          <w:noProof w:val="0"/>
          <w:szCs w:val="18"/>
          <w:lang w:val="fr-CH" w:eastAsia="fr-CH"/>
        </w:rPr>
        <w:t>&lt;meta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charset=</w:t>
      </w:r>
      <w:r w:rsidRPr="00255002">
        <w:rPr>
          <w:noProof w:val="0"/>
          <w:color w:val="1E9347"/>
          <w:szCs w:val="18"/>
          <w:lang w:val="fr-CH" w:eastAsia="fr-CH"/>
        </w:rPr>
        <w:t>"UTF-8"</w:t>
      </w:r>
      <w:r w:rsidRPr="00255002">
        <w:rPr>
          <w:noProof w:val="0"/>
          <w:szCs w:val="18"/>
          <w:lang w:val="fr-CH" w:eastAsia="fr-CH"/>
        </w:rPr>
        <w:t>&gt;</w:t>
      </w:r>
    </w:p>
    <w:p w14:paraId="1C4788A8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    </w:t>
      </w:r>
      <w:r w:rsidRPr="00255002">
        <w:rPr>
          <w:noProof w:val="0"/>
          <w:szCs w:val="18"/>
          <w:lang w:val="fr-CH" w:eastAsia="fr-CH"/>
        </w:rPr>
        <w:t>&lt;meta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name=</w:t>
      </w:r>
      <w:r w:rsidRPr="00255002">
        <w:rPr>
          <w:noProof w:val="0"/>
          <w:color w:val="1E9347"/>
          <w:szCs w:val="18"/>
          <w:lang w:val="fr-CH" w:eastAsia="fr-CH"/>
        </w:rPr>
        <w:t>"viewport"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content=</w:t>
      </w:r>
      <w:r w:rsidRPr="00255002">
        <w:rPr>
          <w:noProof w:val="0"/>
          <w:color w:val="1E9347"/>
          <w:szCs w:val="18"/>
          <w:lang w:val="fr-CH" w:eastAsia="fr-CH"/>
        </w:rPr>
        <w:t>"width=device-width, initial-scale=1.0"</w:t>
      </w:r>
      <w:r w:rsidRPr="00255002">
        <w:rPr>
          <w:noProof w:val="0"/>
          <w:szCs w:val="18"/>
          <w:lang w:val="fr-CH" w:eastAsia="fr-CH"/>
        </w:rPr>
        <w:t>&gt;</w:t>
      </w:r>
    </w:p>
    <w:p w14:paraId="7F525DA2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</w:t>
      </w:r>
      <w:r w:rsidRPr="00255002">
        <w:rPr>
          <w:noProof w:val="0"/>
          <w:szCs w:val="18"/>
          <w:lang w:val="fr-CH" w:eastAsia="fr-CH"/>
        </w:rPr>
        <w:t>&lt;/head&gt;</w:t>
      </w:r>
    </w:p>
    <w:p w14:paraId="15DF106E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</w:t>
      </w:r>
      <w:r w:rsidRPr="00255002">
        <w:rPr>
          <w:noProof w:val="0"/>
          <w:szCs w:val="18"/>
          <w:lang w:val="fr-CH" w:eastAsia="fr-CH"/>
        </w:rPr>
        <w:t>&lt;body&gt;</w:t>
      </w:r>
    </w:p>
    <w:p w14:paraId="29861A1D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    </w:t>
      </w:r>
      <w:r w:rsidRPr="00255002">
        <w:rPr>
          <w:noProof w:val="0"/>
          <w:szCs w:val="18"/>
          <w:lang w:val="fr-CH" w:eastAsia="fr-CH"/>
        </w:rPr>
        <w:t>&lt;h1&gt;</w:t>
      </w:r>
      <w:r w:rsidRPr="00255002">
        <w:rPr>
          <w:noProof w:val="0"/>
          <w:color w:val="000000"/>
          <w:szCs w:val="18"/>
          <w:lang w:val="fr-CH" w:eastAsia="fr-CH"/>
        </w:rPr>
        <w:t xml:space="preserve">Page de login </w:t>
      </w:r>
      <w:r w:rsidRPr="00255002">
        <w:rPr>
          <w:noProof w:val="0"/>
          <w:szCs w:val="18"/>
          <w:lang w:val="fr-CH" w:eastAsia="fr-CH"/>
        </w:rPr>
        <w:t>&lt;/h1&gt;&lt;br&gt;</w:t>
      </w:r>
    </w:p>
    <w:p w14:paraId="18A48F52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    </w:t>
      </w:r>
      <w:r w:rsidRPr="00255002">
        <w:rPr>
          <w:noProof w:val="0"/>
          <w:szCs w:val="18"/>
          <w:lang w:val="fr-CH" w:eastAsia="fr-CH"/>
        </w:rPr>
        <w:t>&lt;form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method=</w:t>
      </w:r>
      <w:r w:rsidRPr="00255002">
        <w:rPr>
          <w:noProof w:val="0"/>
          <w:color w:val="1E9347"/>
          <w:szCs w:val="18"/>
          <w:lang w:val="fr-CH" w:eastAsia="fr-CH"/>
        </w:rPr>
        <w:t>"post"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action=</w:t>
      </w:r>
      <w:r w:rsidRPr="00255002">
        <w:rPr>
          <w:noProof w:val="0"/>
          <w:color w:val="1E9347"/>
          <w:szCs w:val="18"/>
          <w:lang w:val="fr-CH" w:eastAsia="fr-CH"/>
        </w:rPr>
        <w:t>"checkLogin.jsp"</w:t>
      </w:r>
      <w:r w:rsidRPr="00255002">
        <w:rPr>
          <w:noProof w:val="0"/>
          <w:szCs w:val="18"/>
          <w:lang w:val="fr-CH" w:eastAsia="fr-CH"/>
        </w:rPr>
        <w:t>&gt;</w:t>
      </w:r>
      <w:r w:rsidRPr="00255002">
        <w:rPr>
          <w:noProof w:val="0"/>
          <w:color w:val="000000"/>
          <w:szCs w:val="18"/>
          <w:lang w:val="fr-CH" w:eastAsia="fr-CH"/>
        </w:rPr>
        <w:t xml:space="preserve">  </w:t>
      </w:r>
      <w:r w:rsidRPr="00255002">
        <w:rPr>
          <w:noProof w:val="0"/>
          <w:color w:val="969696"/>
          <w:szCs w:val="18"/>
          <w:lang w:val="fr-CH" w:eastAsia="fr-CH"/>
        </w:rPr>
        <w:t>&lt;!-- la page checkLogin.jsp sera appelée lors du submit --&gt;</w:t>
      </w:r>
    </w:p>
    <w:p w14:paraId="7C1B0CE2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        </w:t>
      </w:r>
      <w:r w:rsidRPr="00255002">
        <w:rPr>
          <w:noProof w:val="0"/>
          <w:szCs w:val="18"/>
          <w:lang w:val="fr-CH" w:eastAsia="fr-CH"/>
        </w:rPr>
        <w:t>&lt;label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for=</w:t>
      </w:r>
      <w:r w:rsidRPr="00255002">
        <w:rPr>
          <w:noProof w:val="0"/>
          <w:color w:val="1E9347"/>
          <w:szCs w:val="18"/>
          <w:lang w:val="fr-CH" w:eastAsia="fr-CH"/>
        </w:rPr>
        <w:t>"user"</w:t>
      </w:r>
      <w:r w:rsidRPr="00255002">
        <w:rPr>
          <w:noProof w:val="0"/>
          <w:szCs w:val="18"/>
          <w:lang w:val="fr-CH" w:eastAsia="fr-CH"/>
        </w:rPr>
        <w:t>&gt;</w:t>
      </w:r>
      <w:r w:rsidRPr="00255002">
        <w:rPr>
          <w:noProof w:val="0"/>
          <w:color w:val="000000"/>
          <w:szCs w:val="18"/>
          <w:lang w:val="fr-CH" w:eastAsia="fr-CH"/>
        </w:rPr>
        <w:t>Votre nom d'utilisateur :</w:t>
      </w:r>
      <w:r w:rsidRPr="00255002">
        <w:rPr>
          <w:noProof w:val="0"/>
          <w:szCs w:val="18"/>
          <w:lang w:val="fr-CH" w:eastAsia="fr-CH"/>
        </w:rPr>
        <w:t>&lt;/label&gt;</w:t>
      </w:r>
    </w:p>
    <w:p w14:paraId="34CA40F9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        </w:t>
      </w:r>
      <w:r w:rsidRPr="00255002">
        <w:rPr>
          <w:noProof w:val="0"/>
          <w:szCs w:val="18"/>
          <w:lang w:val="fr-CH" w:eastAsia="fr-CH"/>
        </w:rPr>
        <w:t>&lt;input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type=</w:t>
      </w:r>
      <w:r w:rsidRPr="00255002">
        <w:rPr>
          <w:noProof w:val="0"/>
          <w:color w:val="1E9347"/>
          <w:szCs w:val="18"/>
          <w:lang w:val="fr-CH" w:eastAsia="fr-CH"/>
        </w:rPr>
        <w:t>"text"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name=</w:t>
      </w:r>
      <w:r w:rsidRPr="00255002">
        <w:rPr>
          <w:noProof w:val="0"/>
          <w:color w:val="1E9347"/>
          <w:szCs w:val="18"/>
          <w:lang w:val="fr-CH" w:eastAsia="fr-CH"/>
        </w:rPr>
        <w:t>"username"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id=</w:t>
      </w:r>
      <w:r w:rsidRPr="00255002">
        <w:rPr>
          <w:noProof w:val="0"/>
          <w:color w:val="1E9347"/>
          <w:szCs w:val="18"/>
          <w:lang w:val="fr-CH" w:eastAsia="fr-CH"/>
        </w:rPr>
        <w:t>"</w:t>
      </w:r>
      <w:r w:rsidRPr="00255002">
        <w:rPr>
          <w:noProof w:val="0"/>
          <w:color w:val="007C00"/>
          <w:szCs w:val="18"/>
          <w:shd w:val="clear" w:color="auto" w:fill="E3F2E1"/>
          <w:lang w:val="fr-CH" w:eastAsia="fr-CH"/>
        </w:rPr>
        <w:t>user</w:t>
      </w:r>
      <w:r w:rsidRPr="00255002">
        <w:rPr>
          <w:noProof w:val="0"/>
          <w:color w:val="1E9347"/>
          <w:szCs w:val="18"/>
          <w:lang w:val="fr-CH" w:eastAsia="fr-CH"/>
        </w:rPr>
        <w:t>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size=</w:t>
      </w:r>
      <w:r w:rsidRPr="00255002">
        <w:rPr>
          <w:noProof w:val="0"/>
          <w:color w:val="1E9347"/>
          <w:szCs w:val="18"/>
          <w:lang w:val="fr-CH" w:eastAsia="fr-CH"/>
        </w:rPr>
        <w:t>"50"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maxlength=</w:t>
      </w:r>
      <w:r w:rsidRPr="00255002">
        <w:rPr>
          <w:noProof w:val="0"/>
          <w:color w:val="1E9347"/>
          <w:szCs w:val="18"/>
          <w:lang w:val="fr-CH" w:eastAsia="fr-CH"/>
        </w:rPr>
        <w:t>"50"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szCs w:val="18"/>
          <w:lang w:val="fr-CH" w:eastAsia="fr-CH"/>
        </w:rPr>
        <w:t>/&gt;&lt;br&gt;</w:t>
      </w:r>
    </w:p>
    <w:p w14:paraId="4E2B687F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        </w:t>
      </w:r>
      <w:r w:rsidRPr="00255002">
        <w:rPr>
          <w:noProof w:val="0"/>
          <w:szCs w:val="18"/>
          <w:lang w:val="fr-CH" w:eastAsia="fr-CH"/>
        </w:rPr>
        <w:t>&lt;label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for=</w:t>
      </w:r>
      <w:r w:rsidRPr="00255002">
        <w:rPr>
          <w:noProof w:val="0"/>
          <w:color w:val="1E9347"/>
          <w:szCs w:val="18"/>
          <w:lang w:val="fr-CH" w:eastAsia="fr-CH"/>
        </w:rPr>
        <w:t>"pass"</w:t>
      </w:r>
      <w:r w:rsidRPr="00255002">
        <w:rPr>
          <w:noProof w:val="0"/>
          <w:szCs w:val="18"/>
          <w:lang w:val="fr-CH" w:eastAsia="fr-CH"/>
        </w:rPr>
        <w:t>&gt;</w:t>
      </w:r>
      <w:r w:rsidRPr="00255002">
        <w:rPr>
          <w:noProof w:val="0"/>
          <w:color w:val="000000"/>
          <w:szCs w:val="18"/>
          <w:lang w:val="fr-CH" w:eastAsia="fr-CH"/>
        </w:rPr>
        <w:t>Votre mot de passe :</w:t>
      </w:r>
      <w:r w:rsidRPr="00255002">
        <w:rPr>
          <w:noProof w:val="0"/>
          <w:szCs w:val="18"/>
          <w:lang w:val="fr-CH" w:eastAsia="fr-CH"/>
        </w:rPr>
        <w:t>&lt;/label&gt;</w:t>
      </w:r>
    </w:p>
    <w:p w14:paraId="7254BA62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        </w:t>
      </w:r>
      <w:r w:rsidRPr="00255002">
        <w:rPr>
          <w:noProof w:val="0"/>
          <w:szCs w:val="18"/>
          <w:lang w:val="fr-CH" w:eastAsia="fr-CH"/>
        </w:rPr>
        <w:t>&lt;input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type=</w:t>
      </w:r>
      <w:r w:rsidRPr="00255002">
        <w:rPr>
          <w:noProof w:val="0"/>
          <w:color w:val="1E9347"/>
          <w:szCs w:val="18"/>
          <w:lang w:val="fr-CH" w:eastAsia="fr-CH"/>
        </w:rPr>
        <w:t>"password"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name=</w:t>
      </w:r>
      <w:r w:rsidRPr="00255002">
        <w:rPr>
          <w:noProof w:val="0"/>
          <w:color w:val="1E9347"/>
          <w:szCs w:val="18"/>
          <w:lang w:val="fr-CH" w:eastAsia="fr-CH"/>
        </w:rPr>
        <w:t>"password"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id=</w:t>
      </w:r>
      <w:r w:rsidRPr="00255002">
        <w:rPr>
          <w:noProof w:val="0"/>
          <w:color w:val="1E9347"/>
          <w:szCs w:val="18"/>
          <w:lang w:val="fr-CH" w:eastAsia="fr-CH"/>
        </w:rPr>
        <w:t>"</w:t>
      </w:r>
      <w:r w:rsidRPr="00255002">
        <w:rPr>
          <w:noProof w:val="0"/>
          <w:color w:val="007C00"/>
          <w:szCs w:val="18"/>
          <w:shd w:val="clear" w:color="auto" w:fill="E3F2E1"/>
          <w:lang w:val="fr-CH" w:eastAsia="fr-CH"/>
        </w:rPr>
        <w:t>pass</w:t>
      </w:r>
      <w:r w:rsidRPr="00255002">
        <w:rPr>
          <w:noProof w:val="0"/>
          <w:color w:val="1E9347"/>
          <w:szCs w:val="18"/>
          <w:lang w:val="fr-CH" w:eastAsia="fr-CH"/>
        </w:rPr>
        <w:t>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size=</w:t>
      </w:r>
      <w:r w:rsidRPr="00255002">
        <w:rPr>
          <w:noProof w:val="0"/>
          <w:color w:val="1E9347"/>
          <w:szCs w:val="18"/>
          <w:lang w:val="fr-CH" w:eastAsia="fr-CH"/>
        </w:rPr>
        <w:t>"50"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maxlength=</w:t>
      </w:r>
      <w:r w:rsidRPr="00255002">
        <w:rPr>
          <w:noProof w:val="0"/>
          <w:color w:val="1E9347"/>
          <w:szCs w:val="18"/>
          <w:lang w:val="fr-CH" w:eastAsia="fr-CH"/>
        </w:rPr>
        <w:t>"50"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szCs w:val="18"/>
          <w:lang w:val="fr-CH" w:eastAsia="fr-CH"/>
        </w:rPr>
        <w:t>/&gt;&lt;br&gt;</w:t>
      </w:r>
    </w:p>
    <w:p w14:paraId="377F312C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        </w:t>
      </w:r>
      <w:r w:rsidRPr="00255002">
        <w:rPr>
          <w:noProof w:val="0"/>
          <w:szCs w:val="18"/>
          <w:lang w:val="fr-CH" w:eastAsia="fr-CH"/>
        </w:rPr>
        <w:t>&lt;input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type=</w:t>
      </w:r>
      <w:r w:rsidRPr="00255002">
        <w:rPr>
          <w:noProof w:val="0"/>
          <w:color w:val="1E9347"/>
          <w:szCs w:val="18"/>
          <w:lang w:val="fr-CH" w:eastAsia="fr-CH"/>
        </w:rPr>
        <w:t>"submit"</w:t>
      </w:r>
      <w:r w:rsidRPr="00255002">
        <w:rPr>
          <w:noProof w:val="0"/>
          <w:color w:val="000000"/>
          <w:szCs w:val="18"/>
          <w:lang w:val="fr-CH" w:eastAsia="fr-CH"/>
        </w:rPr>
        <w:t xml:space="preserve"> </w:t>
      </w:r>
      <w:r w:rsidRPr="00255002">
        <w:rPr>
          <w:noProof w:val="0"/>
          <w:color w:val="CE54B8"/>
          <w:szCs w:val="18"/>
          <w:lang w:val="fr-CH" w:eastAsia="fr-CH"/>
        </w:rPr>
        <w:t>value=</w:t>
      </w:r>
      <w:r w:rsidRPr="00255002">
        <w:rPr>
          <w:noProof w:val="0"/>
          <w:color w:val="1E9347"/>
          <w:szCs w:val="18"/>
          <w:lang w:val="fr-CH" w:eastAsia="fr-CH"/>
        </w:rPr>
        <w:t>"Soumettre"</w:t>
      </w:r>
      <w:r w:rsidRPr="00255002">
        <w:rPr>
          <w:noProof w:val="0"/>
          <w:szCs w:val="18"/>
          <w:lang w:val="fr-CH" w:eastAsia="fr-CH"/>
        </w:rPr>
        <w:t>&gt;</w:t>
      </w:r>
    </w:p>
    <w:p w14:paraId="258E2A4C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    </w:t>
      </w:r>
      <w:r w:rsidRPr="00255002">
        <w:rPr>
          <w:noProof w:val="0"/>
          <w:szCs w:val="18"/>
          <w:lang w:val="fr-CH" w:eastAsia="fr-CH"/>
        </w:rPr>
        <w:t>&lt;/form&gt;</w:t>
      </w:r>
    </w:p>
    <w:p w14:paraId="59F959C2" w14:textId="77777777" w:rsidR="00B15C79" w:rsidRPr="00255002" w:rsidRDefault="00B15C79" w:rsidP="00B15C7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noProof w:val="0"/>
          <w:color w:val="000000"/>
          <w:szCs w:val="18"/>
          <w:lang w:val="fr-CH" w:eastAsia="fr-CH"/>
        </w:rPr>
        <w:t xml:space="preserve">    </w:t>
      </w:r>
      <w:r w:rsidRPr="00255002">
        <w:rPr>
          <w:noProof w:val="0"/>
          <w:szCs w:val="18"/>
          <w:lang w:val="fr-CH" w:eastAsia="fr-CH"/>
        </w:rPr>
        <w:t>&lt;/body&gt;</w:t>
      </w:r>
    </w:p>
    <w:p w14:paraId="58A9E9A7" w14:textId="52E181C3" w:rsidR="009960EC" w:rsidRPr="00255002" w:rsidRDefault="00B15C79" w:rsidP="00B15C79">
      <w:pPr>
        <w:pStyle w:val="TxtCode4-Gris"/>
        <w:rPr>
          <w:noProof w:val="0"/>
          <w:szCs w:val="18"/>
          <w:lang w:val="fr-CH" w:eastAsia="fr-CH"/>
        </w:rPr>
      </w:pPr>
      <w:r w:rsidRPr="00255002">
        <w:rPr>
          <w:noProof w:val="0"/>
          <w:szCs w:val="18"/>
          <w:lang w:val="fr-CH" w:eastAsia="fr-CH"/>
        </w:rPr>
        <w:t>&lt;/html&gt;</w:t>
      </w:r>
    </w:p>
    <w:p w14:paraId="303BF6E0" w14:textId="279B3956" w:rsidR="006B31DE" w:rsidRPr="00255002" w:rsidRDefault="006B31DE" w:rsidP="006B31DE">
      <w:pPr>
        <w:rPr>
          <w:lang w:eastAsia="fr-CH"/>
        </w:rPr>
      </w:pPr>
      <w:r w:rsidRPr="00255002">
        <w:rPr>
          <w:lang w:eastAsia="fr-CH"/>
        </w:rPr>
        <w:t xml:space="preserve">Voici le rendu final de </w:t>
      </w:r>
      <w:r w:rsidR="00B8390A" w:rsidRPr="00255002">
        <w:rPr>
          <w:lang w:eastAsia="fr-CH"/>
        </w:rPr>
        <w:t>cet exercice</w:t>
      </w:r>
      <w:r w:rsidRPr="00255002">
        <w:rPr>
          <w:lang w:eastAsia="fr-CH"/>
        </w:rPr>
        <w:t>, la première image c’est la page d’accueil du site est la 2</w:t>
      </w:r>
      <w:r w:rsidRPr="00255002">
        <w:rPr>
          <w:vertAlign w:val="superscript"/>
          <w:lang w:eastAsia="fr-CH"/>
        </w:rPr>
        <w:t>ème</w:t>
      </w:r>
      <w:r w:rsidRPr="00255002">
        <w:rPr>
          <w:lang w:eastAsia="fr-CH"/>
        </w:rPr>
        <w:t xml:space="preserve"> page nous retourne les </w:t>
      </w:r>
      <w:r w:rsidR="00B8390A" w:rsidRPr="00255002">
        <w:rPr>
          <w:lang w:eastAsia="fr-CH"/>
        </w:rPr>
        <w:t>en</w:t>
      </w:r>
      <w:r w:rsidR="00B8390A">
        <w:rPr>
          <w:lang w:eastAsia="fr-CH"/>
        </w:rPr>
        <w:t>t</w:t>
      </w:r>
      <w:r w:rsidR="00B8390A" w:rsidRPr="00255002">
        <w:rPr>
          <w:lang w:eastAsia="fr-CH"/>
        </w:rPr>
        <w:t>rer</w:t>
      </w:r>
      <w:r w:rsidRPr="00255002">
        <w:rPr>
          <w:lang w:eastAsia="fr-CH"/>
        </w:rPr>
        <w:t xml:space="preserve"> que nous avons mis dans la page précédente.</w:t>
      </w:r>
    </w:p>
    <w:p w14:paraId="0D4E0E01" w14:textId="64A6E597" w:rsidR="00795163" w:rsidRPr="00255002" w:rsidRDefault="00795163" w:rsidP="006B31DE">
      <w:pPr>
        <w:rPr>
          <w:lang w:eastAsia="fr-CH"/>
        </w:rPr>
      </w:pPr>
      <w:r w:rsidRPr="00255002">
        <w:rPr>
          <w:lang w:eastAsia="fr-CH"/>
        </w:rPr>
        <w:drawing>
          <wp:inline distT="0" distB="0" distL="0" distR="0" wp14:anchorId="2E2F381A" wp14:editId="6487FC02">
            <wp:extent cx="5315692" cy="1571844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C937" w14:textId="5352BE8E" w:rsidR="00795163" w:rsidRPr="00255002" w:rsidRDefault="00795163" w:rsidP="006B31DE">
      <w:pPr>
        <w:rPr>
          <w:lang w:eastAsia="fr-CH"/>
        </w:rPr>
      </w:pPr>
      <w:r w:rsidRPr="00255002">
        <w:rPr>
          <w:lang w:eastAsia="fr-CH"/>
        </w:rPr>
        <w:drawing>
          <wp:inline distT="0" distB="0" distL="0" distR="0" wp14:anchorId="2865233B" wp14:editId="4B055983">
            <wp:extent cx="3924848" cy="1352739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2466" w14:textId="7A26DB32" w:rsidR="00795163" w:rsidRPr="00255002" w:rsidRDefault="00973EAD" w:rsidP="006B31DE">
      <w:pPr>
        <w:rPr>
          <w:lang w:eastAsia="fr-CH"/>
        </w:rPr>
      </w:pPr>
      <w:r w:rsidRPr="00255002">
        <w:rPr>
          <w:lang w:eastAsia="fr-CH"/>
        </w:rPr>
        <w:br w:type="page"/>
      </w:r>
    </w:p>
    <w:p w14:paraId="3C23EBA5" w14:textId="2851A66F" w:rsidR="00444CE7" w:rsidRPr="00255002" w:rsidRDefault="00444CE7" w:rsidP="009F3A92">
      <w:pPr>
        <w:pStyle w:val="Titre2"/>
      </w:pPr>
      <w:r w:rsidRPr="00255002">
        <w:lastRenderedPageBreak/>
        <w:t>Exercice TT 4</w:t>
      </w:r>
    </w:p>
    <w:p w14:paraId="5F6ABD59" w14:textId="061E9A60" w:rsidR="001C08E8" w:rsidRPr="00255002" w:rsidRDefault="00CE7F7D" w:rsidP="001C08E8">
      <w:pPr>
        <w:pStyle w:val="TxtJustifi"/>
      </w:pPr>
      <w:r w:rsidRPr="00255002">
        <w:t>Cet exercice</w:t>
      </w:r>
      <w:r w:rsidR="001C08E8" w:rsidRPr="00255002">
        <w:t xml:space="preserve"> ressemble pas mal </w:t>
      </w:r>
      <w:r w:rsidR="00B8390A" w:rsidRPr="00255002">
        <w:t>à</w:t>
      </w:r>
      <w:r w:rsidR="001C08E8" w:rsidRPr="00255002">
        <w:t xml:space="preserve"> l’exercice d’avant nous devons juste faire </w:t>
      </w:r>
      <w:r w:rsidR="000F236F" w:rsidRPr="00255002">
        <w:t>appel</w:t>
      </w:r>
      <w:r w:rsidR="001C08E8" w:rsidRPr="00255002">
        <w:t xml:space="preserve"> </w:t>
      </w:r>
      <w:r w:rsidR="000F236F" w:rsidRPr="00255002">
        <w:t>à</w:t>
      </w:r>
      <w:r w:rsidR="001C08E8" w:rsidRPr="00255002">
        <w:t xml:space="preserve"> une api.</w:t>
      </w:r>
    </w:p>
    <w:p w14:paraId="6A9EE67B" w14:textId="5A8769A2" w:rsidR="001C08E8" w:rsidRPr="00255002" w:rsidRDefault="001C08E8" w:rsidP="001C08E8">
      <w:pPr>
        <w:pStyle w:val="TxtJustifi"/>
      </w:pPr>
      <w:r w:rsidRPr="00255002">
        <w:t xml:space="preserve">Pour cela nous prenons de </w:t>
      </w:r>
      <w:r w:rsidR="00005B16" w:rsidRPr="00255002">
        <w:t>ce</w:t>
      </w:r>
      <w:r w:rsidRPr="00255002">
        <w:t xml:space="preserve"> site l’exemple d’une </w:t>
      </w:r>
      <w:r w:rsidR="00005B16" w:rsidRPr="00255002">
        <w:t>ville</w:t>
      </w:r>
      <w:r w:rsidRPr="00255002">
        <w:t>.</w:t>
      </w:r>
    </w:p>
    <w:p w14:paraId="17EC3F2D" w14:textId="1B22B0D1" w:rsidR="00005B16" w:rsidRPr="00255002" w:rsidRDefault="00005B16" w:rsidP="00005B1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>&lt;a href="https://www.prevision-meteo.ch/meteo/localite/</w:t>
      </w:r>
      <w:r w:rsidRPr="00255002">
        <w:rPr>
          <w:noProof w:val="0"/>
          <w:szCs w:val="18"/>
          <w:highlight w:val="yellow"/>
          <w:lang w:val="fr-CH"/>
        </w:rPr>
        <w:t>fribourg-fr</w:t>
      </w:r>
      <w:r w:rsidRPr="00255002">
        <w:rPr>
          <w:noProof w:val="0"/>
          <w:szCs w:val="18"/>
          <w:lang w:val="fr-CH"/>
        </w:rPr>
        <w:t>"&gt;&lt;img src="https://www.prevision-meteo.ch/uploads/widget/</w:t>
      </w:r>
      <w:r w:rsidRPr="00255002">
        <w:rPr>
          <w:noProof w:val="0"/>
          <w:szCs w:val="18"/>
          <w:highlight w:val="yellow"/>
          <w:lang w:val="fr-CH"/>
        </w:rPr>
        <w:t>fribourg-fr</w:t>
      </w:r>
      <w:r w:rsidRPr="00255002">
        <w:rPr>
          <w:noProof w:val="0"/>
          <w:szCs w:val="18"/>
          <w:lang w:val="fr-CH"/>
        </w:rPr>
        <w:t>_0.png" width="650" height="250" /&gt;&lt;/a&gt;</w:t>
      </w:r>
    </w:p>
    <w:p w14:paraId="1CE5F315" w14:textId="3ACAC8AF" w:rsidR="00005B16" w:rsidRPr="00255002" w:rsidRDefault="00D92C4E" w:rsidP="00005B16">
      <w:pPr>
        <w:jc w:val="both"/>
      </w:pPr>
      <w:r w:rsidRPr="00255002">
        <w:t xml:space="preserve">Mets </w:t>
      </w:r>
      <w:r w:rsidR="005F2450" w:rsidRPr="00255002">
        <w:t>à</w:t>
      </w:r>
      <w:r w:rsidRPr="00255002">
        <w:t xml:space="preserve"> la place du « fribourg-fr » nous mettons ce que l’utilisateur </w:t>
      </w:r>
      <w:r w:rsidR="00B8390A" w:rsidRPr="00255002">
        <w:t>à</w:t>
      </w:r>
      <w:r w:rsidRPr="00255002">
        <w:t xml:space="preserve"> rentrer dans l’index.</w:t>
      </w:r>
    </w:p>
    <w:p w14:paraId="62833601" w14:textId="77777777" w:rsidR="00D92C4E" w:rsidRPr="00255002" w:rsidRDefault="00D92C4E" w:rsidP="00005B16">
      <w:pPr>
        <w:jc w:val="both"/>
      </w:pPr>
    </w:p>
    <w:p w14:paraId="5D81B1B8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7"/>
          <w:noProof w:val="0"/>
          <w:color w:val="336BDD"/>
          <w:szCs w:val="18"/>
          <w:lang w:val="fr-CH"/>
        </w:rPr>
        <w:t>&lt;html&gt;</w:t>
      </w:r>
    </w:p>
    <w:p w14:paraId="538BCE36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&lt;head&gt;</w:t>
      </w:r>
    </w:p>
    <w:p w14:paraId="3572DCD0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&lt;meta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9"/>
          <w:noProof w:val="0"/>
          <w:color w:val="CE54B8"/>
          <w:szCs w:val="18"/>
          <w:lang w:val="fr-CH"/>
        </w:rPr>
        <w:t>http-equiv=</w:t>
      </w:r>
      <w:r w:rsidRPr="00255002">
        <w:rPr>
          <w:rStyle w:val="st10"/>
          <w:noProof w:val="0"/>
          <w:color w:val="1E9347"/>
          <w:szCs w:val="18"/>
          <w:lang w:val="fr-CH"/>
        </w:rPr>
        <w:t>"Content-Type"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9"/>
          <w:noProof w:val="0"/>
          <w:color w:val="CE54B8"/>
          <w:szCs w:val="18"/>
          <w:lang w:val="fr-CH"/>
        </w:rPr>
        <w:t>content=</w:t>
      </w:r>
      <w:r w:rsidRPr="00255002">
        <w:rPr>
          <w:rStyle w:val="st10"/>
          <w:noProof w:val="0"/>
          <w:color w:val="1E9347"/>
          <w:szCs w:val="18"/>
          <w:lang w:val="fr-CH"/>
        </w:rPr>
        <w:t>"text/html; charset=UTF-8"</w:t>
      </w:r>
      <w:r w:rsidRPr="00255002">
        <w:rPr>
          <w:rStyle w:val="st7"/>
          <w:noProof w:val="0"/>
          <w:color w:val="336BDD"/>
          <w:szCs w:val="18"/>
          <w:lang w:val="fr-CH"/>
        </w:rPr>
        <w:t>&gt;</w:t>
      </w:r>
    </w:p>
    <w:p w14:paraId="128DE052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&lt;title&gt;</w:t>
      </w:r>
      <w:r w:rsidRPr="00255002">
        <w:rPr>
          <w:noProof w:val="0"/>
          <w:color w:val="000000"/>
          <w:szCs w:val="18"/>
          <w:lang w:val="fr-CH"/>
        </w:rPr>
        <w:t>JSP Page</w:t>
      </w:r>
      <w:r w:rsidRPr="00255002">
        <w:rPr>
          <w:rStyle w:val="st7"/>
          <w:noProof w:val="0"/>
          <w:color w:val="336BDD"/>
          <w:szCs w:val="18"/>
          <w:lang w:val="fr-CH"/>
        </w:rPr>
        <w:t>&lt;/title&gt;</w:t>
      </w:r>
    </w:p>
    <w:p w14:paraId="67E36B93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&lt;/head&gt;</w:t>
      </w:r>
    </w:p>
    <w:p w14:paraId="1AA2D2AD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&lt;body&gt;</w:t>
      </w:r>
    </w:p>
    <w:p w14:paraId="7378FC61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</w:t>
      </w:r>
    </w:p>
    <w:p w14:paraId="037704A9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String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nomVille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=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request.getParameter(</w:t>
      </w:r>
      <w:r w:rsidRPr="00255002">
        <w:rPr>
          <w:rStyle w:val="st12"/>
          <w:noProof w:val="0"/>
          <w:color w:val="1E9347"/>
          <w:szCs w:val="18"/>
          <w:shd w:val="clear" w:color="auto" w:fill="E3F2E1"/>
          <w:lang w:val="fr-CH"/>
        </w:rPr>
        <w:t>"nomVille"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);</w:t>
      </w:r>
    </w:p>
    <w:p w14:paraId="07FA7EC5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   </w:t>
      </w:r>
    </w:p>
    <w:p w14:paraId="2FDE07F6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%&gt;</w:t>
      </w:r>
      <w:r w:rsidRPr="00255002">
        <w:rPr>
          <w:noProof w:val="0"/>
          <w:color w:val="000000"/>
          <w:szCs w:val="18"/>
          <w:lang w:val="fr-CH"/>
        </w:rPr>
        <w:t xml:space="preserve">  </w:t>
      </w:r>
    </w:p>
    <w:p w14:paraId="73E42B46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&lt;h1&gt;</w:t>
      </w:r>
      <w:r w:rsidRPr="00255002">
        <w:rPr>
          <w:noProof w:val="0"/>
          <w:color w:val="000000"/>
          <w:szCs w:val="18"/>
          <w:lang w:val="fr-CH"/>
        </w:rPr>
        <w:t xml:space="preserve">Voici la météo de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&lt;%=nomVille%&gt;</w:t>
      </w:r>
      <w:r w:rsidRPr="00255002">
        <w:rPr>
          <w:rStyle w:val="st7"/>
          <w:noProof w:val="0"/>
          <w:color w:val="336BDD"/>
          <w:szCs w:val="18"/>
          <w:lang w:val="fr-CH"/>
        </w:rPr>
        <w:t>&lt;/h1&gt;</w:t>
      </w:r>
    </w:p>
    <w:p w14:paraId="135D2481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</w:p>
    <w:p w14:paraId="774E16F1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7"/>
          <w:noProof w:val="0"/>
          <w:color w:val="336BDD"/>
          <w:szCs w:val="18"/>
          <w:lang w:val="fr-CH"/>
        </w:rPr>
        <w:t>&lt;a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9"/>
          <w:noProof w:val="0"/>
          <w:color w:val="CE54B8"/>
          <w:szCs w:val="18"/>
          <w:lang w:val="fr-CH"/>
        </w:rPr>
        <w:t>href=</w:t>
      </w:r>
      <w:r w:rsidRPr="00255002">
        <w:rPr>
          <w:rStyle w:val="st10"/>
          <w:noProof w:val="0"/>
          <w:color w:val="1E9347"/>
          <w:szCs w:val="18"/>
          <w:lang w:val="fr-CH"/>
        </w:rPr>
        <w:t>"</w:t>
      </w:r>
      <w:r w:rsidRPr="00255002">
        <w:rPr>
          <w:rStyle w:val="st13"/>
          <w:noProof w:val="0"/>
          <w:color w:val="287BDE"/>
          <w:szCs w:val="18"/>
          <w:lang w:val="fr-CH"/>
        </w:rPr>
        <w:t>https://www.prevision-meteo.ch/meteo/localite/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&lt;%=nomVille%&gt;</w:t>
      </w:r>
      <w:r w:rsidRPr="00255002">
        <w:rPr>
          <w:rStyle w:val="st10"/>
          <w:noProof w:val="0"/>
          <w:color w:val="1E9347"/>
          <w:szCs w:val="18"/>
          <w:lang w:val="fr-CH"/>
        </w:rPr>
        <w:t>"</w:t>
      </w:r>
      <w:r w:rsidRPr="00255002">
        <w:rPr>
          <w:rStyle w:val="st7"/>
          <w:noProof w:val="0"/>
          <w:color w:val="336BDD"/>
          <w:szCs w:val="18"/>
          <w:lang w:val="fr-CH"/>
        </w:rPr>
        <w:t>&gt;&lt;img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9"/>
          <w:noProof w:val="0"/>
          <w:color w:val="CE54B8"/>
          <w:szCs w:val="18"/>
          <w:lang w:val="fr-CH"/>
        </w:rPr>
        <w:t>src=</w:t>
      </w:r>
      <w:r w:rsidRPr="00255002">
        <w:rPr>
          <w:rStyle w:val="st10"/>
          <w:noProof w:val="0"/>
          <w:color w:val="1E9347"/>
          <w:szCs w:val="18"/>
          <w:lang w:val="fr-CH"/>
        </w:rPr>
        <w:t>"</w:t>
      </w:r>
      <w:r w:rsidRPr="00255002">
        <w:rPr>
          <w:rStyle w:val="st13"/>
          <w:noProof w:val="0"/>
          <w:color w:val="287BDE"/>
          <w:szCs w:val="18"/>
          <w:lang w:val="fr-CH"/>
        </w:rPr>
        <w:t>https://www.prevision-meteo.ch/uploads/widget/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&lt;%=nomVille%&gt;</w:t>
      </w:r>
      <w:r w:rsidRPr="00255002">
        <w:rPr>
          <w:rStyle w:val="st10"/>
          <w:noProof w:val="0"/>
          <w:color w:val="1E9347"/>
          <w:szCs w:val="18"/>
          <w:lang w:val="fr-CH"/>
        </w:rPr>
        <w:t>_0.png"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9"/>
          <w:noProof w:val="0"/>
          <w:color w:val="CE54B8"/>
          <w:szCs w:val="18"/>
          <w:lang w:val="fr-CH"/>
        </w:rPr>
        <w:t>width=</w:t>
      </w:r>
      <w:r w:rsidRPr="00255002">
        <w:rPr>
          <w:rStyle w:val="st10"/>
          <w:noProof w:val="0"/>
          <w:color w:val="1E9347"/>
          <w:szCs w:val="18"/>
          <w:lang w:val="fr-CH"/>
        </w:rPr>
        <w:t>"650"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9"/>
          <w:noProof w:val="0"/>
          <w:color w:val="CE54B8"/>
          <w:szCs w:val="18"/>
          <w:lang w:val="fr-CH"/>
        </w:rPr>
        <w:t>height=</w:t>
      </w:r>
      <w:r w:rsidRPr="00255002">
        <w:rPr>
          <w:rStyle w:val="st10"/>
          <w:noProof w:val="0"/>
          <w:color w:val="1E9347"/>
          <w:szCs w:val="18"/>
          <w:lang w:val="fr-CH"/>
        </w:rPr>
        <w:t>"250"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7"/>
          <w:noProof w:val="0"/>
          <w:color w:val="336BDD"/>
          <w:szCs w:val="18"/>
          <w:lang w:val="fr-CH"/>
        </w:rPr>
        <w:t>/&gt;&lt;/a&gt;</w:t>
      </w:r>
    </w:p>
    <w:p w14:paraId="09D31098" w14:textId="77777777" w:rsidR="005F2450" w:rsidRPr="00255002" w:rsidRDefault="005F2450" w:rsidP="005F2450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&lt;/body&gt;</w:t>
      </w:r>
    </w:p>
    <w:p w14:paraId="5368FACA" w14:textId="0DA2CE89" w:rsidR="001C08E8" w:rsidRPr="00255002" w:rsidRDefault="005F2450" w:rsidP="000F236F">
      <w:pPr>
        <w:pStyle w:val="TxtCode4-Gris"/>
        <w:rPr>
          <w:rStyle w:val="st7"/>
          <w:noProof w:val="0"/>
          <w:color w:val="336BDD"/>
          <w:szCs w:val="18"/>
          <w:lang w:val="fr-CH"/>
        </w:rPr>
      </w:pPr>
      <w:r w:rsidRPr="00255002">
        <w:rPr>
          <w:rStyle w:val="st7"/>
          <w:noProof w:val="0"/>
          <w:color w:val="336BDD"/>
          <w:szCs w:val="18"/>
          <w:lang w:val="fr-CH"/>
        </w:rPr>
        <w:t>&lt;/html&gt;</w:t>
      </w:r>
    </w:p>
    <w:p w14:paraId="224A50CF" w14:textId="6448F3F6" w:rsidR="00895EE4" w:rsidRPr="00255002" w:rsidRDefault="00895EE4" w:rsidP="00895EE4">
      <w:pPr>
        <w:rPr>
          <w:lang w:eastAsia="fr-CH"/>
        </w:rPr>
      </w:pPr>
      <w:r w:rsidRPr="00255002">
        <w:rPr>
          <w:lang w:eastAsia="fr-CH"/>
        </w:rPr>
        <w:t>Voici le rendu final, la première image c’est quand nous arrivons sur le site et la 2</w:t>
      </w:r>
      <w:r w:rsidRPr="00255002">
        <w:rPr>
          <w:vertAlign w:val="superscript"/>
          <w:lang w:eastAsia="fr-CH"/>
        </w:rPr>
        <w:t>ème</w:t>
      </w:r>
      <w:r w:rsidRPr="00255002">
        <w:rPr>
          <w:lang w:eastAsia="fr-CH"/>
        </w:rPr>
        <w:t xml:space="preserve"> page c’est lorsque nous avons entré une ville valide pour l’api dans l’input.</w:t>
      </w:r>
    </w:p>
    <w:p w14:paraId="39DA0C27" w14:textId="2C465C29" w:rsidR="00895EE4" w:rsidRPr="00255002" w:rsidRDefault="00895EE4" w:rsidP="00973EAD">
      <w:pPr>
        <w:jc w:val="center"/>
        <w:rPr>
          <w:lang w:eastAsia="fr-CH"/>
        </w:rPr>
      </w:pPr>
      <w:r w:rsidRPr="00255002">
        <w:rPr>
          <w:lang w:eastAsia="fr-CH"/>
        </w:rPr>
        <w:drawing>
          <wp:inline distT="0" distB="0" distL="0" distR="0" wp14:anchorId="1DBA83A0" wp14:editId="7D7A0499">
            <wp:extent cx="4600575" cy="108891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6760" cy="10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2BB1" w14:textId="665A6A4E" w:rsidR="00895EE4" w:rsidRPr="00255002" w:rsidRDefault="00895EE4" w:rsidP="00973EAD">
      <w:pPr>
        <w:jc w:val="center"/>
        <w:rPr>
          <w:lang w:eastAsia="fr-CH"/>
        </w:rPr>
      </w:pPr>
      <w:r w:rsidRPr="00255002">
        <w:rPr>
          <w:lang w:eastAsia="fr-CH"/>
        </w:rPr>
        <w:drawing>
          <wp:inline distT="0" distB="0" distL="0" distR="0" wp14:anchorId="35AD2F18" wp14:editId="4201CCC1">
            <wp:extent cx="4705350" cy="2244020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5657" cy="22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82CF" w14:textId="48005938" w:rsidR="00444CE7" w:rsidRPr="00255002" w:rsidRDefault="00444CE7" w:rsidP="009F3A92">
      <w:pPr>
        <w:pStyle w:val="Titre2"/>
      </w:pPr>
      <w:r w:rsidRPr="00255002">
        <w:lastRenderedPageBreak/>
        <w:t>Exercice TT 5</w:t>
      </w:r>
    </w:p>
    <w:p w14:paraId="51BC9DB1" w14:textId="6C62D267" w:rsidR="00895EE4" w:rsidRPr="00255002" w:rsidRDefault="00E452AA" w:rsidP="00E452AA">
      <w:pPr>
        <w:pStyle w:val="TxtJustifi"/>
      </w:pPr>
      <w:r w:rsidRPr="00255002">
        <w:t xml:space="preserve">Durant </w:t>
      </w:r>
      <w:r w:rsidR="00CE7F7D" w:rsidRPr="00255002">
        <w:t>cet exercice</w:t>
      </w:r>
      <w:r w:rsidRPr="00255002">
        <w:t xml:space="preserve"> cette exercice nous avons </w:t>
      </w:r>
      <w:r w:rsidR="00CE7F7D" w:rsidRPr="00255002">
        <w:t>afficher</w:t>
      </w:r>
      <w:r w:rsidRPr="00255002">
        <w:t xml:space="preserve"> des villes qui était stocker dans une base de données.</w:t>
      </w:r>
      <w:r w:rsidR="00CE7F7D" w:rsidRPr="00255002">
        <w:t xml:space="preserve"> Pour afficher les villes nous devions faire de 2 </w:t>
      </w:r>
      <w:r w:rsidR="000C77EE" w:rsidRPr="00255002">
        <w:t>manières</w:t>
      </w:r>
      <w:r w:rsidR="00CE7F7D" w:rsidRPr="00255002">
        <w:t xml:space="preserve"> une fois avec des </w:t>
      </w:r>
      <w:r w:rsidR="000C77EE" w:rsidRPr="00255002">
        <w:t>« </w:t>
      </w:r>
      <w:r w:rsidR="00CE7F7D" w:rsidRPr="00255002">
        <w:t>print</w:t>
      </w:r>
      <w:r w:rsidR="000C77EE" w:rsidRPr="00255002">
        <w:t> »</w:t>
      </w:r>
      <w:r w:rsidR="00CE7F7D" w:rsidRPr="00255002">
        <w:t xml:space="preserve"> et la deuxième manière était de mettre les pays dans des </w:t>
      </w:r>
      <w:r w:rsidR="000C77EE" w:rsidRPr="00255002">
        <w:t>« </w:t>
      </w:r>
      <w:r w:rsidR="00CE7F7D" w:rsidRPr="00255002">
        <w:t>div</w:t>
      </w:r>
      <w:r w:rsidR="000C77EE" w:rsidRPr="00255002">
        <w:t> »</w:t>
      </w:r>
      <w:r w:rsidR="00CE7F7D" w:rsidRPr="00255002">
        <w:t>.</w:t>
      </w:r>
    </w:p>
    <w:p w14:paraId="4B8DE02B" w14:textId="62B0E5EE" w:rsidR="00CE7F7D" w:rsidRPr="00255002" w:rsidRDefault="00CE7F7D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</w:t>
      </w:r>
    </w:p>
    <w:p w14:paraId="1CDDBF2B" w14:textId="3771D751" w:rsidR="00CE7F7D" w:rsidRPr="00255002" w:rsidRDefault="00CE7F7D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out.println(</w:t>
      </w:r>
      <w:r w:rsidRPr="00255002">
        <w:rPr>
          <w:rStyle w:val="st13"/>
          <w:noProof w:val="0"/>
          <w:color w:val="1E9347"/>
          <w:szCs w:val="18"/>
          <w:shd w:val="clear" w:color="auto" w:fill="E3F2E1"/>
          <w:lang w:val="fr-CH"/>
        </w:rPr>
        <w:t>"Solution avec instruction java out.println()"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);</w:t>
      </w:r>
    </w:p>
    <w:p w14:paraId="01FB9D88" w14:textId="2B5C5903" w:rsidR="00CE7F7D" w:rsidRPr="00255002" w:rsidRDefault="00CE7F7D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</w:t>
      </w:r>
      <w:r w:rsidRPr="00255002">
        <w:rPr>
          <w:rStyle w:val="st12"/>
          <w:noProof w:val="0"/>
          <w:color w:val="336BDD"/>
          <w:szCs w:val="18"/>
          <w:shd w:val="clear" w:color="auto" w:fill="E3F2E1"/>
          <w:lang w:val="fr-CH"/>
        </w:rPr>
        <w:t>for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(String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pays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: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lstPays)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{</w:t>
      </w:r>
    </w:p>
    <w:p w14:paraId="2CD713C5" w14:textId="10CF84DC" w:rsidR="00CE7F7D" w:rsidRPr="00255002" w:rsidRDefault="00CE7F7D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out.print(</w:t>
      </w:r>
      <w:r w:rsidRPr="00255002">
        <w:rPr>
          <w:rStyle w:val="st13"/>
          <w:noProof w:val="0"/>
          <w:color w:val="1E9347"/>
          <w:szCs w:val="18"/>
          <w:shd w:val="clear" w:color="auto" w:fill="E3F2E1"/>
          <w:lang w:val="fr-CH"/>
        </w:rPr>
        <w:t>"&lt;div&gt;"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);</w:t>
      </w:r>
    </w:p>
    <w:p w14:paraId="521E2A3C" w14:textId="0428AB51" w:rsidR="00CE7F7D" w:rsidRPr="00255002" w:rsidRDefault="00CE7F7D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out.print(pays);</w:t>
      </w:r>
    </w:p>
    <w:p w14:paraId="6A471D15" w14:textId="2740E92A" w:rsidR="00CE7F7D" w:rsidRPr="00255002" w:rsidRDefault="00CE7F7D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out.print(</w:t>
      </w:r>
      <w:r w:rsidRPr="00255002">
        <w:rPr>
          <w:rStyle w:val="st13"/>
          <w:noProof w:val="0"/>
          <w:color w:val="1E9347"/>
          <w:szCs w:val="18"/>
          <w:shd w:val="clear" w:color="auto" w:fill="E3F2E1"/>
          <w:lang w:val="fr-CH"/>
        </w:rPr>
        <w:t>"&lt;/div&gt;"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);</w:t>
      </w:r>
    </w:p>
    <w:p w14:paraId="45338DF0" w14:textId="003DC694" w:rsidR="00CE7F7D" w:rsidRPr="00255002" w:rsidRDefault="00CE7F7D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}</w:t>
      </w:r>
    </w:p>
    <w:p w14:paraId="6131851D" w14:textId="37BB3346" w:rsidR="001F7AE6" w:rsidRPr="00255002" w:rsidRDefault="00CE7F7D" w:rsidP="00973EAD">
      <w:pPr>
        <w:pStyle w:val="TxtCode4-Gris"/>
        <w:rPr>
          <w:noProof w:val="0"/>
          <w:color w:val="000000"/>
          <w:szCs w:val="18"/>
          <w:shd w:val="clear" w:color="auto" w:fill="E3F2E1"/>
          <w:lang w:val="fr-CH"/>
        </w:rPr>
      </w:pP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%&gt;</w:t>
      </w:r>
    </w:p>
    <w:p w14:paraId="3DC90E08" w14:textId="77777777" w:rsidR="001F7AE6" w:rsidRPr="00255002" w:rsidRDefault="001F7AE6" w:rsidP="001F7AE6">
      <w:pPr>
        <w:pStyle w:val="PrformatHTML"/>
        <w:shd w:val="clear" w:color="auto" w:fill="FFFFFF"/>
        <w:rPr>
          <w:color w:val="000000"/>
          <w:sz w:val="27"/>
          <w:szCs w:val="27"/>
        </w:rPr>
      </w:pPr>
      <w:r w:rsidRPr="00255002">
        <w:rPr>
          <w:color w:val="000000"/>
          <w:sz w:val="27"/>
          <w:szCs w:val="27"/>
        </w:rPr>
        <w:t xml:space="preserve">    </w:t>
      </w:r>
    </w:p>
    <w:p w14:paraId="294BE7CE" w14:textId="32BAA7ED" w:rsidR="001F7AE6" w:rsidRPr="00255002" w:rsidRDefault="001F7AE6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</w:t>
      </w:r>
      <w:r w:rsidRPr="00255002">
        <w:rPr>
          <w:rStyle w:val="st8"/>
          <w:noProof w:val="0"/>
          <w:color w:val="336BDD"/>
          <w:szCs w:val="18"/>
          <w:lang w:val="fr-CH"/>
        </w:rPr>
        <w:t>&lt;div&gt;</w:t>
      </w:r>
      <w:r w:rsidRPr="00255002">
        <w:rPr>
          <w:noProof w:val="0"/>
          <w:szCs w:val="18"/>
          <w:lang w:val="fr-CH"/>
        </w:rPr>
        <w:t>Solution avec intégration de variables java dans HTML</w:t>
      </w:r>
      <w:r w:rsidRPr="00255002">
        <w:rPr>
          <w:rStyle w:val="st8"/>
          <w:noProof w:val="0"/>
          <w:color w:val="336BDD"/>
          <w:szCs w:val="18"/>
          <w:lang w:val="fr-CH"/>
        </w:rPr>
        <w:t>&lt;/div&gt;</w:t>
      </w:r>
      <w:r w:rsidRPr="00255002">
        <w:rPr>
          <w:noProof w:val="0"/>
          <w:szCs w:val="18"/>
          <w:lang w:val="fr-CH"/>
        </w:rPr>
        <w:t xml:space="preserve">    </w:t>
      </w:r>
    </w:p>
    <w:p w14:paraId="60088541" w14:textId="77777777" w:rsidR="001F7AE6" w:rsidRPr="00255002" w:rsidRDefault="001F7AE6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</w:t>
      </w:r>
    </w:p>
    <w:p w14:paraId="41ECEA07" w14:textId="77777777" w:rsidR="001F7AE6" w:rsidRPr="00255002" w:rsidRDefault="001F7AE6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    </w:t>
      </w:r>
      <w:r w:rsidRPr="00255002">
        <w:rPr>
          <w:rStyle w:val="st12"/>
          <w:noProof w:val="0"/>
          <w:color w:val="336BDD"/>
          <w:szCs w:val="18"/>
          <w:shd w:val="clear" w:color="auto" w:fill="E3F2E1"/>
          <w:lang w:val="fr-CH"/>
        </w:rPr>
        <w:t>for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(String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pays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: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lstPays){</w:t>
      </w:r>
    </w:p>
    <w:p w14:paraId="38DAD919" w14:textId="77777777" w:rsidR="001F7AE6" w:rsidRPr="00255002" w:rsidRDefault="001F7AE6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%&gt;</w:t>
      </w:r>
    </w:p>
    <w:p w14:paraId="3EC763A8" w14:textId="77777777" w:rsidR="001F7AE6" w:rsidRPr="00255002" w:rsidRDefault="001F7AE6" w:rsidP="001F7AE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</w:t>
      </w:r>
      <w:r w:rsidRPr="00255002">
        <w:rPr>
          <w:rStyle w:val="st8"/>
          <w:noProof w:val="0"/>
          <w:color w:val="336BDD"/>
          <w:szCs w:val="18"/>
          <w:lang w:val="fr-CH"/>
        </w:rPr>
        <w:t>&lt;div&gt;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&lt;%=pays%&gt;</w:t>
      </w:r>
      <w:r w:rsidRPr="00255002">
        <w:rPr>
          <w:rStyle w:val="st8"/>
          <w:noProof w:val="0"/>
          <w:color w:val="336BDD"/>
          <w:szCs w:val="18"/>
          <w:lang w:val="fr-CH"/>
        </w:rPr>
        <w:t>&lt;/div&gt;</w:t>
      </w:r>
    </w:p>
    <w:p w14:paraId="65CBD5D1" w14:textId="1408B14F" w:rsidR="001F7AE6" w:rsidRPr="00255002" w:rsidRDefault="001F7AE6" w:rsidP="00DF26B8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</w:t>
      </w:r>
      <w:r w:rsidRPr="00255002">
        <w:rPr>
          <w:noProof w:val="0"/>
          <w:szCs w:val="18"/>
          <w:lang w:val="fr-CH"/>
        </w:rPr>
        <w:t xml:space="preserve">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}</w:t>
      </w:r>
      <w:r w:rsidR="00DF26B8"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}</w:t>
      </w:r>
      <w:r w:rsidR="00DF26B8" w:rsidRPr="00255002">
        <w:rPr>
          <w:noProof w:val="0"/>
          <w:szCs w:val="18"/>
          <w:lang w:val="fr-CH"/>
        </w:rPr>
        <w:t xml:space="preserve">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%&gt;</w:t>
      </w:r>
    </w:p>
    <w:p w14:paraId="2A265269" w14:textId="77777777" w:rsidR="00CE7F7D" w:rsidRPr="00255002" w:rsidRDefault="00CE7F7D" w:rsidP="00E452AA">
      <w:pPr>
        <w:pStyle w:val="TxtJustifi"/>
      </w:pPr>
    </w:p>
    <w:p w14:paraId="1976C5DB" w14:textId="258E8B78" w:rsidR="00444CE7" w:rsidRPr="00255002" w:rsidRDefault="00444CE7" w:rsidP="009F3A92">
      <w:pPr>
        <w:pStyle w:val="Titre2"/>
      </w:pPr>
      <w:r w:rsidRPr="00255002">
        <w:t>Exercice TT 6</w:t>
      </w:r>
    </w:p>
    <w:p w14:paraId="68893C9A" w14:textId="24EF8D82" w:rsidR="00023777" w:rsidRPr="00255002" w:rsidRDefault="00023777" w:rsidP="00023777">
      <w:pPr>
        <w:pStyle w:val="TxtJustifi"/>
      </w:pPr>
      <w:r w:rsidRPr="00255002">
        <w:t xml:space="preserve">Dans cet exercice nous avons dû faire un login en vérifiant les entré </w:t>
      </w:r>
      <w:r w:rsidR="0021200F" w:rsidRPr="00255002">
        <w:t>inscrite</w:t>
      </w:r>
      <w:r w:rsidRPr="00255002">
        <w:t xml:space="preserve"> par l’utilisa</w:t>
      </w:r>
      <w:r w:rsidR="0021200F" w:rsidRPr="00255002">
        <w:t>te</w:t>
      </w:r>
      <w:r w:rsidRPr="00255002">
        <w:t xml:space="preserve">ur. Si les entré était fausse il était redirigé vers une certaine page et </w:t>
      </w:r>
      <w:r w:rsidR="0021200F" w:rsidRPr="00255002">
        <w:t>s’il</w:t>
      </w:r>
      <w:r w:rsidRPr="00255002">
        <w:t xml:space="preserve"> était juste vers</w:t>
      </w:r>
      <w:r w:rsidR="00D50D44" w:rsidRPr="00255002">
        <w:t xml:space="preserve"> une</w:t>
      </w:r>
      <w:r w:rsidRPr="00255002">
        <w:t xml:space="preserve"> autre page.</w:t>
      </w:r>
    </w:p>
    <w:p w14:paraId="3DD82D40" w14:textId="21074A63" w:rsidR="009C447F" w:rsidRPr="00255002" w:rsidRDefault="00973EAD" w:rsidP="009C447F">
      <w:r w:rsidRPr="00255002">
        <w:t xml:space="preserve">Ci-dessous nous pouvons voir </w:t>
      </w:r>
      <w:r w:rsidR="00C22E1F" w:rsidRPr="00255002">
        <w:t xml:space="preserve">le jsp qui nous permet </w:t>
      </w:r>
      <w:r w:rsidRPr="00255002">
        <w:t>vérifier les donné</w:t>
      </w:r>
      <w:r w:rsidR="009C447F" w:rsidRPr="00255002">
        <w:t xml:space="preserve"> et rediriger vers les bonnes pages.</w:t>
      </w:r>
    </w:p>
    <w:p w14:paraId="6BFB7A4C" w14:textId="19962133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1"/>
          <w:noProof w:val="0"/>
          <w:color w:val="336BDD"/>
          <w:szCs w:val="18"/>
          <w:lang w:val="fr-CH"/>
        </w:rPr>
        <w:t>&lt;body&gt;</w:t>
      </w:r>
    </w:p>
    <w:p w14:paraId="298FA52E" w14:textId="464A977E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String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nom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=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request.getParameter(</w:t>
      </w:r>
      <w:r w:rsidRPr="00255002">
        <w:rPr>
          <w:rStyle w:val="st3"/>
          <w:noProof w:val="0"/>
          <w:color w:val="1E9347"/>
          <w:szCs w:val="18"/>
          <w:shd w:val="clear" w:color="auto" w:fill="E3F2E1"/>
          <w:lang w:val="fr-CH"/>
        </w:rPr>
        <w:t>"nom"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);</w:t>
      </w:r>
    </w:p>
    <w:p w14:paraId="06C09B06" w14:textId="75DA10B6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String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prenom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=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request.getParameter(</w:t>
      </w:r>
      <w:r w:rsidRPr="00255002">
        <w:rPr>
          <w:rStyle w:val="st3"/>
          <w:noProof w:val="0"/>
          <w:color w:val="1E9347"/>
          <w:szCs w:val="18"/>
          <w:shd w:val="clear" w:color="auto" w:fill="E3F2E1"/>
          <w:lang w:val="fr-CH"/>
        </w:rPr>
        <w:t>"prenom"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);</w:t>
      </w:r>
    </w:p>
    <w:p w14:paraId="2607E955" w14:textId="3D2CAAE8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String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motDePasse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=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request.getParameter(</w:t>
      </w:r>
      <w:r w:rsidRPr="00255002">
        <w:rPr>
          <w:rStyle w:val="st3"/>
          <w:noProof w:val="0"/>
          <w:color w:val="1E9347"/>
          <w:szCs w:val="18"/>
          <w:shd w:val="clear" w:color="auto" w:fill="E3F2E1"/>
          <w:lang w:val="fr-CH"/>
        </w:rPr>
        <w:t>"password"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);</w:t>
      </w:r>
    </w:p>
    <w:p w14:paraId="188F258B" w14:textId="224224FC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String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remoteHost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=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request.getRemoteHost();</w:t>
      </w:r>
    </w:p>
    <w:p w14:paraId="469FF9CC" w14:textId="4B7773F4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String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msg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=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3"/>
          <w:noProof w:val="0"/>
          <w:color w:val="1E9347"/>
          <w:szCs w:val="18"/>
          <w:shd w:val="clear" w:color="auto" w:fill="E3F2E1"/>
          <w:lang w:val="fr-CH"/>
        </w:rPr>
        <w:t>"La connexion n'a pas réussi"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;</w:t>
      </w:r>
    </w:p>
    <w:p w14:paraId="023ED8B6" w14:textId="03960E5A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</w:t>
      </w:r>
      <w:r w:rsidRPr="00255002">
        <w:rPr>
          <w:rStyle w:val="st4"/>
          <w:noProof w:val="0"/>
          <w:color w:val="336BDD"/>
          <w:szCs w:val="18"/>
          <w:shd w:val="clear" w:color="auto" w:fill="E3F2E1"/>
          <w:lang w:val="fr-CH"/>
        </w:rPr>
        <w:t>if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(nom.equals(</w:t>
      </w:r>
      <w:r w:rsidRPr="00255002">
        <w:rPr>
          <w:rStyle w:val="st3"/>
          <w:noProof w:val="0"/>
          <w:color w:val="1E9347"/>
          <w:szCs w:val="18"/>
          <w:shd w:val="clear" w:color="auto" w:fill="E3F2E1"/>
          <w:lang w:val="fr-CH"/>
        </w:rPr>
        <w:t>"Gambera"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)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&amp;&amp;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motDePasse.equals(</w:t>
      </w:r>
      <w:r w:rsidRPr="00255002">
        <w:rPr>
          <w:rStyle w:val="st3"/>
          <w:noProof w:val="0"/>
          <w:color w:val="1E9347"/>
          <w:szCs w:val="18"/>
          <w:shd w:val="clear" w:color="auto" w:fill="E3F2E1"/>
          <w:lang w:val="fr-CH"/>
        </w:rPr>
        <w:t>"Pa$$w0rd"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)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&amp;&amp;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prenom.equals(</w:t>
      </w:r>
      <w:r w:rsidRPr="00255002">
        <w:rPr>
          <w:rStyle w:val="st3"/>
          <w:noProof w:val="0"/>
          <w:color w:val="1E9347"/>
          <w:szCs w:val="18"/>
          <w:shd w:val="clear" w:color="auto" w:fill="E3F2E1"/>
          <w:lang w:val="fr-CH"/>
        </w:rPr>
        <w:t>"Luca"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)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)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{</w:t>
      </w:r>
    </w:p>
    <w:p w14:paraId="400C6A2D" w14:textId="5B52C27C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Info.setNom(nom);</w:t>
      </w:r>
    </w:p>
    <w:p w14:paraId="375212B2" w14:textId="10FBFCBF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Info.setPrenom(prenom);</w:t>
      </w:r>
    </w:p>
    <w:p w14:paraId="4C61A7CB" w14:textId="124960EC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lastRenderedPageBreak/>
        <w:t xml:space="preserve">    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Info.setPassword(motDePasse);</w:t>
      </w:r>
    </w:p>
    <w:p w14:paraId="596EE6B1" w14:textId="7DCE9B20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%&gt;</w:t>
      </w:r>
    </w:p>
    <w:p w14:paraId="0E950D3D" w14:textId="7A2225C3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5"/>
          <w:b w:val="0"/>
          <w:bCs/>
          <w:noProof w:val="0"/>
          <w:color w:val="000000"/>
          <w:szCs w:val="18"/>
          <w:lang w:val="fr-CH"/>
        </w:rPr>
        <w:t>&lt;</w:t>
      </w:r>
      <w:r w:rsidRPr="00255002">
        <w:rPr>
          <w:rStyle w:val="st6"/>
          <w:b w:val="0"/>
          <w:bCs/>
          <w:noProof w:val="0"/>
          <w:color w:val="0000E6"/>
          <w:szCs w:val="18"/>
          <w:lang w:val="fr-CH"/>
        </w:rPr>
        <w:t>jsp:forward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page</w:t>
      </w:r>
      <w:r w:rsidRPr="00255002">
        <w:rPr>
          <w:rStyle w:val="st5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"maJspLogge.jsp"</w:t>
      </w:r>
      <w:r w:rsidRPr="00255002">
        <w:rPr>
          <w:rStyle w:val="st5"/>
          <w:b w:val="0"/>
          <w:bCs/>
          <w:noProof w:val="0"/>
          <w:color w:val="000000"/>
          <w:szCs w:val="18"/>
          <w:lang w:val="fr-CH"/>
        </w:rPr>
        <w:t>/&gt;</w:t>
      </w:r>
    </w:p>
    <w:p w14:paraId="07299715" w14:textId="0B0FB5E2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&lt;%}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4"/>
          <w:noProof w:val="0"/>
          <w:color w:val="336BDD"/>
          <w:szCs w:val="18"/>
          <w:shd w:val="clear" w:color="auto" w:fill="E3F2E1"/>
          <w:lang w:val="fr-CH"/>
        </w:rPr>
        <w:t>else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{</w:t>
      </w:r>
    </w:p>
    <w:p w14:paraId="6195C3C3" w14:textId="74C1654E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Error.setHost(remoteHost);</w:t>
      </w:r>
    </w:p>
    <w:p w14:paraId="68F85838" w14:textId="73DD9CDE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Error.setMsg(msg);</w:t>
      </w:r>
    </w:p>
    <w:p w14:paraId="1A5D5282" w14:textId="6CC50FBE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%&gt;</w:t>
      </w:r>
    </w:p>
    <w:p w14:paraId="093309DD" w14:textId="5EF9CB2E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5"/>
          <w:b w:val="0"/>
          <w:bCs/>
          <w:noProof w:val="0"/>
          <w:color w:val="000000"/>
          <w:szCs w:val="18"/>
          <w:lang w:val="fr-CH"/>
        </w:rPr>
        <w:t>&lt;</w:t>
      </w:r>
      <w:r w:rsidRPr="00255002">
        <w:rPr>
          <w:rStyle w:val="st6"/>
          <w:b w:val="0"/>
          <w:bCs/>
          <w:noProof w:val="0"/>
          <w:color w:val="0000E6"/>
          <w:szCs w:val="18"/>
          <w:lang w:val="fr-CH"/>
        </w:rPr>
        <w:t>jsp:forward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page</w:t>
      </w:r>
      <w:r w:rsidRPr="00255002">
        <w:rPr>
          <w:rStyle w:val="st5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"erreur.jsp"</w:t>
      </w:r>
      <w:r w:rsidRPr="00255002">
        <w:rPr>
          <w:rStyle w:val="st5"/>
          <w:b w:val="0"/>
          <w:bCs/>
          <w:noProof w:val="0"/>
          <w:color w:val="000000"/>
          <w:szCs w:val="18"/>
          <w:lang w:val="fr-CH"/>
        </w:rPr>
        <w:t>/&gt;</w:t>
      </w:r>
    </w:p>
    <w:p w14:paraId="060E2573" w14:textId="2FF497ED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</w:t>
      </w:r>
      <w:r w:rsidRPr="00255002">
        <w:rPr>
          <w:noProof w:val="0"/>
          <w:color w:val="000000"/>
          <w:szCs w:val="18"/>
          <w:lang w:val="fr-CH"/>
        </w:rPr>
        <w:t xml:space="preserve">           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}%&gt;</w:t>
      </w:r>
    </w:p>
    <w:p w14:paraId="67BF6F29" w14:textId="55752E5F" w:rsidR="009C447F" w:rsidRPr="00255002" w:rsidRDefault="009C447F" w:rsidP="009C447F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rStyle w:val="st1"/>
          <w:noProof w:val="0"/>
          <w:color w:val="336BDD"/>
          <w:szCs w:val="18"/>
          <w:lang w:val="fr-CH"/>
        </w:rPr>
        <w:t>&lt;/body&gt;</w:t>
      </w:r>
    </w:p>
    <w:p w14:paraId="7909014E" w14:textId="10799B50" w:rsidR="009C447F" w:rsidRPr="00255002" w:rsidRDefault="009C447F" w:rsidP="00023777">
      <w:pPr>
        <w:pStyle w:val="TxtJustifi"/>
      </w:pPr>
      <w:r w:rsidRPr="00255002">
        <w:t xml:space="preserve">Pour les beans info et Error </w:t>
      </w:r>
      <w:r w:rsidR="00B8390A" w:rsidRPr="00255002">
        <w:t>il ne faut pas</w:t>
      </w:r>
      <w:r w:rsidRPr="00255002">
        <w:t xml:space="preserve"> oublier d’implémenter « Serializable »</w:t>
      </w:r>
    </w:p>
    <w:p w14:paraId="7C6548FB" w14:textId="77777777" w:rsidR="009C447F" w:rsidRPr="00255002" w:rsidRDefault="009C447F" w:rsidP="009C447F">
      <w:pPr>
        <w:pStyle w:val="TxtCode4-Gris"/>
        <w:rPr>
          <w:noProof w:val="0"/>
          <w:szCs w:val="18"/>
          <w:lang w:val="fr-CH" w:eastAsia="fr-CH"/>
        </w:rPr>
      </w:pPr>
      <w:r w:rsidRPr="00255002">
        <w:rPr>
          <w:rStyle w:val="literal"/>
          <w:noProof w:val="0"/>
          <w:color w:val="336BDD"/>
          <w:szCs w:val="18"/>
          <w:lang w:val="fr-CH"/>
        </w:rPr>
        <w:t>public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literal"/>
          <w:noProof w:val="0"/>
          <w:color w:val="336BDD"/>
          <w:szCs w:val="18"/>
          <w:lang w:val="fr-CH"/>
        </w:rPr>
        <w:t>class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BeanError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literal"/>
          <w:noProof w:val="0"/>
          <w:color w:val="336BDD"/>
          <w:szCs w:val="18"/>
          <w:lang w:val="fr-CH"/>
        </w:rPr>
        <w:t>implements</w:t>
      </w:r>
      <w:r w:rsidRPr="00255002">
        <w:rPr>
          <w:noProof w:val="0"/>
          <w:szCs w:val="18"/>
          <w:lang w:val="fr-CH"/>
        </w:rPr>
        <w:t xml:space="preserve"> Serializable {</w:t>
      </w:r>
    </w:p>
    <w:p w14:paraId="58943A11" w14:textId="1834B15A" w:rsidR="009C447F" w:rsidRPr="00255002" w:rsidRDefault="00CB15D7" w:rsidP="00023777">
      <w:pPr>
        <w:pStyle w:val="TxtJustifi"/>
      </w:pPr>
      <w:r w:rsidRPr="00255002">
        <w:t>Pour</w:t>
      </w:r>
      <w:r w:rsidR="009C447F" w:rsidRPr="00255002">
        <w:t xml:space="preserve"> la pa</w:t>
      </w:r>
      <w:r w:rsidRPr="00255002">
        <w:t>g</w:t>
      </w:r>
      <w:r w:rsidR="009C447F" w:rsidRPr="00255002">
        <w:t>e html</w:t>
      </w:r>
      <w:r w:rsidR="009663E4" w:rsidRPr="00255002">
        <w:t xml:space="preserve"> c’est comme les exercice précédent nous devons mettre le jsp vers le quelle il devra être redirigé.</w:t>
      </w:r>
    </w:p>
    <w:p w14:paraId="43BF272C" w14:textId="77777777" w:rsidR="009663E4" w:rsidRPr="00255002" w:rsidRDefault="009663E4" w:rsidP="00A81271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rStyle w:val="tag"/>
          <w:noProof w:val="0"/>
          <w:color w:val="336BDD"/>
          <w:szCs w:val="18"/>
          <w:lang w:val="fr-CH"/>
        </w:rPr>
        <w:t>&lt;form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method=</w:t>
      </w:r>
      <w:r w:rsidRPr="00255002">
        <w:rPr>
          <w:rStyle w:val="value"/>
          <w:noProof w:val="0"/>
          <w:color w:val="1E9347"/>
          <w:szCs w:val="18"/>
          <w:lang w:val="fr-CH"/>
        </w:rPr>
        <w:t>"post"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action=</w:t>
      </w:r>
      <w:r w:rsidRPr="00255002">
        <w:rPr>
          <w:rStyle w:val="value"/>
          <w:noProof w:val="0"/>
          <w:color w:val="1E9347"/>
          <w:szCs w:val="18"/>
          <w:lang w:val="fr-CH"/>
        </w:rPr>
        <w:t>"maJspTraitement.jsp"</w:t>
      </w:r>
      <w:r w:rsidRPr="00255002">
        <w:rPr>
          <w:rStyle w:val="tag"/>
          <w:noProof w:val="0"/>
          <w:color w:val="336BDD"/>
          <w:szCs w:val="18"/>
          <w:lang w:val="fr-CH"/>
        </w:rPr>
        <w:t>&gt;</w:t>
      </w:r>
    </w:p>
    <w:p w14:paraId="7F92320A" w14:textId="44A20524" w:rsidR="009663E4" w:rsidRPr="00255002" w:rsidRDefault="00D173B7" w:rsidP="00023777">
      <w:pPr>
        <w:pStyle w:val="TxtJustifi"/>
      </w:pPr>
      <w:r w:rsidRPr="00255002">
        <w:t xml:space="preserve">Pour la page jsp erreur et logged nous avons </w:t>
      </w:r>
      <w:r w:rsidR="005B52A1" w:rsidRPr="00255002">
        <w:t>dû</w:t>
      </w:r>
      <w:r w:rsidRPr="00255002">
        <w:t xml:space="preserve"> importer les beans comme le jsptraitement.</w:t>
      </w:r>
    </w:p>
    <w:p w14:paraId="16F233F7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&lt;%@</w:t>
      </w:r>
      <w:r w:rsidRPr="00255002">
        <w:rPr>
          <w:rStyle w:val="st1"/>
          <w:b w:val="0"/>
          <w:bCs/>
          <w:noProof w:val="0"/>
          <w:color w:val="0000E6"/>
          <w:szCs w:val="18"/>
          <w:lang w:val="fr-CH"/>
        </w:rPr>
        <w:t>page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contentType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"text/html"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pageEncoding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"UTF-8"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%&gt;</w:t>
      </w:r>
    </w:p>
    <w:p w14:paraId="64C03690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&lt;%@</w:t>
      </w:r>
      <w:r w:rsidRPr="00255002">
        <w:rPr>
          <w:rStyle w:val="st1"/>
          <w:b w:val="0"/>
          <w:bCs/>
          <w:noProof w:val="0"/>
          <w:color w:val="0000E6"/>
          <w:szCs w:val="18"/>
          <w:lang w:val="fr-CH"/>
        </w:rPr>
        <w:t xml:space="preserve"> page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import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"beans.BeanInfo"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%&gt;</w:t>
      </w:r>
    </w:p>
    <w:p w14:paraId="3CFA161E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&lt;</w:t>
      </w:r>
      <w:r w:rsidRPr="00255002">
        <w:rPr>
          <w:rStyle w:val="st1"/>
          <w:b w:val="0"/>
          <w:bCs/>
          <w:noProof w:val="0"/>
          <w:color w:val="0000E6"/>
          <w:szCs w:val="18"/>
          <w:lang w:val="fr-CH"/>
        </w:rPr>
        <w:t>jsp:useBean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id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szCs w:val="18"/>
          <w:lang w:val="fr-CH"/>
        </w:rPr>
        <w:t>Info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szCs w:val="18"/>
          <w:lang w:val="fr-CH"/>
        </w:rPr>
        <w:t xml:space="preserve">  </w:t>
      </w:r>
      <w:r w:rsidRPr="00255002">
        <w:rPr>
          <w:rStyle w:val="attribute-name"/>
          <w:noProof w:val="0"/>
          <w:color w:val="009B00"/>
          <w:szCs w:val="18"/>
          <w:lang w:val="fr-CH"/>
        </w:rPr>
        <w:t>scope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"session"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class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szCs w:val="18"/>
          <w:lang w:val="fr-CH"/>
        </w:rPr>
        <w:t>beans.BeanInfo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/&gt;</w:t>
      </w:r>
    </w:p>
    <w:p w14:paraId="612F54A3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2"/>
          <w:noProof w:val="0"/>
          <w:color w:val="628FB5"/>
          <w:szCs w:val="18"/>
          <w:lang w:val="fr-CH"/>
        </w:rPr>
        <w:t>&lt;!DOCTYPE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2"/>
          <w:noProof w:val="0"/>
          <w:color w:val="628FB5"/>
          <w:szCs w:val="18"/>
          <w:lang w:val="fr-CH"/>
        </w:rPr>
        <w:t>html&gt;</w:t>
      </w:r>
    </w:p>
    <w:p w14:paraId="6FCEE5F3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3"/>
          <w:noProof w:val="0"/>
          <w:color w:val="336BDD"/>
          <w:szCs w:val="18"/>
          <w:lang w:val="fr-CH"/>
        </w:rPr>
        <w:t>&lt;html&gt;</w:t>
      </w:r>
    </w:p>
    <w:p w14:paraId="6F589B54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3"/>
          <w:noProof w:val="0"/>
          <w:color w:val="336BDD"/>
          <w:szCs w:val="18"/>
          <w:lang w:val="fr-CH"/>
        </w:rPr>
        <w:t>&lt;head&gt;</w:t>
      </w:r>
    </w:p>
    <w:p w14:paraId="354BCFB1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&lt;meta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5"/>
          <w:noProof w:val="0"/>
          <w:color w:val="CE54B8"/>
          <w:szCs w:val="18"/>
          <w:lang w:val="fr-CH"/>
        </w:rPr>
        <w:t>http-equiv=</w:t>
      </w:r>
      <w:r w:rsidRPr="00255002">
        <w:rPr>
          <w:rStyle w:val="st6"/>
          <w:noProof w:val="0"/>
          <w:color w:val="1E9347"/>
          <w:szCs w:val="18"/>
          <w:lang w:val="fr-CH"/>
        </w:rPr>
        <w:t>"Content-Type"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5"/>
          <w:noProof w:val="0"/>
          <w:color w:val="CE54B8"/>
          <w:szCs w:val="18"/>
          <w:lang w:val="fr-CH"/>
        </w:rPr>
        <w:t>content=</w:t>
      </w:r>
      <w:r w:rsidRPr="00255002">
        <w:rPr>
          <w:rStyle w:val="st6"/>
          <w:noProof w:val="0"/>
          <w:color w:val="1E9347"/>
          <w:szCs w:val="18"/>
          <w:lang w:val="fr-CH"/>
        </w:rPr>
        <w:t>"text/html; charset=UTF-8"</w:t>
      </w:r>
      <w:r w:rsidRPr="00255002">
        <w:rPr>
          <w:rStyle w:val="st3"/>
          <w:noProof w:val="0"/>
          <w:color w:val="336BDD"/>
          <w:szCs w:val="18"/>
          <w:lang w:val="fr-CH"/>
        </w:rPr>
        <w:t>&gt;</w:t>
      </w:r>
    </w:p>
    <w:p w14:paraId="386B7B9D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&lt;title&gt;</w:t>
      </w:r>
      <w:r w:rsidRPr="00255002">
        <w:rPr>
          <w:noProof w:val="0"/>
          <w:color w:val="000000"/>
          <w:szCs w:val="18"/>
          <w:lang w:val="fr-CH"/>
        </w:rPr>
        <w:t>JSP Page</w:t>
      </w:r>
      <w:r w:rsidRPr="00255002">
        <w:rPr>
          <w:rStyle w:val="st3"/>
          <w:noProof w:val="0"/>
          <w:color w:val="336BDD"/>
          <w:szCs w:val="18"/>
          <w:lang w:val="fr-CH"/>
        </w:rPr>
        <w:t>&lt;/title&gt;</w:t>
      </w:r>
    </w:p>
    <w:p w14:paraId="0E72065D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3"/>
          <w:noProof w:val="0"/>
          <w:color w:val="336BDD"/>
          <w:szCs w:val="18"/>
          <w:lang w:val="fr-CH"/>
        </w:rPr>
        <w:t>&lt;/head&gt;</w:t>
      </w:r>
    </w:p>
    <w:p w14:paraId="476AC679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3"/>
          <w:noProof w:val="0"/>
          <w:color w:val="336BDD"/>
          <w:szCs w:val="18"/>
          <w:lang w:val="fr-CH"/>
        </w:rPr>
        <w:t>&lt;body&gt;</w:t>
      </w:r>
    </w:p>
    <w:p w14:paraId="664CDBA2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&lt;h1&gt;</w:t>
      </w:r>
      <w:r w:rsidRPr="00255002">
        <w:rPr>
          <w:noProof w:val="0"/>
          <w:color w:val="000000"/>
          <w:szCs w:val="18"/>
          <w:lang w:val="fr-CH"/>
        </w:rPr>
        <w:t>Vous êtes loggé, voici les informations de l'utilisateur!</w:t>
      </w:r>
      <w:r w:rsidRPr="00255002">
        <w:rPr>
          <w:rStyle w:val="st3"/>
          <w:noProof w:val="0"/>
          <w:color w:val="336BDD"/>
          <w:szCs w:val="18"/>
          <w:lang w:val="fr-CH"/>
        </w:rPr>
        <w:t>&lt;/h1&gt;</w:t>
      </w:r>
    </w:p>
    <w:p w14:paraId="2D92C13A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&lt;p&gt;</w:t>
      </w:r>
    </w:p>
    <w:p w14:paraId="720B8CB5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   Nom: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&lt;%=</w:t>
      </w:r>
      <w:r w:rsidRPr="00255002">
        <w:rPr>
          <w:rStyle w:val="st7"/>
          <w:noProof w:val="0"/>
          <w:color w:val="CE54B8"/>
          <w:szCs w:val="18"/>
          <w:shd w:val="clear" w:color="auto" w:fill="E3F2E1"/>
          <w:lang w:val="fr-CH"/>
        </w:rPr>
        <w:t>Info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.getNom()%&gt;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3"/>
          <w:noProof w:val="0"/>
          <w:color w:val="336BDD"/>
          <w:szCs w:val="18"/>
          <w:lang w:val="fr-CH"/>
        </w:rPr>
        <w:t>&lt;br&gt;</w:t>
      </w:r>
    </w:p>
    <w:p w14:paraId="71F14194" w14:textId="51889207" w:rsidR="00F7473C" w:rsidRPr="00255002" w:rsidRDefault="00F7473C" w:rsidP="005B52A1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   Prenom: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&lt;%=</w:t>
      </w:r>
      <w:r w:rsidRPr="00255002">
        <w:rPr>
          <w:rStyle w:val="st7"/>
          <w:noProof w:val="0"/>
          <w:color w:val="CE54B8"/>
          <w:szCs w:val="18"/>
          <w:shd w:val="clear" w:color="auto" w:fill="E3F2E1"/>
          <w:lang w:val="fr-CH"/>
        </w:rPr>
        <w:t>Info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.getPrenom()%&gt;</w:t>
      </w:r>
    </w:p>
    <w:p w14:paraId="4F6DB16B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&lt;/p&gt;</w:t>
      </w:r>
    </w:p>
    <w:p w14:paraId="3E3C2A04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3"/>
          <w:noProof w:val="0"/>
          <w:color w:val="336BDD"/>
          <w:szCs w:val="18"/>
          <w:lang w:val="fr-CH"/>
        </w:rPr>
        <w:t>&lt;/body&gt;</w:t>
      </w:r>
    </w:p>
    <w:p w14:paraId="4145951B" w14:textId="10810B3F" w:rsidR="00F7473C" w:rsidRPr="00255002" w:rsidRDefault="00F7473C" w:rsidP="005B52A1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rStyle w:val="st3"/>
          <w:noProof w:val="0"/>
          <w:color w:val="336BDD"/>
          <w:szCs w:val="18"/>
          <w:lang w:val="fr-CH"/>
        </w:rPr>
        <w:t>&lt;/html&gt;</w:t>
      </w:r>
    </w:p>
    <w:p w14:paraId="4704F048" w14:textId="0C45AA17" w:rsidR="00F7473C" w:rsidRPr="00255002" w:rsidRDefault="00F7473C" w:rsidP="00023777">
      <w:pPr>
        <w:pStyle w:val="TxtJustifi"/>
      </w:pPr>
      <w:r w:rsidRPr="00255002">
        <w:t>Voici le jspErreur</w:t>
      </w:r>
    </w:p>
    <w:p w14:paraId="6ECBCAF6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&lt;%@</w:t>
      </w:r>
      <w:r w:rsidRPr="00255002">
        <w:rPr>
          <w:rStyle w:val="st1"/>
          <w:b w:val="0"/>
          <w:bCs/>
          <w:noProof w:val="0"/>
          <w:color w:val="0000E6"/>
          <w:szCs w:val="18"/>
          <w:lang w:val="fr-CH"/>
        </w:rPr>
        <w:t>page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contentType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"text/html"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pageEncoding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"UTF-8"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%&gt;</w:t>
      </w:r>
    </w:p>
    <w:p w14:paraId="1B364052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&lt;%@</w:t>
      </w:r>
      <w:r w:rsidRPr="00255002">
        <w:rPr>
          <w:rStyle w:val="st1"/>
          <w:b w:val="0"/>
          <w:bCs/>
          <w:noProof w:val="0"/>
          <w:color w:val="0000E6"/>
          <w:szCs w:val="18"/>
          <w:lang w:val="fr-CH"/>
        </w:rPr>
        <w:t xml:space="preserve"> page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import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"beans.BeanInfo"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%&gt;</w:t>
      </w:r>
    </w:p>
    <w:p w14:paraId="0B4E547F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&lt;%@</w:t>
      </w:r>
      <w:r w:rsidRPr="00255002">
        <w:rPr>
          <w:rStyle w:val="st1"/>
          <w:b w:val="0"/>
          <w:bCs/>
          <w:noProof w:val="0"/>
          <w:color w:val="0000E6"/>
          <w:szCs w:val="18"/>
          <w:lang w:val="fr-CH"/>
        </w:rPr>
        <w:t xml:space="preserve"> page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import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"beans.BeanError"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%&gt;</w:t>
      </w:r>
    </w:p>
    <w:p w14:paraId="570C4348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&lt;</w:t>
      </w:r>
      <w:r w:rsidRPr="00255002">
        <w:rPr>
          <w:rStyle w:val="st1"/>
          <w:b w:val="0"/>
          <w:bCs/>
          <w:noProof w:val="0"/>
          <w:color w:val="0000E6"/>
          <w:szCs w:val="18"/>
          <w:lang w:val="fr-CH"/>
        </w:rPr>
        <w:t>jsp:useBean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id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szCs w:val="18"/>
          <w:lang w:val="fr-CH"/>
        </w:rPr>
        <w:t>Error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szCs w:val="18"/>
          <w:lang w:val="fr-CH"/>
        </w:rPr>
        <w:t xml:space="preserve">  </w:t>
      </w:r>
      <w:r w:rsidRPr="00255002">
        <w:rPr>
          <w:rStyle w:val="attribute-name"/>
          <w:noProof w:val="0"/>
          <w:color w:val="009B00"/>
          <w:szCs w:val="18"/>
          <w:lang w:val="fr-CH"/>
        </w:rPr>
        <w:t>scope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"session"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class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szCs w:val="18"/>
          <w:lang w:val="fr-CH"/>
        </w:rPr>
        <w:t>beans.BeanError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rStyle w:val="st0"/>
          <w:b w:val="0"/>
          <w:bCs/>
          <w:noProof w:val="0"/>
          <w:color w:val="000000"/>
          <w:szCs w:val="18"/>
          <w:lang w:val="fr-CH"/>
        </w:rPr>
        <w:t>/&gt;</w:t>
      </w:r>
    </w:p>
    <w:p w14:paraId="0C7E1560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2"/>
          <w:noProof w:val="0"/>
          <w:color w:val="628FB5"/>
          <w:szCs w:val="18"/>
          <w:lang w:val="fr-CH"/>
        </w:rPr>
        <w:t>&lt;!DOCTYPE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2"/>
          <w:noProof w:val="0"/>
          <w:color w:val="628FB5"/>
          <w:szCs w:val="18"/>
          <w:lang w:val="fr-CH"/>
        </w:rPr>
        <w:t>html&gt;</w:t>
      </w:r>
    </w:p>
    <w:p w14:paraId="5C06ACC9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3"/>
          <w:noProof w:val="0"/>
          <w:color w:val="336BDD"/>
          <w:szCs w:val="18"/>
          <w:lang w:val="fr-CH"/>
        </w:rPr>
        <w:t>&lt;html&gt;</w:t>
      </w:r>
    </w:p>
    <w:p w14:paraId="071F7B9B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3"/>
          <w:noProof w:val="0"/>
          <w:color w:val="336BDD"/>
          <w:szCs w:val="18"/>
          <w:lang w:val="fr-CH"/>
        </w:rPr>
        <w:t>&lt;head&gt;</w:t>
      </w:r>
    </w:p>
    <w:p w14:paraId="5DD5A1F4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&lt;meta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5"/>
          <w:noProof w:val="0"/>
          <w:color w:val="CE54B8"/>
          <w:szCs w:val="18"/>
          <w:lang w:val="fr-CH"/>
        </w:rPr>
        <w:t>http-equiv=</w:t>
      </w:r>
      <w:r w:rsidRPr="00255002">
        <w:rPr>
          <w:rStyle w:val="st6"/>
          <w:noProof w:val="0"/>
          <w:color w:val="1E9347"/>
          <w:szCs w:val="18"/>
          <w:lang w:val="fr-CH"/>
        </w:rPr>
        <w:t>"Content-Type"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5"/>
          <w:noProof w:val="0"/>
          <w:color w:val="CE54B8"/>
          <w:szCs w:val="18"/>
          <w:lang w:val="fr-CH"/>
        </w:rPr>
        <w:t>content=</w:t>
      </w:r>
      <w:r w:rsidRPr="00255002">
        <w:rPr>
          <w:rStyle w:val="st6"/>
          <w:noProof w:val="0"/>
          <w:color w:val="1E9347"/>
          <w:szCs w:val="18"/>
          <w:lang w:val="fr-CH"/>
        </w:rPr>
        <w:t>"text/html; charset=UTF-8"</w:t>
      </w:r>
      <w:r w:rsidRPr="00255002">
        <w:rPr>
          <w:rStyle w:val="st3"/>
          <w:noProof w:val="0"/>
          <w:color w:val="336BDD"/>
          <w:szCs w:val="18"/>
          <w:lang w:val="fr-CH"/>
        </w:rPr>
        <w:t>&gt;</w:t>
      </w:r>
    </w:p>
    <w:p w14:paraId="67B2F3C4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&lt;title&gt;</w:t>
      </w:r>
      <w:r w:rsidRPr="00255002">
        <w:rPr>
          <w:noProof w:val="0"/>
          <w:color w:val="000000"/>
          <w:szCs w:val="18"/>
          <w:lang w:val="fr-CH"/>
        </w:rPr>
        <w:t>Erreur</w:t>
      </w:r>
      <w:r w:rsidRPr="00255002">
        <w:rPr>
          <w:rStyle w:val="st3"/>
          <w:noProof w:val="0"/>
          <w:color w:val="336BDD"/>
          <w:szCs w:val="18"/>
          <w:lang w:val="fr-CH"/>
        </w:rPr>
        <w:t>&lt;/title&gt;</w:t>
      </w:r>
    </w:p>
    <w:p w14:paraId="573E9625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3"/>
          <w:noProof w:val="0"/>
          <w:color w:val="336BDD"/>
          <w:szCs w:val="18"/>
          <w:lang w:val="fr-CH"/>
        </w:rPr>
        <w:t>&lt;/head&gt;</w:t>
      </w:r>
    </w:p>
    <w:p w14:paraId="1712F185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3"/>
          <w:noProof w:val="0"/>
          <w:color w:val="336BDD"/>
          <w:szCs w:val="18"/>
          <w:lang w:val="fr-CH"/>
        </w:rPr>
        <w:t>&lt;body&gt;</w:t>
      </w:r>
    </w:p>
    <w:p w14:paraId="4CC83A41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&lt;h1&gt;</w:t>
      </w:r>
      <w:r w:rsidRPr="00255002">
        <w:rPr>
          <w:noProof w:val="0"/>
          <w:color w:val="000000"/>
          <w:szCs w:val="18"/>
          <w:lang w:val="fr-CH"/>
        </w:rPr>
        <w:t>Page d'erreur</w:t>
      </w:r>
      <w:r w:rsidRPr="00255002">
        <w:rPr>
          <w:rStyle w:val="st3"/>
          <w:noProof w:val="0"/>
          <w:color w:val="336BDD"/>
          <w:szCs w:val="18"/>
          <w:lang w:val="fr-CH"/>
        </w:rPr>
        <w:t>&lt;/h1&gt;</w:t>
      </w:r>
    </w:p>
    <w:p w14:paraId="386FBFA2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&lt;p&gt;</w:t>
      </w:r>
    </w:p>
    <w:p w14:paraId="32177288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   Accès non autorisé pour hôte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&lt;%=</w:t>
      </w:r>
      <w:r w:rsidRPr="00255002">
        <w:rPr>
          <w:rStyle w:val="st7"/>
          <w:noProof w:val="0"/>
          <w:color w:val="CE54B8"/>
          <w:szCs w:val="18"/>
          <w:shd w:val="clear" w:color="auto" w:fill="E3F2E1"/>
          <w:lang w:val="fr-CH"/>
        </w:rPr>
        <w:t>Error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.getHost()%&gt;</w:t>
      </w:r>
    </w:p>
    <w:p w14:paraId="1796E6E3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&lt;/p&gt;</w:t>
      </w:r>
    </w:p>
    <w:p w14:paraId="132457A0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&lt;a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5"/>
          <w:noProof w:val="0"/>
          <w:color w:val="CE54B8"/>
          <w:szCs w:val="18"/>
          <w:lang w:val="fr-CH"/>
        </w:rPr>
        <w:t>href=</w:t>
      </w:r>
      <w:r w:rsidRPr="00255002">
        <w:rPr>
          <w:rStyle w:val="st6"/>
          <w:noProof w:val="0"/>
          <w:color w:val="1E9347"/>
          <w:szCs w:val="18"/>
          <w:lang w:val="fr-CH"/>
        </w:rPr>
        <w:t>"index.html"</w:t>
      </w:r>
      <w:r w:rsidRPr="00255002">
        <w:rPr>
          <w:rStyle w:val="st3"/>
          <w:noProof w:val="0"/>
          <w:color w:val="336BDD"/>
          <w:szCs w:val="18"/>
          <w:lang w:val="fr-CH"/>
        </w:rPr>
        <w:t>&gt;</w:t>
      </w:r>
    </w:p>
    <w:p w14:paraId="744261B3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   Retour à la page de login</w:t>
      </w:r>
    </w:p>
    <w:p w14:paraId="31AB024B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3"/>
          <w:noProof w:val="0"/>
          <w:color w:val="336BDD"/>
          <w:szCs w:val="18"/>
          <w:lang w:val="fr-CH"/>
        </w:rPr>
        <w:t>&lt;/a&gt;</w:t>
      </w:r>
    </w:p>
    <w:p w14:paraId="0883D13D" w14:textId="77777777" w:rsidR="00F7473C" w:rsidRPr="00255002" w:rsidRDefault="00F7473C" w:rsidP="00F7473C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3"/>
          <w:noProof w:val="0"/>
          <w:color w:val="336BDD"/>
          <w:szCs w:val="18"/>
          <w:lang w:val="fr-CH"/>
        </w:rPr>
        <w:t>&lt;/body&gt;</w:t>
      </w:r>
    </w:p>
    <w:p w14:paraId="679AE2BC" w14:textId="06672F80" w:rsidR="00F7473C" w:rsidRPr="00255002" w:rsidRDefault="00F7473C" w:rsidP="005B52A1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rStyle w:val="st3"/>
          <w:noProof w:val="0"/>
          <w:color w:val="336BDD"/>
          <w:szCs w:val="18"/>
          <w:lang w:val="fr-CH"/>
        </w:rPr>
        <w:t>&lt;/html&gt;</w:t>
      </w:r>
    </w:p>
    <w:p w14:paraId="5B6D3CFA" w14:textId="70A19B16" w:rsidR="009663E4" w:rsidRPr="00255002" w:rsidRDefault="00BB7CF5" w:rsidP="00023777">
      <w:pPr>
        <w:pStyle w:val="TxtJustifi"/>
      </w:pPr>
      <w:r w:rsidRPr="00255002">
        <w:t>Cette image est lorsque vous arrivé sur le site.</w:t>
      </w:r>
    </w:p>
    <w:p w14:paraId="45BBA4A8" w14:textId="7B4338B4" w:rsidR="00BB7CF5" w:rsidRPr="00255002" w:rsidRDefault="00847BAF" w:rsidP="00023777">
      <w:pPr>
        <w:pStyle w:val="TxtJustifi"/>
      </w:pPr>
      <w:r w:rsidRPr="00255002">
        <w:drawing>
          <wp:inline distT="0" distB="0" distL="0" distR="0" wp14:anchorId="5CE33D96" wp14:editId="64895B2C">
            <wp:extent cx="4676775" cy="161952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513" cy="16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5F1F" w14:textId="20E3F00A" w:rsidR="00BB7CF5" w:rsidRPr="00255002" w:rsidRDefault="00BB7CF5" w:rsidP="00023777">
      <w:pPr>
        <w:pStyle w:val="TxtJustifi"/>
      </w:pPr>
      <w:r w:rsidRPr="00255002">
        <w:t>Cette image est lorsque que vous avez inscrit les bonne entré.</w:t>
      </w:r>
    </w:p>
    <w:p w14:paraId="0F61486A" w14:textId="6A835969" w:rsidR="00BB7CF5" w:rsidRPr="00255002" w:rsidRDefault="00847BAF" w:rsidP="00023777">
      <w:pPr>
        <w:pStyle w:val="TxtJustifi"/>
      </w:pPr>
      <w:r w:rsidRPr="00255002">
        <w:drawing>
          <wp:inline distT="0" distB="0" distL="0" distR="0" wp14:anchorId="4C0A044F" wp14:editId="6FD4E526">
            <wp:extent cx="5939790" cy="1174750"/>
            <wp:effectExtent l="0" t="0" r="3810" b="635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105D" w14:textId="52D18B9A" w:rsidR="00BB7CF5" w:rsidRPr="00255002" w:rsidRDefault="00BB7CF5" w:rsidP="00BB7CF5">
      <w:pPr>
        <w:pStyle w:val="TxtJustifi"/>
      </w:pPr>
      <w:r w:rsidRPr="00255002">
        <w:t xml:space="preserve">Cette image est lorsque que vous avez inscrit </w:t>
      </w:r>
      <w:r w:rsidR="00847BAF" w:rsidRPr="00255002">
        <w:t>les mauvais entrés</w:t>
      </w:r>
      <w:r w:rsidRPr="00255002">
        <w:t>.</w:t>
      </w:r>
    </w:p>
    <w:p w14:paraId="381524EE" w14:textId="6DA1EF07" w:rsidR="00BB7CF5" w:rsidRPr="00255002" w:rsidRDefault="00847BAF" w:rsidP="00023777">
      <w:pPr>
        <w:pStyle w:val="TxtJustifi"/>
      </w:pPr>
      <w:r w:rsidRPr="00255002">
        <w:drawing>
          <wp:inline distT="0" distB="0" distL="0" distR="0" wp14:anchorId="785BBEEC" wp14:editId="72B86CC7">
            <wp:extent cx="3086531" cy="1733792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AE63" w14:textId="74E16BCE" w:rsidR="00444CE7" w:rsidRPr="00255002" w:rsidRDefault="00444CE7" w:rsidP="009F3A92">
      <w:pPr>
        <w:pStyle w:val="Titre2"/>
      </w:pPr>
      <w:r w:rsidRPr="00255002">
        <w:lastRenderedPageBreak/>
        <w:t>Exercice TT 7</w:t>
      </w:r>
    </w:p>
    <w:p w14:paraId="06F1C263" w14:textId="7DA44DB8" w:rsidR="002C1876" w:rsidRPr="00255002" w:rsidRDefault="002C1876" w:rsidP="002C1876">
      <w:pPr>
        <w:pStyle w:val="TxtJustifi"/>
      </w:pPr>
      <w:r w:rsidRPr="00255002">
        <w:t xml:space="preserve">Dans </w:t>
      </w:r>
      <w:r w:rsidR="004C2A04" w:rsidRPr="00255002">
        <w:t>cet exercice</w:t>
      </w:r>
      <w:r w:rsidRPr="00255002">
        <w:t xml:space="preserve"> </w:t>
      </w:r>
      <w:r w:rsidR="004C2A04" w:rsidRPr="00255002">
        <w:t>nous</w:t>
      </w:r>
      <w:r w:rsidRPr="00255002">
        <w:t xml:space="preserve"> avons </w:t>
      </w:r>
      <w:r w:rsidR="00B020A5" w:rsidRPr="00255002">
        <w:t>dû</w:t>
      </w:r>
      <w:r w:rsidRPr="00255002">
        <w:t xml:space="preserve"> utiliser un Servlet. Le Servlet nous permet de mettre en place </w:t>
      </w:r>
      <w:r w:rsidR="004C2A04" w:rsidRPr="00255002">
        <w:t>en</w:t>
      </w:r>
      <w:r w:rsidRPr="00255002">
        <w:t xml:space="preserve"> dynamiquement des </w:t>
      </w:r>
      <w:r w:rsidR="00B01BF9" w:rsidRPr="00255002">
        <w:t>données dans un serveur web. Les données sont en HTML.</w:t>
      </w:r>
    </w:p>
    <w:p w14:paraId="421AC626" w14:textId="58E8CCAB" w:rsidR="004C2A04" w:rsidRPr="00255002" w:rsidRDefault="004C2A04" w:rsidP="002C1876">
      <w:pPr>
        <w:pStyle w:val="TxtJustifi"/>
      </w:pPr>
      <w:r w:rsidRPr="00255002">
        <w:t xml:space="preserve">Nous avons repris l’exercice 3, et nous avons </w:t>
      </w:r>
      <w:r w:rsidR="00B020A5" w:rsidRPr="00255002">
        <w:t>changé</w:t>
      </w:r>
      <w:r w:rsidRPr="00255002">
        <w:t xml:space="preserve"> l’action du form pour pouvoir mettre le Servlet.</w:t>
      </w:r>
    </w:p>
    <w:p w14:paraId="6AC1E6F8" w14:textId="77777777" w:rsidR="00B020A5" w:rsidRPr="00255002" w:rsidRDefault="00B020A5" w:rsidP="00B020A5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rStyle w:val="tag"/>
          <w:noProof w:val="0"/>
          <w:color w:val="336BDD"/>
          <w:szCs w:val="18"/>
          <w:lang w:val="fr-CH"/>
        </w:rPr>
        <w:t>&lt;form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method=</w:t>
      </w:r>
      <w:r w:rsidRPr="00255002">
        <w:rPr>
          <w:rStyle w:val="value"/>
          <w:noProof w:val="0"/>
          <w:color w:val="1E9347"/>
          <w:szCs w:val="18"/>
          <w:lang w:val="fr-CH"/>
        </w:rPr>
        <w:t>"post"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action=</w:t>
      </w:r>
      <w:r w:rsidRPr="00255002">
        <w:rPr>
          <w:rStyle w:val="value"/>
          <w:noProof w:val="0"/>
          <w:color w:val="1E9347"/>
          <w:szCs w:val="18"/>
          <w:lang w:val="fr-CH"/>
        </w:rPr>
        <w:t>"MaServlet"</w:t>
      </w:r>
      <w:r w:rsidRPr="00255002">
        <w:rPr>
          <w:rStyle w:val="tag"/>
          <w:noProof w:val="0"/>
          <w:color w:val="336BDD"/>
          <w:szCs w:val="18"/>
          <w:lang w:val="fr-CH"/>
        </w:rPr>
        <w:t>&gt;</w:t>
      </w:r>
      <w:r w:rsidRPr="00255002">
        <w:rPr>
          <w:noProof w:val="0"/>
          <w:color w:val="000000"/>
          <w:szCs w:val="18"/>
          <w:lang w:val="fr-CH"/>
        </w:rPr>
        <w:t xml:space="preserve"> </w:t>
      </w:r>
    </w:p>
    <w:p w14:paraId="61F526F8" w14:textId="2B3F4068" w:rsidR="00A22888" w:rsidRPr="00255002" w:rsidRDefault="00A22888" w:rsidP="002C1876">
      <w:pPr>
        <w:pStyle w:val="TxtJustifi"/>
      </w:pPr>
      <w:r w:rsidRPr="00255002">
        <w:t>Après avoir fait cela nous devons implémenter la méthode « processRequest » du Servlet.</w:t>
      </w:r>
      <w:r w:rsidR="00E96685" w:rsidRPr="00255002">
        <w:t xml:space="preserve"> &gt;Vous pouvez le voir </w:t>
      </w:r>
      <w:r w:rsidR="001960AC" w:rsidRPr="00255002">
        <w:t>ci-dessous</w:t>
      </w:r>
      <w:r w:rsidR="00E96685" w:rsidRPr="00255002">
        <w:t>.</w:t>
      </w:r>
    </w:p>
    <w:p w14:paraId="072E5565" w14:textId="409C19E5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rStyle w:val="literal"/>
          <w:noProof w:val="0"/>
          <w:color w:val="336BDD"/>
          <w:szCs w:val="18"/>
          <w:lang w:val="fr-CH"/>
        </w:rPr>
        <w:t>protected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literal"/>
          <w:noProof w:val="0"/>
          <w:color w:val="336BDD"/>
          <w:szCs w:val="18"/>
          <w:lang w:val="fr-CH"/>
        </w:rPr>
        <w:t>void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t2"/>
          <w:b w:val="0"/>
          <w:bCs/>
          <w:noProof w:val="0"/>
          <w:color w:val="000000"/>
          <w:szCs w:val="18"/>
          <w:lang w:val="fr-CH"/>
        </w:rPr>
        <w:t>processRequest</w:t>
      </w:r>
      <w:r w:rsidRPr="00255002">
        <w:rPr>
          <w:noProof w:val="0"/>
          <w:szCs w:val="18"/>
          <w:lang w:val="fr-CH"/>
        </w:rPr>
        <w:t>(HttpServletRequest request, HttpServletResponse response)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noProof w:val="0"/>
          <w:color w:val="0070C0"/>
          <w:szCs w:val="18"/>
          <w:lang w:val="fr-CH"/>
        </w:rPr>
        <w:t>t</w:t>
      </w:r>
      <w:r w:rsidRPr="00255002">
        <w:rPr>
          <w:rStyle w:val="literal"/>
          <w:noProof w:val="0"/>
          <w:color w:val="0070C0"/>
          <w:szCs w:val="18"/>
          <w:lang w:val="fr-CH"/>
        </w:rPr>
        <w:t>h</w:t>
      </w:r>
      <w:r w:rsidRPr="00255002">
        <w:rPr>
          <w:rStyle w:val="literal"/>
          <w:noProof w:val="0"/>
          <w:color w:val="336BDD"/>
          <w:szCs w:val="18"/>
          <w:lang w:val="fr-CH"/>
        </w:rPr>
        <w:t>rows</w:t>
      </w:r>
      <w:r w:rsidRPr="00255002">
        <w:rPr>
          <w:noProof w:val="0"/>
          <w:szCs w:val="18"/>
          <w:lang w:val="fr-CH"/>
        </w:rPr>
        <w:t xml:space="preserve"> ServletException, IOException {</w:t>
      </w:r>
    </w:p>
    <w:p w14:paraId="178EB6B8" w14:textId="3D34952D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response.setContentType(</w:t>
      </w:r>
      <w:r w:rsidRPr="00255002">
        <w:rPr>
          <w:rStyle w:val="string"/>
          <w:noProof w:val="0"/>
          <w:color w:val="1E9347"/>
          <w:szCs w:val="18"/>
          <w:lang w:val="fr-CH"/>
        </w:rPr>
        <w:t>"text/html;charset=UTF-8"</w:t>
      </w:r>
      <w:r w:rsidRPr="00255002">
        <w:rPr>
          <w:noProof w:val="0"/>
          <w:szCs w:val="18"/>
          <w:lang w:val="fr-CH"/>
        </w:rPr>
        <w:t>);</w:t>
      </w:r>
    </w:p>
    <w:p w14:paraId="59047F11" w14:textId="47C8FAC4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</w:t>
      </w:r>
      <w:r w:rsidRPr="00255002">
        <w:rPr>
          <w:rStyle w:val="literal"/>
          <w:noProof w:val="0"/>
          <w:color w:val="336BDD"/>
          <w:szCs w:val="18"/>
          <w:lang w:val="fr-CH"/>
        </w:rPr>
        <w:t>try</w:t>
      </w:r>
      <w:r w:rsidRPr="00255002">
        <w:rPr>
          <w:noProof w:val="0"/>
          <w:szCs w:val="18"/>
          <w:lang w:val="fr-CH"/>
        </w:rPr>
        <w:t xml:space="preserve"> ( PrintWriter out = response.getWriter()) {</w:t>
      </w:r>
    </w:p>
    <w:p w14:paraId="1C8BA14B" w14:textId="04491BD4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</w:t>
      </w:r>
      <w:r w:rsidRPr="00255002">
        <w:rPr>
          <w:rStyle w:val="comment"/>
          <w:noProof w:val="0"/>
          <w:color w:val="969696"/>
          <w:szCs w:val="18"/>
          <w:lang w:val="fr-CH"/>
        </w:rPr>
        <w:t>/* TODO output your page here. You may use following sample code. */</w:t>
      </w:r>
    </w:p>
    <w:p w14:paraId="33B78639" w14:textId="4AE637F6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out.println(</w:t>
      </w:r>
      <w:r w:rsidRPr="00255002">
        <w:rPr>
          <w:rStyle w:val="string"/>
          <w:noProof w:val="0"/>
          <w:color w:val="1E9347"/>
          <w:szCs w:val="18"/>
          <w:lang w:val="fr-CH"/>
        </w:rPr>
        <w:t>"&lt;!DOCTYPE html&gt;"</w:t>
      </w:r>
      <w:r w:rsidRPr="00255002">
        <w:rPr>
          <w:noProof w:val="0"/>
          <w:szCs w:val="18"/>
          <w:lang w:val="fr-CH"/>
        </w:rPr>
        <w:t>);</w:t>
      </w:r>
    </w:p>
    <w:p w14:paraId="22A51997" w14:textId="7CFDA46A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out.println(</w:t>
      </w:r>
      <w:r w:rsidRPr="00255002">
        <w:rPr>
          <w:rStyle w:val="string"/>
          <w:noProof w:val="0"/>
          <w:color w:val="1E9347"/>
          <w:szCs w:val="18"/>
          <w:lang w:val="fr-CH"/>
        </w:rPr>
        <w:t>"&lt;html&gt;"</w:t>
      </w:r>
      <w:r w:rsidRPr="00255002">
        <w:rPr>
          <w:noProof w:val="0"/>
          <w:szCs w:val="18"/>
          <w:lang w:val="fr-CH"/>
        </w:rPr>
        <w:t>);</w:t>
      </w:r>
    </w:p>
    <w:p w14:paraId="32D38A60" w14:textId="7ED29BCE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out.println(</w:t>
      </w:r>
      <w:r w:rsidRPr="00255002">
        <w:rPr>
          <w:rStyle w:val="string"/>
          <w:noProof w:val="0"/>
          <w:color w:val="1E9347"/>
          <w:szCs w:val="18"/>
          <w:lang w:val="fr-CH"/>
        </w:rPr>
        <w:t>"&lt;head&gt;"</w:t>
      </w:r>
      <w:r w:rsidRPr="00255002">
        <w:rPr>
          <w:noProof w:val="0"/>
          <w:szCs w:val="18"/>
          <w:lang w:val="fr-CH"/>
        </w:rPr>
        <w:t>);</w:t>
      </w:r>
    </w:p>
    <w:p w14:paraId="78705A84" w14:textId="1666B1BB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out.println(</w:t>
      </w:r>
      <w:r w:rsidRPr="00255002">
        <w:rPr>
          <w:rStyle w:val="string"/>
          <w:noProof w:val="0"/>
          <w:color w:val="1E9347"/>
          <w:szCs w:val="18"/>
          <w:lang w:val="fr-CH"/>
        </w:rPr>
        <w:t>"&lt;title&gt;Servlet MaServlet&lt;/title&gt;"</w:t>
      </w:r>
      <w:r w:rsidRPr="00255002">
        <w:rPr>
          <w:noProof w:val="0"/>
          <w:szCs w:val="18"/>
          <w:lang w:val="fr-CH"/>
        </w:rPr>
        <w:t>);</w:t>
      </w:r>
    </w:p>
    <w:p w14:paraId="094D6B66" w14:textId="506ADB7C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out.println(</w:t>
      </w:r>
      <w:r w:rsidRPr="00255002">
        <w:rPr>
          <w:rStyle w:val="string"/>
          <w:noProof w:val="0"/>
          <w:color w:val="1E9347"/>
          <w:szCs w:val="18"/>
          <w:lang w:val="fr-CH"/>
        </w:rPr>
        <w:t>"&lt;/head&gt;"</w:t>
      </w:r>
      <w:r w:rsidRPr="00255002">
        <w:rPr>
          <w:noProof w:val="0"/>
          <w:szCs w:val="18"/>
          <w:lang w:val="fr-CH"/>
        </w:rPr>
        <w:t>);</w:t>
      </w:r>
    </w:p>
    <w:p w14:paraId="7A1DDBD4" w14:textId="7D726583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out.println(</w:t>
      </w:r>
      <w:r w:rsidRPr="00255002">
        <w:rPr>
          <w:rStyle w:val="string"/>
          <w:noProof w:val="0"/>
          <w:color w:val="1E9347"/>
          <w:szCs w:val="18"/>
          <w:lang w:val="fr-CH"/>
        </w:rPr>
        <w:t>"&lt;body&gt;"</w:t>
      </w:r>
      <w:r w:rsidRPr="00255002">
        <w:rPr>
          <w:noProof w:val="0"/>
          <w:szCs w:val="18"/>
          <w:lang w:val="fr-CH"/>
        </w:rPr>
        <w:t>);</w:t>
      </w:r>
    </w:p>
    <w:p w14:paraId="6687418F" w14:textId="75C55C68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out.println(</w:t>
      </w:r>
      <w:r w:rsidRPr="00255002">
        <w:rPr>
          <w:rStyle w:val="string"/>
          <w:noProof w:val="0"/>
          <w:color w:val="1E9347"/>
          <w:szCs w:val="18"/>
          <w:lang w:val="fr-CH"/>
        </w:rPr>
        <w:t>"&lt;h1&gt;Servlet Servlet at "</w:t>
      </w:r>
      <w:r w:rsidRPr="00255002">
        <w:rPr>
          <w:noProof w:val="0"/>
          <w:szCs w:val="18"/>
          <w:lang w:val="fr-CH"/>
        </w:rPr>
        <w:t xml:space="preserve"> + request.getContextPath() + </w:t>
      </w:r>
      <w:r w:rsidRPr="00255002">
        <w:rPr>
          <w:rStyle w:val="string"/>
          <w:noProof w:val="0"/>
          <w:color w:val="1E9347"/>
          <w:szCs w:val="18"/>
          <w:lang w:val="fr-CH"/>
        </w:rPr>
        <w:t>"&lt;/h1&gt;"</w:t>
      </w:r>
      <w:r w:rsidRPr="00255002">
        <w:rPr>
          <w:noProof w:val="0"/>
          <w:szCs w:val="18"/>
          <w:lang w:val="fr-CH"/>
        </w:rPr>
        <w:t>);</w:t>
      </w:r>
    </w:p>
    <w:p w14:paraId="6DEAFA5D" w14:textId="573FE7B3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out.println(</w:t>
      </w:r>
      <w:r w:rsidRPr="00255002">
        <w:rPr>
          <w:rStyle w:val="string"/>
          <w:noProof w:val="0"/>
          <w:color w:val="1E9347"/>
          <w:szCs w:val="18"/>
          <w:lang w:val="fr-CH"/>
        </w:rPr>
        <w:t>"&lt;p&gt;Votre nom d'utilisateur est : "</w:t>
      </w:r>
      <w:r w:rsidRPr="00255002">
        <w:rPr>
          <w:noProof w:val="0"/>
          <w:szCs w:val="18"/>
          <w:lang w:val="fr-CH"/>
        </w:rPr>
        <w:t xml:space="preserve"> + request.getParameter(</w:t>
      </w:r>
      <w:r w:rsidRPr="00255002">
        <w:rPr>
          <w:rStyle w:val="string"/>
          <w:noProof w:val="0"/>
          <w:color w:val="1E9347"/>
          <w:szCs w:val="18"/>
          <w:lang w:val="fr-CH"/>
        </w:rPr>
        <w:t>"username"</w:t>
      </w:r>
      <w:r w:rsidRPr="00255002">
        <w:rPr>
          <w:noProof w:val="0"/>
          <w:szCs w:val="18"/>
          <w:lang w:val="fr-CH"/>
        </w:rPr>
        <w:t xml:space="preserve">) + </w:t>
      </w:r>
      <w:r w:rsidRPr="00255002">
        <w:rPr>
          <w:rStyle w:val="string"/>
          <w:noProof w:val="0"/>
          <w:color w:val="1E9347"/>
          <w:szCs w:val="18"/>
          <w:lang w:val="fr-CH"/>
        </w:rPr>
        <w:t>" et votre mot de passe est : "</w:t>
      </w:r>
      <w:r w:rsidRPr="00255002">
        <w:rPr>
          <w:noProof w:val="0"/>
          <w:szCs w:val="18"/>
          <w:lang w:val="fr-CH"/>
        </w:rPr>
        <w:t xml:space="preserve"> + request.getParameter(</w:t>
      </w:r>
      <w:r w:rsidRPr="00255002">
        <w:rPr>
          <w:rStyle w:val="string"/>
          <w:noProof w:val="0"/>
          <w:color w:val="1E9347"/>
          <w:szCs w:val="18"/>
          <w:lang w:val="fr-CH"/>
        </w:rPr>
        <w:t>"password"</w:t>
      </w:r>
      <w:r w:rsidRPr="00255002">
        <w:rPr>
          <w:noProof w:val="0"/>
          <w:szCs w:val="18"/>
          <w:lang w:val="fr-CH"/>
        </w:rPr>
        <w:t>));</w:t>
      </w:r>
    </w:p>
    <w:p w14:paraId="6A93C5CE" w14:textId="64BBF703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out.println(</w:t>
      </w:r>
      <w:r w:rsidRPr="00255002">
        <w:rPr>
          <w:rStyle w:val="string"/>
          <w:noProof w:val="0"/>
          <w:color w:val="1E9347"/>
          <w:szCs w:val="18"/>
          <w:lang w:val="fr-CH"/>
        </w:rPr>
        <w:t>"&lt;/body&gt;"</w:t>
      </w:r>
      <w:r w:rsidRPr="00255002">
        <w:rPr>
          <w:noProof w:val="0"/>
          <w:szCs w:val="18"/>
          <w:lang w:val="fr-CH"/>
        </w:rPr>
        <w:t>);</w:t>
      </w:r>
    </w:p>
    <w:p w14:paraId="42187223" w14:textId="1A002C32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out.println(</w:t>
      </w:r>
      <w:r w:rsidRPr="00255002">
        <w:rPr>
          <w:rStyle w:val="string"/>
          <w:noProof w:val="0"/>
          <w:color w:val="1E9347"/>
          <w:szCs w:val="18"/>
          <w:lang w:val="fr-CH"/>
        </w:rPr>
        <w:t>"&lt;/html&gt;"</w:t>
      </w:r>
      <w:r w:rsidRPr="00255002">
        <w:rPr>
          <w:noProof w:val="0"/>
          <w:szCs w:val="18"/>
          <w:lang w:val="fr-CH"/>
        </w:rPr>
        <w:t>);</w:t>
      </w:r>
    </w:p>
    <w:p w14:paraId="3EDF7DAF" w14:textId="13AC488B" w:rsidR="000307AD" w:rsidRPr="00255002" w:rsidRDefault="000307AD" w:rsidP="000307AD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}</w:t>
      </w:r>
    </w:p>
    <w:p w14:paraId="1EE57BAB" w14:textId="30DFA3E3" w:rsidR="000307AD" w:rsidRPr="00255002" w:rsidRDefault="000307AD" w:rsidP="000307AD">
      <w:pPr>
        <w:pStyle w:val="TxtCode4-Gris"/>
        <w:rPr>
          <w:noProof w:val="0"/>
          <w:szCs w:val="18"/>
          <w:lang w:val="fr-CH" w:eastAsia="fr-CH"/>
        </w:rPr>
      </w:pPr>
      <w:r w:rsidRPr="00255002">
        <w:rPr>
          <w:noProof w:val="0"/>
          <w:szCs w:val="18"/>
          <w:lang w:val="fr-CH"/>
        </w:rPr>
        <w:t>}</w:t>
      </w:r>
    </w:p>
    <w:p w14:paraId="7E108E88" w14:textId="77777777" w:rsidR="000307AD" w:rsidRPr="00255002" w:rsidRDefault="000307AD" w:rsidP="002C1876">
      <w:pPr>
        <w:pStyle w:val="TxtJustifi"/>
      </w:pPr>
    </w:p>
    <w:p w14:paraId="3FDF1E2B" w14:textId="6D9400F2" w:rsidR="00B020A5" w:rsidRPr="00255002" w:rsidRDefault="00B020A5" w:rsidP="002C1876">
      <w:pPr>
        <w:pStyle w:val="TxtJustifi"/>
      </w:pPr>
      <w:r w:rsidRPr="00255002">
        <w:t>Voici la page d’accueil du site :</w:t>
      </w:r>
    </w:p>
    <w:p w14:paraId="0B1976F0" w14:textId="5D0E18DE" w:rsidR="00B020A5" w:rsidRPr="00255002" w:rsidRDefault="00B020A5" w:rsidP="002C1876">
      <w:pPr>
        <w:pStyle w:val="TxtJustifi"/>
      </w:pPr>
      <w:r w:rsidRPr="00255002">
        <w:drawing>
          <wp:inline distT="0" distB="0" distL="0" distR="0" wp14:anchorId="5B88E5FD" wp14:editId="2027D7AB">
            <wp:extent cx="5939790" cy="904240"/>
            <wp:effectExtent l="0" t="0" r="3810" b="0"/>
            <wp:docPr id="11" name="Image 1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graphiqu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B5D" w14:textId="493C5C96" w:rsidR="00B020A5" w:rsidRPr="00255002" w:rsidRDefault="00B020A5" w:rsidP="002C1876">
      <w:pPr>
        <w:pStyle w:val="TxtJustifi"/>
      </w:pPr>
      <w:r w:rsidRPr="00255002">
        <w:t>Voici le résultat quand nous appuyons sur le bouton soumettre.</w:t>
      </w:r>
    </w:p>
    <w:p w14:paraId="2BB8C0C8" w14:textId="516C41AA" w:rsidR="00B020A5" w:rsidRPr="00255002" w:rsidRDefault="006156CA" w:rsidP="002C1876">
      <w:pPr>
        <w:pStyle w:val="TxtJustifi"/>
      </w:pPr>
      <w:r w:rsidRPr="00255002">
        <w:drawing>
          <wp:inline distT="0" distB="0" distL="0" distR="0" wp14:anchorId="412000DB" wp14:editId="03CDB332">
            <wp:extent cx="4972744" cy="924054"/>
            <wp:effectExtent l="0" t="0" r="0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4AE6" w14:textId="05AA0C40" w:rsidR="00444CE7" w:rsidRPr="00255002" w:rsidRDefault="00444CE7" w:rsidP="009F3A92">
      <w:pPr>
        <w:pStyle w:val="Titre2"/>
      </w:pPr>
      <w:r w:rsidRPr="00255002">
        <w:t>Exercice TT 8</w:t>
      </w:r>
    </w:p>
    <w:p w14:paraId="67A4AF6A" w14:textId="568AC49D" w:rsidR="002C1876" w:rsidRPr="00255002" w:rsidRDefault="0084399F" w:rsidP="002C1876">
      <w:pPr>
        <w:pStyle w:val="TxtJustifi"/>
      </w:pPr>
      <w:r w:rsidRPr="00255002">
        <w:t xml:space="preserve">Dans </w:t>
      </w:r>
      <w:r w:rsidR="00B8390A" w:rsidRPr="00255002">
        <w:t>cet exercice</w:t>
      </w:r>
      <w:r w:rsidRPr="00255002">
        <w:t xml:space="preserve"> nous avons </w:t>
      </w:r>
      <w:r w:rsidR="00B8390A" w:rsidRPr="00255002">
        <w:t>dû</w:t>
      </w:r>
      <w:r w:rsidRPr="00255002">
        <w:t xml:space="preserve"> faire comme l’exercice 6, checker les </w:t>
      </w:r>
      <w:r w:rsidR="00B8390A" w:rsidRPr="00255002">
        <w:t>entrer</w:t>
      </w:r>
      <w:r w:rsidRPr="00255002">
        <w:t xml:space="preserve"> données mais dans </w:t>
      </w:r>
      <w:r w:rsidR="00B8390A" w:rsidRPr="00255002">
        <w:t>cet exercice</w:t>
      </w:r>
      <w:r w:rsidRPr="00255002">
        <w:t xml:space="preserve"> nous devons le faire avec un Servlet. Il y a comme l’exercice 3 une page html avec un formulaire et des entrés </w:t>
      </w:r>
      <w:r w:rsidR="00B8390A" w:rsidRPr="00255002">
        <w:t>à</w:t>
      </w:r>
      <w:r w:rsidRPr="00255002">
        <w:t xml:space="preserve"> inscrire.</w:t>
      </w:r>
    </w:p>
    <w:p w14:paraId="0A84ACF0" w14:textId="39F5D24B" w:rsidR="0084399F" w:rsidRPr="00255002" w:rsidRDefault="0084399F" w:rsidP="002C1876">
      <w:pPr>
        <w:pStyle w:val="TxtJustifi"/>
      </w:pPr>
      <w:r w:rsidRPr="00255002">
        <w:t xml:space="preserve">Dans le Servlet nous allons utiliser la méthode « doPost ». En premier nous allons récupérer la </w:t>
      </w:r>
      <w:r w:rsidR="001960AC" w:rsidRPr="00255002">
        <w:t>session</w:t>
      </w:r>
      <w:r w:rsidRPr="00255002">
        <w:t xml:space="preserve"> et paramétrer le temps d’inactivation, puis nous </w:t>
      </w:r>
      <w:r w:rsidR="00B8390A" w:rsidRPr="00255002">
        <w:t>récup</w:t>
      </w:r>
      <w:r w:rsidR="00B8390A">
        <w:t>ér</w:t>
      </w:r>
      <w:r w:rsidR="00B8390A" w:rsidRPr="00255002">
        <w:t>ons</w:t>
      </w:r>
      <w:r w:rsidRPr="00255002">
        <w:t xml:space="preserve"> les données (</w:t>
      </w:r>
      <w:r w:rsidR="002E21BB" w:rsidRPr="00255002">
        <w:t xml:space="preserve">username, password). Si les crédenciale sont juste nous allons mettre le </w:t>
      </w:r>
      <w:r w:rsidR="00B8390A" w:rsidRPr="00255002">
        <w:t>nouveau</w:t>
      </w:r>
      <w:r w:rsidR="002E21BB" w:rsidRPr="00255002">
        <w:t xml:space="preserve"> nom et son </w:t>
      </w:r>
      <w:r w:rsidR="00B8390A" w:rsidRPr="00255002">
        <w:t>attribut dans</w:t>
      </w:r>
      <w:r w:rsidR="002E21BB" w:rsidRPr="00255002">
        <w:t xml:space="preserve"> </w:t>
      </w:r>
      <w:r w:rsidR="00B8390A" w:rsidRPr="00255002">
        <w:t>la session</w:t>
      </w:r>
      <w:r w:rsidR="002E21BB" w:rsidRPr="00255002">
        <w:t>. Et pour finir nous redirigeons vers la page logged.</w:t>
      </w:r>
    </w:p>
    <w:p w14:paraId="5191278F" w14:textId="7BF6AA9F" w:rsidR="002E21BB" w:rsidRPr="00255002" w:rsidRDefault="002E21BB" w:rsidP="002C1876">
      <w:pPr>
        <w:pStyle w:val="TxtJustifi"/>
      </w:pPr>
      <w:r w:rsidRPr="00255002">
        <w:t xml:space="preserve">Si ce n’est pas les bon </w:t>
      </w:r>
      <w:r w:rsidR="00B8390A" w:rsidRPr="00255002">
        <w:t>crédenciales</w:t>
      </w:r>
      <w:r w:rsidRPr="00255002">
        <w:t xml:space="preserve"> nous allons </w:t>
      </w:r>
      <w:r w:rsidR="00B8390A" w:rsidRPr="00255002">
        <w:t>charger</w:t>
      </w:r>
      <w:r w:rsidRPr="00255002">
        <w:t xml:space="preserve"> la page erreur</w:t>
      </w:r>
    </w:p>
    <w:p w14:paraId="6EC6EE5E" w14:textId="32828137" w:rsidR="002E21BB" w:rsidRPr="00255002" w:rsidRDefault="002E21BB" w:rsidP="002C1876">
      <w:pPr>
        <w:pStyle w:val="TxtJustifi"/>
      </w:pPr>
      <w:r w:rsidRPr="00255002">
        <w:t>Ci-dessous vous retrouver le code dons nous venons de parler.</w:t>
      </w:r>
    </w:p>
    <w:p w14:paraId="5E385A70" w14:textId="08477954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rStyle w:val="literal"/>
          <w:noProof w:val="0"/>
          <w:color w:val="336BDD"/>
          <w:szCs w:val="18"/>
          <w:lang w:val="fr-CH"/>
        </w:rPr>
        <w:t>protected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literal"/>
          <w:noProof w:val="0"/>
          <w:color w:val="336BDD"/>
          <w:szCs w:val="18"/>
          <w:lang w:val="fr-CH"/>
        </w:rPr>
        <w:t>void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st2"/>
          <w:b w:val="0"/>
          <w:bCs/>
          <w:noProof w:val="0"/>
          <w:color w:val="000000"/>
          <w:szCs w:val="18"/>
          <w:lang w:val="fr-CH"/>
        </w:rPr>
        <w:t>doPost</w:t>
      </w:r>
      <w:r w:rsidRPr="00255002">
        <w:rPr>
          <w:noProof w:val="0"/>
          <w:szCs w:val="18"/>
          <w:lang w:val="fr-CH"/>
        </w:rPr>
        <w:t>(HttpServletRequest request, HttpServletResponse response)</w:t>
      </w:r>
      <w:r w:rsidRPr="00255002">
        <w:rPr>
          <w:noProof w:val="0"/>
          <w:szCs w:val="18"/>
          <w:lang w:val="fr-CH"/>
        </w:rPr>
        <w:t xml:space="preserve"> </w:t>
      </w:r>
      <w:r w:rsidRPr="00255002">
        <w:rPr>
          <w:rStyle w:val="literal"/>
          <w:noProof w:val="0"/>
          <w:color w:val="336BDD"/>
          <w:szCs w:val="18"/>
          <w:lang w:val="fr-CH"/>
        </w:rPr>
        <w:t>throws</w:t>
      </w:r>
      <w:r w:rsidRPr="00255002">
        <w:rPr>
          <w:noProof w:val="0"/>
          <w:szCs w:val="18"/>
          <w:lang w:val="fr-CH"/>
        </w:rPr>
        <w:t xml:space="preserve"> ServletException, IOException {</w:t>
      </w:r>
    </w:p>
    <w:p w14:paraId="32F274BF" w14:textId="351C0725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</w:t>
      </w:r>
      <w:r w:rsidRPr="00255002">
        <w:rPr>
          <w:rStyle w:val="literal"/>
          <w:noProof w:val="0"/>
          <w:color w:val="336BDD"/>
          <w:szCs w:val="18"/>
          <w:lang w:val="fr-CH"/>
        </w:rPr>
        <w:t>try</w:t>
      </w:r>
      <w:r w:rsidRPr="00255002">
        <w:rPr>
          <w:noProof w:val="0"/>
          <w:szCs w:val="18"/>
          <w:lang w:val="fr-CH"/>
        </w:rPr>
        <w:t xml:space="preserve"> ( PrintWriter out = response.getWriter()) {</w:t>
      </w:r>
    </w:p>
    <w:p w14:paraId="1A75A492" w14:textId="0F4AD503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HttpSession session = request.getSession();</w:t>
      </w:r>
    </w:p>
    <w:p w14:paraId="2E373F12" w14:textId="44DA7AE7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session.setMaxInactiveInterval(20);</w:t>
      </w:r>
    </w:p>
    <w:p w14:paraId="187B5AB3" w14:textId="0CA9CD35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String username = request.getParameter(</w:t>
      </w:r>
      <w:r w:rsidRPr="00255002">
        <w:rPr>
          <w:rStyle w:val="string"/>
          <w:noProof w:val="0"/>
          <w:color w:val="1E9347"/>
          <w:szCs w:val="18"/>
          <w:lang w:val="fr-CH"/>
        </w:rPr>
        <w:t>"username"</w:t>
      </w:r>
      <w:r w:rsidRPr="00255002">
        <w:rPr>
          <w:noProof w:val="0"/>
          <w:szCs w:val="18"/>
          <w:lang w:val="fr-CH"/>
        </w:rPr>
        <w:t>);</w:t>
      </w:r>
    </w:p>
    <w:p w14:paraId="4F53519A" w14:textId="63C82F71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String password = request.getParameter(</w:t>
      </w:r>
      <w:r w:rsidRPr="00255002">
        <w:rPr>
          <w:rStyle w:val="string"/>
          <w:noProof w:val="0"/>
          <w:color w:val="1E9347"/>
          <w:szCs w:val="18"/>
          <w:lang w:val="fr-CH"/>
        </w:rPr>
        <w:t>"password"</w:t>
      </w:r>
      <w:r w:rsidRPr="00255002">
        <w:rPr>
          <w:noProof w:val="0"/>
          <w:szCs w:val="18"/>
          <w:lang w:val="fr-CH"/>
        </w:rPr>
        <w:t>);</w:t>
      </w:r>
    </w:p>
    <w:p w14:paraId="4A6E7336" w14:textId="28FFC553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RequestDispatcher dispatch;</w:t>
      </w:r>
    </w:p>
    <w:p w14:paraId="0A46B889" w14:textId="7741D9CA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</w:t>
      </w:r>
      <w:r w:rsidRPr="00255002">
        <w:rPr>
          <w:rStyle w:val="literal"/>
          <w:noProof w:val="0"/>
          <w:color w:val="336BDD"/>
          <w:szCs w:val="18"/>
          <w:lang w:val="fr-CH"/>
        </w:rPr>
        <w:t>if</w:t>
      </w:r>
      <w:r w:rsidRPr="00255002">
        <w:rPr>
          <w:noProof w:val="0"/>
          <w:szCs w:val="18"/>
          <w:lang w:val="fr-CH"/>
        </w:rPr>
        <w:t xml:space="preserve"> (username.equals(</w:t>
      </w:r>
      <w:r w:rsidRPr="00255002">
        <w:rPr>
          <w:rStyle w:val="string"/>
          <w:noProof w:val="0"/>
          <w:color w:val="1E9347"/>
          <w:szCs w:val="18"/>
          <w:lang w:val="fr-CH"/>
        </w:rPr>
        <w:t>"admin"</w:t>
      </w:r>
      <w:r w:rsidRPr="00255002">
        <w:rPr>
          <w:noProof w:val="0"/>
          <w:szCs w:val="18"/>
          <w:lang w:val="fr-CH"/>
        </w:rPr>
        <w:t>) &amp;&amp; password.equals(</w:t>
      </w:r>
      <w:r w:rsidRPr="00255002">
        <w:rPr>
          <w:rStyle w:val="string"/>
          <w:noProof w:val="0"/>
          <w:color w:val="1E9347"/>
          <w:szCs w:val="18"/>
          <w:lang w:val="fr-CH"/>
        </w:rPr>
        <w:t>"Pa$$w0rd"</w:t>
      </w:r>
      <w:r w:rsidRPr="00255002">
        <w:rPr>
          <w:noProof w:val="0"/>
          <w:szCs w:val="18"/>
          <w:lang w:val="fr-CH"/>
        </w:rPr>
        <w:t>)) {</w:t>
      </w:r>
    </w:p>
    <w:p w14:paraId="5622120C" w14:textId="27BE5F37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    BeanInfo info = </w:t>
      </w:r>
      <w:r w:rsidRPr="00255002">
        <w:rPr>
          <w:rStyle w:val="literal"/>
          <w:noProof w:val="0"/>
          <w:color w:val="336BDD"/>
          <w:szCs w:val="18"/>
          <w:lang w:val="fr-CH"/>
        </w:rPr>
        <w:t>new</w:t>
      </w:r>
      <w:r w:rsidRPr="00255002">
        <w:rPr>
          <w:noProof w:val="0"/>
          <w:szCs w:val="18"/>
          <w:lang w:val="fr-CH"/>
        </w:rPr>
        <w:t xml:space="preserve"> BeanInfo();</w:t>
      </w:r>
    </w:p>
    <w:p w14:paraId="741B2BA0" w14:textId="4D57981F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    info.setNom(username);</w:t>
      </w:r>
    </w:p>
    <w:p w14:paraId="51658E16" w14:textId="3473C09E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    info.setPassword(password);</w:t>
      </w:r>
    </w:p>
    <w:p w14:paraId="4008D0A9" w14:textId="57B141B1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    session.setAttribute(</w:t>
      </w:r>
      <w:r w:rsidRPr="00255002">
        <w:rPr>
          <w:rStyle w:val="string"/>
          <w:noProof w:val="0"/>
          <w:color w:val="1E9347"/>
          <w:szCs w:val="18"/>
          <w:lang w:val="fr-CH"/>
        </w:rPr>
        <w:t>"Info"</w:t>
      </w:r>
      <w:r w:rsidRPr="00255002">
        <w:rPr>
          <w:noProof w:val="0"/>
          <w:szCs w:val="18"/>
          <w:lang w:val="fr-CH"/>
        </w:rPr>
        <w:t>, info);</w:t>
      </w:r>
    </w:p>
    <w:p w14:paraId="2D39C81A" w14:textId="46320A67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    dispatch = request.getRequestDispatcher(</w:t>
      </w:r>
      <w:r w:rsidRPr="00255002">
        <w:rPr>
          <w:rStyle w:val="string"/>
          <w:noProof w:val="0"/>
          <w:color w:val="1E9347"/>
          <w:szCs w:val="18"/>
          <w:lang w:val="fr-CH"/>
        </w:rPr>
        <w:t>"pageAutorise.jsp"</w:t>
      </w:r>
      <w:r w:rsidRPr="00255002">
        <w:rPr>
          <w:noProof w:val="0"/>
          <w:szCs w:val="18"/>
          <w:lang w:val="fr-CH"/>
        </w:rPr>
        <w:t>);</w:t>
      </w:r>
    </w:p>
    <w:p w14:paraId="1CBE45B8" w14:textId="037B03E5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} </w:t>
      </w:r>
      <w:r w:rsidRPr="00255002">
        <w:rPr>
          <w:rStyle w:val="literal"/>
          <w:noProof w:val="0"/>
          <w:color w:val="336BDD"/>
          <w:szCs w:val="18"/>
          <w:lang w:val="fr-CH"/>
        </w:rPr>
        <w:t>else</w:t>
      </w:r>
      <w:r w:rsidRPr="00255002">
        <w:rPr>
          <w:noProof w:val="0"/>
          <w:szCs w:val="18"/>
          <w:lang w:val="fr-CH"/>
        </w:rPr>
        <w:t xml:space="preserve"> {</w:t>
      </w:r>
    </w:p>
    <w:p w14:paraId="4A856721" w14:textId="21512137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    BeanError err = </w:t>
      </w:r>
      <w:r w:rsidRPr="00255002">
        <w:rPr>
          <w:rStyle w:val="literal"/>
          <w:noProof w:val="0"/>
          <w:color w:val="336BDD"/>
          <w:szCs w:val="18"/>
          <w:lang w:val="fr-CH"/>
        </w:rPr>
        <w:t>new</w:t>
      </w:r>
      <w:r w:rsidRPr="00255002">
        <w:rPr>
          <w:noProof w:val="0"/>
          <w:szCs w:val="18"/>
          <w:lang w:val="fr-CH"/>
        </w:rPr>
        <w:t xml:space="preserve"> BeanError();</w:t>
      </w:r>
    </w:p>
    <w:p w14:paraId="7AD23B2B" w14:textId="4073F739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    err.setHost(request.getRemoteHost());</w:t>
      </w:r>
    </w:p>
    <w:p w14:paraId="6E34ED2F" w14:textId="3BE0210C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    err.setMsg(</w:t>
      </w:r>
      <w:r w:rsidRPr="00255002">
        <w:rPr>
          <w:rStyle w:val="string"/>
          <w:noProof w:val="0"/>
          <w:color w:val="1E9347"/>
          <w:szCs w:val="18"/>
          <w:lang w:val="fr-CH"/>
        </w:rPr>
        <w:t>"mauvais identifiant"</w:t>
      </w:r>
      <w:r w:rsidRPr="00255002">
        <w:rPr>
          <w:noProof w:val="0"/>
          <w:szCs w:val="18"/>
          <w:lang w:val="fr-CH"/>
        </w:rPr>
        <w:t>);</w:t>
      </w:r>
    </w:p>
    <w:p w14:paraId="7F7C1AFB" w14:textId="20608CF2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    session.setAttribute(</w:t>
      </w:r>
      <w:r w:rsidRPr="00255002">
        <w:rPr>
          <w:rStyle w:val="string"/>
          <w:noProof w:val="0"/>
          <w:color w:val="1E9347"/>
          <w:szCs w:val="18"/>
          <w:lang w:val="fr-CH"/>
        </w:rPr>
        <w:t>"Error"</w:t>
      </w:r>
      <w:r w:rsidRPr="00255002">
        <w:rPr>
          <w:noProof w:val="0"/>
          <w:szCs w:val="18"/>
          <w:lang w:val="fr-CH"/>
        </w:rPr>
        <w:t>, err);</w:t>
      </w:r>
    </w:p>
    <w:p w14:paraId="57241993" w14:textId="330BF39C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    dispatch = request.getRequestDispatcher(</w:t>
      </w:r>
      <w:r w:rsidRPr="00255002">
        <w:rPr>
          <w:rStyle w:val="string"/>
          <w:noProof w:val="0"/>
          <w:color w:val="1E9347"/>
          <w:szCs w:val="18"/>
          <w:lang w:val="fr-CH"/>
        </w:rPr>
        <w:t>"erreur.jsp"</w:t>
      </w:r>
      <w:r w:rsidRPr="00255002">
        <w:rPr>
          <w:noProof w:val="0"/>
          <w:szCs w:val="18"/>
          <w:lang w:val="fr-CH"/>
        </w:rPr>
        <w:t>);</w:t>
      </w:r>
    </w:p>
    <w:p w14:paraId="1EF60920" w14:textId="00170E75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}</w:t>
      </w:r>
    </w:p>
    <w:p w14:paraId="5FC8D99B" w14:textId="0F923B94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    dispatch.forward(request, response);</w:t>
      </w:r>
    </w:p>
    <w:p w14:paraId="3750E600" w14:textId="78046286" w:rsidR="00F123F6" w:rsidRPr="00255002" w:rsidRDefault="00F123F6" w:rsidP="00F123F6">
      <w:pPr>
        <w:pStyle w:val="TxtCode4-Gris"/>
        <w:rPr>
          <w:noProof w:val="0"/>
          <w:szCs w:val="18"/>
          <w:lang w:val="fr-CH"/>
        </w:rPr>
      </w:pPr>
      <w:r w:rsidRPr="00255002">
        <w:rPr>
          <w:noProof w:val="0"/>
          <w:szCs w:val="18"/>
          <w:lang w:val="fr-CH"/>
        </w:rPr>
        <w:t xml:space="preserve">    }</w:t>
      </w:r>
    </w:p>
    <w:p w14:paraId="35946DE9" w14:textId="5B449A4B" w:rsidR="00F123F6" w:rsidRPr="00255002" w:rsidRDefault="00F123F6" w:rsidP="00F123F6">
      <w:pPr>
        <w:pStyle w:val="TxtCode4-Gris"/>
        <w:rPr>
          <w:noProof w:val="0"/>
          <w:szCs w:val="18"/>
          <w:lang w:val="fr-CH" w:eastAsia="fr-CH"/>
        </w:rPr>
      </w:pPr>
      <w:r w:rsidRPr="00255002">
        <w:rPr>
          <w:noProof w:val="0"/>
          <w:szCs w:val="18"/>
          <w:lang w:val="fr-CH"/>
        </w:rPr>
        <w:t>}</w:t>
      </w:r>
    </w:p>
    <w:p w14:paraId="53A3E8E8" w14:textId="4C9F1349" w:rsidR="00F123F6" w:rsidRPr="00255002" w:rsidRDefault="001A3C9F" w:rsidP="002C1876">
      <w:pPr>
        <w:pStyle w:val="TxtJustifi"/>
      </w:pPr>
      <w:r w:rsidRPr="00255002">
        <w:t xml:space="preserve">Voici le code de si non avons réussi </w:t>
      </w:r>
      <w:r w:rsidR="00BE1BF9" w:rsidRPr="00255002">
        <w:t>à</w:t>
      </w:r>
      <w:r w:rsidRPr="00255002">
        <w:t xml:space="preserve"> nous logger</w:t>
      </w:r>
    </w:p>
    <w:p w14:paraId="60DDFBA9" w14:textId="2C46C795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&lt;%@</w:t>
      </w:r>
      <w:r w:rsidRPr="00255002">
        <w:rPr>
          <w:rStyle w:val="st5"/>
          <w:b w:val="0"/>
          <w:bCs/>
          <w:noProof w:val="0"/>
          <w:color w:val="0000E6"/>
          <w:szCs w:val="18"/>
          <w:lang w:val="fr-CH"/>
        </w:rPr>
        <w:t>page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contentType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"text/html"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pageEncoding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"UTF-8"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%&gt;</w:t>
      </w:r>
    </w:p>
    <w:p w14:paraId="3F0C6A2C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&lt;%@</w:t>
      </w:r>
      <w:r w:rsidRPr="00255002">
        <w:rPr>
          <w:rStyle w:val="st5"/>
          <w:b w:val="0"/>
          <w:bCs/>
          <w:noProof w:val="0"/>
          <w:color w:val="0000E6"/>
          <w:szCs w:val="18"/>
          <w:lang w:val="fr-CH"/>
        </w:rPr>
        <w:t xml:space="preserve"> page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import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"beans.BeanInfo"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%&gt;</w:t>
      </w:r>
    </w:p>
    <w:p w14:paraId="5A51E36A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&lt;%@</w:t>
      </w:r>
      <w:r w:rsidRPr="00255002">
        <w:rPr>
          <w:rStyle w:val="st5"/>
          <w:b w:val="0"/>
          <w:bCs/>
          <w:noProof w:val="0"/>
          <w:color w:val="0000E6"/>
          <w:szCs w:val="18"/>
          <w:lang w:val="fr-CH"/>
        </w:rPr>
        <w:t xml:space="preserve"> page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import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"beans.BeanError"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%&gt;</w:t>
      </w:r>
    </w:p>
    <w:p w14:paraId="128E33A6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&lt;</w:t>
      </w:r>
      <w:r w:rsidRPr="00255002">
        <w:rPr>
          <w:rStyle w:val="st5"/>
          <w:b w:val="0"/>
          <w:bCs/>
          <w:noProof w:val="0"/>
          <w:color w:val="0000E6"/>
          <w:szCs w:val="18"/>
          <w:lang w:val="fr-CH"/>
        </w:rPr>
        <w:t>jsp:useBean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id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szCs w:val="18"/>
          <w:lang w:val="fr-CH"/>
        </w:rPr>
        <w:t>Info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szCs w:val="18"/>
          <w:lang w:val="fr-CH"/>
        </w:rPr>
        <w:t xml:space="preserve">  </w:t>
      </w:r>
      <w:r w:rsidRPr="00255002">
        <w:rPr>
          <w:rStyle w:val="attribute-name"/>
          <w:noProof w:val="0"/>
          <w:color w:val="009B00"/>
          <w:szCs w:val="18"/>
          <w:lang w:val="fr-CH"/>
        </w:rPr>
        <w:t>scope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"session"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class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szCs w:val="18"/>
          <w:lang w:val="fr-CH"/>
        </w:rPr>
        <w:t>beans.BeanInfo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/&gt;</w:t>
      </w:r>
    </w:p>
    <w:p w14:paraId="74602E7C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6"/>
          <w:noProof w:val="0"/>
          <w:color w:val="628FB5"/>
          <w:szCs w:val="18"/>
          <w:lang w:val="fr-CH"/>
        </w:rPr>
        <w:t>&lt;!DOCTYPE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6"/>
          <w:noProof w:val="0"/>
          <w:color w:val="628FB5"/>
          <w:szCs w:val="18"/>
          <w:lang w:val="fr-CH"/>
        </w:rPr>
        <w:t>html&gt;</w:t>
      </w:r>
    </w:p>
    <w:p w14:paraId="28E43A51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st7"/>
          <w:noProof w:val="0"/>
          <w:color w:val="336BDD"/>
          <w:szCs w:val="18"/>
          <w:lang w:val="fr-CH"/>
        </w:rPr>
        <w:t>&lt;html&gt;</w:t>
      </w:r>
    </w:p>
    <w:p w14:paraId="569E0539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&lt;head&gt;</w:t>
      </w:r>
    </w:p>
    <w:p w14:paraId="073B46B5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&lt;meta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9"/>
          <w:noProof w:val="0"/>
          <w:color w:val="CE54B8"/>
          <w:szCs w:val="18"/>
          <w:lang w:val="fr-CH"/>
        </w:rPr>
        <w:t>http-equiv=</w:t>
      </w:r>
      <w:r w:rsidRPr="00255002">
        <w:rPr>
          <w:rStyle w:val="st10"/>
          <w:noProof w:val="0"/>
          <w:color w:val="1E9347"/>
          <w:szCs w:val="18"/>
          <w:lang w:val="fr-CH"/>
        </w:rPr>
        <w:t>"Content-Type"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9"/>
          <w:noProof w:val="0"/>
          <w:color w:val="CE54B8"/>
          <w:szCs w:val="18"/>
          <w:lang w:val="fr-CH"/>
        </w:rPr>
        <w:t>content=</w:t>
      </w:r>
      <w:r w:rsidRPr="00255002">
        <w:rPr>
          <w:rStyle w:val="st10"/>
          <w:noProof w:val="0"/>
          <w:color w:val="1E9347"/>
          <w:szCs w:val="18"/>
          <w:lang w:val="fr-CH"/>
        </w:rPr>
        <w:t>"text/html; charset=UTF-8"</w:t>
      </w:r>
      <w:r w:rsidRPr="00255002">
        <w:rPr>
          <w:rStyle w:val="st7"/>
          <w:noProof w:val="0"/>
          <w:color w:val="336BDD"/>
          <w:szCs w:val="18"/>
          <w:lang w:val="fr-CH"/>
        </w:rPr>
        <w:t>&gt;</w:t>
      </w:r>
    </w:p>
    <w:p w14:paraId="08144FEB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&lt;title&gt;</w:t>
      </w:r>
      <w:r w:rsidRPr="00255002">
        <w:rPr>
          <w:noProof w:val="0"/>
          <w:color w:val="000000"/>
          <w:szCs w:val="18"/>
          <w:lang w:val="fr-CH"/>
        </w:rPr>
        <w:t>JSP Page</w:t>
      </w:r>
      <w:r w:rsidRPr="00255002">
        <w:rPr>
          <w:rStyle w:val="st7"/>
          <w:noProof w:val="0"/>
          <w:color w:val="336BDD"/>
          <w:szCs w:val="18"/>
          <w:lang w:val="fr-CH"/>
        </w:rPr>
        <w:t>&lt;/title&gt;</w:t>
      </w:r>
    </w:p>
    <w:p w14:paraId="0E4AACC3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&lt;/head&gt;</w:t>
      </w:r>
    </w:p>
    <w:p w14:paraId="61D265C4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&lt;body&gt;</w:t>
      </w:r>
    </w:p>
    <w:p w14:paraId="5F97017E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&lt;h1&gt;</w:t>
      </w:r>
      <w:r w:rsidRPr="00255002">
        <w:rPr>
          <w:noProof w:val="0"/>
          <w:color w:val="000000"/>
          <w:szCs w:val="18"/>
          <w:lang w:val="fr-CH"/>
        </w:rPr>
        <w:t>Vous êtes logguer</w:t>
      </w:r>
      <w:r w:rsidRPr="00255002">
        <w:rPr>
          <w:rStyle w:val="st7"/>
          <w:noProof w:val="0"/>
          <w:color w:val="336BDD"/>
          <w:szCs w:val="18"/>
          <w:lang w:val="fr-CH"/>
        </w:rPr>
        <w:t>&lt;/h1&gt;</w:t>
      </w:r>
    </w:p>
    <w:p w14:paraId="3F213130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&lt;p&gt;</w:t>
      </w:r>
    </w:p>
    <w:p w14:paraId="7768E649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   Votre nom est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&lt;%=</w:t>
      </w:r>
      <w:r w:rsidRPr="00255002">
        <w:rPr>
          <w:rStyle w:val="st11"/>
          <w:noProof w:val="0"/>
          <w:color w:val="CE54B8"/>
          <w:szCs w:val="18"/>
          <w:shd w:val="clear" w:color="auto" w:fill="E3F2E1"/>
          <w:lang w:val="fr-CH"/>
        </w:rPr>
        <w:t>Info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.getNom()%&gt;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st7"/>
          <w:noProof w:val="0"/>
          <w:color w:val="336BDD"/>
          <w:szCs w:val="18"/>
          <w:lang w:val="fr-CH"/>
        </w:rPr>
        <w:t>&lt;br&gt;</w:t>
      </w:r>
    </w:p>
    <w:p w14:paraId="0E577549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    Votre password est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&lt;%=</w:t>
      </w:r>
      <w:r w:rsidRPr="00255002">
        <w:rPr>
          <w:rStyle w:val="st11"/>
          <w:noProof w:val="0"/>
          <w:color w:val="CE54B8"/>
          <w:szCs w:val="18"/>
          <w:shd w:val="clear" w:color="auto" w:fill="E3F2E1"/>
          <w:lang w:val="fr-CH"/>
        </w:rPr>
        <w:t>Info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.getPassword()%&gt;</w:t>
      </w:r>
      <w:r w:rsidRPr="00255002">
        <w:rPr>
          <w:rStyle w:val="st7"/>
          <w:noProof w:val="0"/>
          <w:color w:val="336BDD"/>
          <w:szCs w:val="18"/>
          <w:lang w:val="fr-CH"/>
        </w:rPr>
        <w:t>&lt;br&gt;</w:t>
      </w:r>
    </w:p>
    <w:p w14:paraId="4C3B2140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&lt;/p&gt;</w:t>
      </w:r>
    </w:p>
    <w:p w14:paraId="137762C7" w14:textId="77777777" w:rsidR="001A3C9F" w:rsidRPr="00255002" w:rsidRDefault="001A3C9F" w:rsidP="001A3C9F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&lt;/body&gt;</w:t>
      </w:r>
    </w:p>
    <w:p w14:paraId="6BA83559" w14:textId="6E11E0D0" w:rsidR="001A3C9F" w:rsidRPr="00255002" w:rsidRDefault="001A3C9F" w:rsidP="00BE1BF9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rStyle w:val="st7"/>
          <w:noProof w:val="0"/>
          <w:color w:val="336BDD"/>
          <w:szCs w:val="18"/>
          <w:lang w:val="fr-CH"/>
        </w:rPr>
        <w:t>&lt;/html&gt;</w:t>
      </w:r>
    </w:p>
    <w:p w14:paraId="2B984932" w14:textId="2A2460F3" w:rsidR="001A3C9F" w:rsidRPr="00255002" w:rsidRDefault="001A3C9F" w:rsidP="002C1876">
      <w:pPr>
        <w:pStyle w:val="TxtJustifi"/>
      </w:pPr>
      <w:r w:rsidRPr="00255002">
        <w:t>Voici le code erreur</w:t>
      </w:r>
    </w:p>
    <w:p w14:paraId="7C7225EE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&lt;%@</w:t>
      </w:r>
      <w:r w:rsidRPr="00255002">
        <w:rPr>
          <w:rStyle w:val="st5"/>
          <w:b w:val="0"/>
          <w:bCs/>
          <w:noProof w:val="0"/>
          <w:color w:val="0000E6"/>
          <w:szCs w:val="18"/>
          <w:lang w:val="fr-CH"/>
        </w:rPr>
        <w:t>page</w:t>
      </w:r>
      <w:r w:rsidRPr="00255002">
        <w:rPr>
          <w:noProof w:val="0"/>
          <w:color w:val="000000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contentType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"text/html"</w:t>
      </w:r>
      <w:r w:rsidRPr="00255002">
        <w:rPr>
          <w:noProof w:val="0"/>
          <w:color w:val="000000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pageEncoding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"UTF-8"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%&gt;</w:t>
      </w:r>
    </w:p>
    <w:p w14:paraId="42261478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&lt;%@</w:t>
      </w:r>
      <w:r w:rsidRPr="00255002">
        <w:rPr>
          <w:rStyle w:val="st5"/>
          <w:b w:val="0"/>
          <w:bCs/>
          <w:noProof w:val="0"/>
          <w:color w:val="0000E6"/>
          <w:szCs w:val="18"/>
          <w:lang w:val="fr-CH"/>
        </w:rPr>
        <w:t>page</w:t>
      </w:r>
      <w:r w:rsidRPr="00255002">
        <w:rPr>
          <w:noProof w:val="0"/>
          <w:color w:val="000000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import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lang w:val="fr-CH"/>
        </w:rPr>
        <w:t>beans.BeanInfo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%&gt;</w:t>
      </w:r>
    </w:p>
    <w:p w14:paraId="49EC26EB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&lt;%@</w:t>
      </w:r>
      <w:r w:rsidRPr="00255002">
        <w:rPr>
          <w:rStyle w:val="st5"/>
          <w:b w:val="0"/>
          <w:bCs/>
          <w:noProof w:val="0"/>
          <w:color w:val="0000E6"/>
          <w:szCs w:val="18"/>
          <w:lang w:val="fr-CH"/>
        </w:rPr>
        <w:t>page</w:t>
      </w:r>
      <w:r w:rsidRPr="00255002">
        <w:rPr>
          <w:noProof w:val="0"/>
          <w:color w:val="000000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import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lang w:val="fr-CH"/>
        </w:rPr>
        <w:t>beans.BeanError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%&gt;</w:t>
      </w:r>
    </w:p>
    <w:p w14:paraId="039DF1B9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&lt;</w:t>
      </w:r>
      <w:r w:rsidRPr="00255002">
        <w:rPr>
          <w:rStyle w:val="st5"/>
          <w:b w:val="0"/>
          <w:bCs/>
          <w:noProof w:val="0"/>
          <w:color w:val="0000E6"/>
          <w:szCs w:val="18"/>
          <w:lang w:val="fr-CH"/>
        </w:rPr>
        <w:t>jsp:useBean</w:t>
      </w:r>
      <w:r w:rsidRPr="00255002">
        <w:rPr>
          <w:noProof w:val="0"/>
          <w:color w:val="000000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id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lang w:val="fr-CH"/>
        </w:rPr>
        <w:t>Error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lang w:val="fr-CH"/>
        </w:rPr>
        <w:t xml:space="preserve">  </w:t>
      </w:r>
      <w:r w:rsidRPr="00255002">
        <w:rPr>
          <w:rStyle w:val="attribute-name"/>
          <w:noProof w:val="0"/>
          <w:color w:val="009B00"/>
          <w:szCs w:val="18"/>
          <w:lang w:val="fr-CH"/>
        </w:rPr>
        <w:t>scope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"session"</w:t>
      </w:r>
      <w:r w:rsidRPr="00255002">
        <w:rPr>
          <w:noProof w:val="0"/>
          <w:color w:val="000000"/>
          <w:lang w:val="fr-CH"/>
        </w:rPr>
        <w:t xml:space="preserve"> </w:t>
      </w:r>
      <w:r w:rsidRPr="00255002">
        <w:rPr>
          <w:rStyle w:val="attribute-name"/>
          <w:noProof w:val="0"/>
          <w:color w:val="009B00"/>
          <w:szCs w:val="18"/>
          <w:lang w:val="fr-CH"/>
        </w:rPr>
        <w:t>class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=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noProof w:val="0"/>
          <w:color w:val="000000"/>
          <w:lang w:val="fr-CH"/>
        </w:rPr>
        <w:t>beans.BeanError</w:t>
      </w:r>
      <w:r w:rsidRPr="00255002">
        <w:rPr>
          <w:rStyle w:val="attribute-value"/>
          <w:noProof w:val="0"/>
          <w:color w:val="CE7B00"/>
          <w:szCs w:val="18"/>
          <w:lang w:val="fr-CH"/>
        </w:rPr>
        <w:t>"</w:t>
      </w:r>
      <w:r w:rsidRPr="00255002">
        <w:rPr>
          <w:rStyle w:val="st4"/>
          <w:b w:val="0"/>
          <w:bCs/>
          <w:noProof w:val="0"/>
          <w:color w:val="000000"/>
          <w:szCs w:val="18"/>
          <w:lang w:val="fr-CH"/>
        </w:rPr>
        <w:t>/&gt;</w:t>
      </w:r>
    </w:p>
    <w:p w14:paraId="5D4EEC58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rStyle w:val="st6"/>
          <w:noProof w:val="0"/>
          <w:color w:val="628FB5"/>
          <w:szCs w:val="18"/>
          <w:lang w:val="fr-CH"/>
        </w:rPr>
        <w:t>&lt;!DOCTYPE</w:t>
      </w:r>
      <w:r w:rsidRPr="00255002">
        <w:rPr>
          <w:noProof w:val="0"/>
          <w:color w:val="000000"/>
          <w:lang w:val="fr-CH"/>
        </w:rPr>
        <w:t xml:space="preserve"> </w:t>
      </w:r>
      <w:r w:rsidRPr="00255002">
        <w:rPr>
          <w:rStyle w:val="st6"/>
          <w:noProof w:val="0"/>
          <w:color w:val="628FB5"/>
          <w:szCs w:val="18"/>
          <w:lang w:val="fr-CH"/>
        </w:rPr>
        <w:t>html&gt;</w:t>
      </w:r>
    </w:p>
    <w:p w14:paraId="37CDD744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rStyle w:val="st7"/>
          <w:noProof w:val="0"/>
          <w:color w:val="336BDD"/>
          <w:szCs w:val="18"/>
          <w:lang w:val="fr-CH"/>
        </w:rPr>
        <w:t>&lt;html&gt;</w:t>
      </w:r>
    </w:p>
    <w:p w14:paraId="6EC829BC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noProof w:val="0"/>
          <w:color w:val="000000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&lt;head&gt;</w:t>
      </w:r>
    </w:p>
    <w:p w14:paraId="0FF60FEE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noProof w:val="0"/>
          <w:color w:val="000000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&lt;meta</w:t>
      </w:r>
      <w:r w:rsidRPr="00255002">
        <w:rPr>
          <w:noProof w:val="0"/>
          <w:color w:val="000000"/>
          <w:lang w:val="fr-CH"/>
        </w:rPr>
        <w:t xml:space="preserve"> </w:t>
      </w:r>
      <w:r w:rsidRPr="00255002">
        <w:rPr>
          <w:rStyle w:val="st9"/>
          <w:noProof w:val="0"/>
          <w:color w:val="CE54B8"/>
          <w:szCs w:val="18"/>
          <w:lang w:val="fr-CH"/>
        </w:rPr>
        <w:t>http-equiv=</w:t>
      </w:r>
      <w:r w:rsidRPr="00255002">
        <w:rPr>
          <w:rStyle w:val="st10"/>
          <w:noProof w:val="0"/>
          <w:color w:val="1E9347"/>
          <w:szCs w:val="18"/>
          <w:lang w:val="fr-CH"/>
        </w:rPr>
        <w:t>"Content-Type"</w:t>
      </w:r>
      <w:r w:rsidRPr="00255002">
        <w:rPr>
          <w:noProof w:val="0"/>
          <w:color w:val="000000"/>
          <w:lang w:val="fr-CH"/>
        </w:rPr>
        <w:t xml:space="preserve"> </w:t>
      </w:r>
      <w:r w:rsidRPr="00255002">
        <w:rPr>
          <w:rStyle w:val="st9"/>
          <w:noProof w:val="0"/>
          <w:color w:val="CE54B8"/>
          <w:szCs w:val="18"/>
          <w:lang w:val="fr-CH"/>
        </w:rPr>
        <w:t>content=</w:t>
      </w:r>
      <w:r w:rsidRPr="00255002">
        <w:rPr>
          <w:rStyle w:val="st10"/>
          <w:noProof w:val="0"/>
          <w:color w:val="1E9347"/>
          <w:szCs w:val="18"/>
          <w:lang w:val="fr-CH"/>
        </w:rPr>
        <w:t>"text/html; charset=UTF-8"</w:t>
      </w:r>
      <w:r w:rsidRPr="00255002">
        <w:rPr>
          <w:rStyle w:val="st7"/>
          <w:noProof w:val="0"/>
          <w:color w:val="336BDD"/>
          <w:szCs w:val="18"/>
          <w:lang w:val="fr-CH"/>
        </w:rPr>
        <w:t>&gt;</w:t>
      </w:r>
    </w:p>
    <w:p w14:paraId="6DCDD009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noProof w:val="0"/>
          <w:color w:val="000000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&lt;title&gt;</w:t>
      </w:r>
      <w:r w:rsidRPr="00255002">
        <w:rPr>
          <w:noProof w:val="0"/>
          <w:color w:val="000000"/>
          <w:lang w:val="fr-CH"/>
        </w:rPr>
        <w:t>JSP Page</w:t>
      </w:r>
      <w:r w:rsidRPr="00255002">
        <w:rPr>
          <w:rStyle w:val="st7"/>
          <w:noProof w:val="0"/>
          <w:color w:val="336BDD"/>
          <w:szCs w:val="18"/>
          <w:lang w:val="fr-CH"/>
        </w:rPr>
        <w:t>&lt;/title&gt;</w:t>
      </w:r>
    </w:p>
    <w:p w14:paraId="0BB2DA6A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noProof w:val="0"/>
          <w:color w:val="000000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&lt;/head&gt;</w:t>
      </w:r>
    </w:p>
    <w:p w14:paraId="6771D2C5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noProof w:val="0"/>
          <w:color w:val="000000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&lt;body&gt;</w:t>
      </w:r>
    </w:p>
    <w:p w14:paraId="14AFCD99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noProof w:val="0"/>
          <w:color w:val="000000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&lt;h1&gt;</w:t>
      </w:r>
      <w:r w:rsidRPr="00255002">
        <w:rPr>
          <w:noProof w:val="0"/>
          <w:color w:val="000000"/>
          <w:lang w:val="fr-CH"/>
        </w:rPr>
        <w:t>Vous n'êtes pas logguer</w:t>
      </w:r>
      <w:r w:rsidRPr="00255002">
        <w:rPr>
          <w:rStyle w:val="st7"/>
          <w:noProof w:val="0"/>
          <w:color w:val="336BDD"/>
          <w:szCs w:val="18"/>
          <w:lang w:val="fr-CH"/>
        </w:rPr>
        <w:t>&lt;/h1&gt;</w:t>
      </w:r>
    </w:p>
    <w:p w14:paraId="376F2DFD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noProof w:val="0"/>
          <w:color w:val="000000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&lt;p&gt;</w:t>
      </w:r>
    </w:p>
    <w:p w14:paraId="3F4420B9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noProof w:val="0"/>
          <w:color w:val="000000"/>
          <w:lang w:val="fr-CH"/>
        </w:rPr>
        <w:t xml:space="preserve">            Votre Host est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&lt;%=</w:t>
      </w:r>
      <w:r w:rsidRPr="00255002">
        <w:rPr>
          <w:rStyle w:val="st11"/>
          <w:noProof w:val="0"/>
          <w:color w:val="CE54B8"/>
          <w:szCs w:val="18"/>
          <w:shd w:val="clear" w:color="auto" w:fill="E3F2E1"/>
          <w:lang w:val="fr-CH"/>
        </w:rPr>
        <w:t>Error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.getHost()%&gt;</w:t>
      </w:r>
      <w:r w:rsidRPr="00255002">
        <w:rPr>
          <w:noProof w:val="0"/>
          <w:color w:val="000000"/>
          <w:lang w:val="fr-CH"/>
        </w:rPr>
        <w:t xml:space="preserve"> </w:t>
      </w:r>
      <w:r w:rsidRPr="00255002">
        <w:rPr>
          <w:rStyle w:val="st7"/>
          <w:noProof w:val="0"/>
          <w:color w:val="336BDD"/>
          <w:szCs w:val="18"/>
          <w:lang w:val="fr-CH"/>
        </w:rPr>
        <w:t>&lt;br&gt;</w:t>
      </w:r>
    </w:p>
    <w:p w14:paraId="33A81C92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noProof w:val="0"/>
          <w:color w:val="000000"/>
          <w:lang w:val="fr-CH"/>
        </w:rPr>
        <w:t xml:space="preserve">            Votre message est 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&lt;%=</w:t>
      </w:r>
      <w:r w:rsidRPr="00255002">
        <w:rPr>
          <w:rStyle w:val="st11"/>
          <w:noProof w:val="0"/>
          <w:color w:val="CE54B8"/>
          <w:szCs w:val="18"/>
          <w:shd w:val="clear" w:color="auto" w:fill="E3F2E1"/>
          <w:lang w:val="fr-CH"/>
        </w:rPr>
        <w:t>Error</w:t>
      </w:r>
      <w:r w:rsidRPr="00255002">
        <w:rPr>
          <w:rStyle w:val="scriptlet-delimiter"/>
          <w:noProof w:val="0"/>
          <w:color w:val="000000"/>
          <w:szCs w:val="18"/>
          <w:shd w:val="clear" w:color="auto" w:fill="E3F2E1"/>
          <w:lang w:val="fr-CH"/>
        </w:rPr>
        <w:t>.getMsg()%&gt;</w:t>
      </w:r>
      <w:r w:rsidRPr="00255002">
        <w:rPr>
          <w:rStyle w:val="st7"/>
          <w:noProof w:val="0"/>
          <w:color w:val="336BDD"/>
          <w:szCs w:val="18"/>
          <w:lang w:val="fr-CH"/>
        </w:rPr>
        <w:t>&lt;br&gt;</w:t>
      </w:r>
    </w:p>
    <w:p w14:paraId="535CCBD4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noProof w:val="0"/>
          <w:color w:val="000000"/>
          <w:lang w:val="fr-CH"/>
        </w:rPr>
        <w:t xml:space="preserve">        </w:t>
      </w:r>
      <w:r w:rsidRPr="00255002">
        <w:rPr>
          <w:rStyle w:val="st7"/>
          <w:noProof w:val="0"/>
          <w:color w:val="336BDD"/>
          <w:szCs w:val="18"/>
          <w:lang w:val="fr-CH"/>
        </w:rPr>
        <w:t>&lt;/p&gt;</w:t>
      </w:r>
    </w:p>
    <w:p w14:paraId="2A046619" w14:textId="77777777" w:rsidR="00BE1BF9" w:rsidRPr="00255002" w:rsidRDefault="00BE1BF9" w:rsidP="00BE1BF9">
      <w:pPr>
        <w:pStyle w:val="TxtCode4-Gris"/>
        <w:rPr>
          <w:noProof w:val="0"/>
          <w:color w:val="000000"/>
          <w:lang w:val="fr-CH"/>
        </w:rPr>
      </w:pPr>
      <w:r w:rsidRPr="00255002">
        <w:rPr>
          <w:noProof w:val="0"/>
          <w:color w:val="000000"/>
          <w:lang w:val="fr-CH"/>
        </w:rPr>
        <w:t xml:space="preserve">    </w:t>
      </w:r>
      <w:r w:rsidRPr="00255002">
        <w:rPr>
          <w:rStyle w:val="st7"/>
          <w:noProof w:val="0"/>
          <w:color w:val="336BDD"/>
          <w:szCs w:val="18"/>
          <w:lang w:val="fr-CH"/>
        </w:rPr>
        <w:t>&lt;/body&gt;</w:t>
      </w:r>
    </w:p>
    <w:p w14:paraId="50A80D30" w14:textId="59065C33" w:rsidR="001A3C9F" w:rsidRPr="00255002" w:rsidRDefault="00BE1BF9" w:rsidP="00DA5D71">
      <w:pPr>
        <w:pStyle w:val="TxtCode4-Gris"/>
        <w:rPr>
          <w:rStyle w:val="st7"/>
          <w:noProof w:val="0"/>
          <w:color w:val="336BDD"/>
          <w:szCs w:val="18"/>
          <w:lang w:val="fr-CH"/>
        </w:rPr>
      </w:pPr>
      <w:r w:rsidRPr="00255002">
        <w:rPr>
          <w:rStyle w:val="st7"/>
          <w:noProof w:val="0"/>
          <w:color w:val="336BDD"/>
          <w:szCs w:val="18"/>
          <w:lang w:val="fr-CH"/>
        </w:rPr>
        <w:t>&lt;/html&gt;</w:t>
      </w:r>
    </w:p>
    <w:p w14:paraId="640BE71A" w14:textId="76B0440D" w:rsidR="00BF6C71" w:rsidRPr="00255002" w:rsidRDefault="00BF6C71" w:rsidP="00BF6C71">
      <w:r w:rsidRPr="00255002">
        <w:t>Voici la page d’accueil :</w:t>
      </w:r>
    </w:p>
    <w:p w14:paraId="632FA0EE" w14:textId="5B94A7C5" w:rsidR="000A140E" w:rsidRPr="00255002" w:rsidRDefault="000A140E" w:rsidP="00BF6C71">
      <w:r w:rsidRPr="00255002">
        <w:drawing>
          <wp:inline distT="0" distB="0" distL="0" distR="0" wp14:anchorId="50ED108F" wp14:editId="1C0B986E">
            <wp:extent cx="5939790" cy="812800"/>
            <wp:effectExtent l="0" t="0" r="381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753" w14:textId="58B9A144" w:rsidR="000A140E" w:rsidRPr="00255002" w:rsidRDefault="000A140E" w:rsidP="00BF6C71">
      <w:r w:rsidRPr="00255002">
        <w:t>La page si vous est logguer</w:t>
      </w:r>
    </w:p>
    <w:p w14:paraId="587D5A9A" w14:textId="1B69101E" w:rsidR="000A140E" w:rsidRPr="00255002" w:rsidRDefault="000A140E" w:rsidP="00BF6C71">
      <w:r w:rsidRPr="00255002">
        <w:drawing>
          <wp:inline distT="0" distB="0" distL="0" distR="0" wp14:anchorId="7D91A5AA" wp14:editId="578D7646">
            <wp:extent cx="3115110" cy="1438476"/>
            <wp:effectExtent l="0" t="0" r="9525" b="952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05D" w14:textId="488EC6B8" w:rsidR="000A140E" w:rsidRPr="00255002" w:rsidRDefault="000A140E" w:rsidP="00BF6C71">
      <w:r w:rsidRPr="00255002">
        <w:t>La page d’erreur</w:t>
      </w:r>
    </w:p>
    <w:p w14:paraId="286A5703" w14:textId="4D785FEB" w:rsidR="00A22112" w:rsidRPr="00255002" w:rsidRDefault="000A140E" w:rsidP="00BF6C71">
      <w:r w:rsidRPr="00255002">
        <w:drawing>
          <wp:inline distT="0" distB="0" distL="0" distR="0" wp14:anchorId="1AA7D883" wp14:editId="3429D0AA">
            <wp:extent cx="4534533" cy="1581371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67E" w14:textId="57705546" w:rsidR="000A140E" w:rsidRPr="00255002" w:rsidRDefault="00A22112" w:rsidP="00BF6C71">
      <w:r w:rsidRPr="00255002">
        <w:br w:type="page"/>
      </w:r>
    </w:p>
    <w:p w14:paraId="767DDE0C" w14:textId="3086ABFC" w:rsidR="00D52A38" w:rsidRPr="00255002" w:rsidRDefault="00444CE7" w:rsidP="00BF6C71">
      <w:pPr>
        <w:pStyle w:val="Titre2"/>
      </w:pPr>
      <w:r w:rsidRPr="00255002">
        <w:t xml:space="preserve">Exercice TT </w:t>
      </w:r>
      <w:r w:rsidR="009F3A92" w:rsidRPr="00255002">
        <w:t>10</w:t>
      </w:r>
    </w:p>
    <w:p w14:paraId="39809F77" w14:textId="2D5142CB" w:rsidR="00A22112" w:rsidRPr="00255002" w:rsidRDefault="00A22112" w:rsidP="00A22112">
      <w:pPr>
        <w:pStyle w:val="TxtJustifi"/>
      </w:pPr>
      <w:r w:rsidRPr="00255002">
        <w:t xml:space="preserve">Durant </w:t>
      </w:r>
      <w:r w:rsidR="000F7970" w:rsidRPr="00255002">
        <w:t>cet exercice</w:t>
      </w:r>
      <w:r w:rsidRPr="00255002">
        <w:t xml:space="preserve"> nous avons </w:t>
      </w:r>
      <w:r w:rsidR="000F7970" w:rsidRPr="00255002">
        <w:t>dû</w:t>
      </w:r>
      <w:r w:rsidRPr="00255002">
        <w:t xml:space="preserve"> faire une app</w:t>
      </w:r>
      <w:r w:rsidR="000F7970" w:rsidRPr="00255002">
        <w:t xml:space="preserve">lication client et serveur pour accéder </w:t>
      </w:r>
      <w:r w:rsidR="00B8390A" w:rsidRPr="00255002">
        <w:t>à</w:t>
      </w:r>
      <w:r w:rsidR="000F7970" w:rsidRPr="00255002">
        <w:t xml:space="preserve"> des données qui sont stocker sur le serveur</w:t>
      </w:r>
    </w:p>
    <w:p w14:paraId="0FB9676E" w14:textId="7E719A1C" w:rsidR="00BF6C71" w:rsidRPr="00255002" w:rsidRDefault="00A22112" w:rsidP="00A22112">
      <w:pPr>
        <w:pStyle w:val="Titre3"/>
      </w:pPr>
      <w:r w:rsidRPr="00255002">
        <w:t>Client</w:t>
      </w:r>
    </w:p>
    <w:p w14:paraId="673212D7" w14:textId="58565509" w:rsidR="00345566" w:rsidRPr="00255002" w:rsidRDefault="00345566" w:rsidP="00345566">
      <w:pPr>
        <w:pStyle w:val="TxtJustifi"/>
      </w:pPr>
      <w:r w:rsidRPr="00255002">
        <w:t xml:space="preserve">Pour le client nous allons commencer </w:t>
      </w:r>
      <w:r w:rsidR="00B8390A" w:rsidRPr="00255002">
        <w:t>à</w:t>
      </w:r>
      <w:r w:rsidRPr="00255002">
        <w:t xml:space="preserve"> faire 2 </w:t>
      </w:r>
      <w:r w:rsidR="00B8390A" w:rsidRPr="00255002">
        <w:t>boutons</w:t>
      </w:r>
      <w:r w:rsidRPr="00255002">
        <w:t xml:space="preserve"> qui va nous permettre de faire une demande de récupérer l’auteur et le message</w:t>
      </w:r>
      <w:r w:rsidR="00913460" w:rsidRPr="00255002">
        <w:t>.</w:t>
      </w:r>
    </w:p>
    <w:p w14:paraId="30D1816D" w14:textId="67FEF4DF" w:rsidR="00913460" w:rsidRPr="00255002" w:rsidRDefault="00913460" w:rsidP="00255002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rStyle w:val="tag"/>
          <w:noProof w:val="0"/>
          <w:color w:val="336BDD"/>
          <w:szCs w:val="18"/>
          <w:lang w:val="fr-CH"/>
        </w:rPr>
        <w:t>&lt;form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method=</w:t>
      </w:r>
      <w:r w:rsidRPr="00255002">
        <w:rPr>
          <w:rStyle w:val="value"/>
          <w:noProof w:val="0"/>
          <w:color w:val="1E9347"/>
          <w:szCs w:val="18"/>
          <w:lang w:val="fr-CH"/>
        </w:rPr>
        <w:t>"post"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action=</w:t>
      </w:r>
      <w:r w:rsidRPr="00255002">
        <w:rPr>
          <w:rStyle w:val="value"/>
          <w:noProof w:val="0"/>
          <w:color w:val="1E9347"/>
          <w:szCs w:val="18"/>
          <w:lang w:val="fr-CH"/>
        </w:rPr>
        <w:t>"ServletCtrl"</w:t>
      </w:r>
      <w:r w:rsidRPr="00255002">
        <w:rPr>
          <w:rStyle w:val="tag"/>
          <w:noProof w:val="0"/>
          <w:color w:val="336BDD"/>
          <w:szCs w:val="18"/>
          <w:lang w:val="fr-CH"/>
        </w:rPr>
        <w:t>&gt;</w:t>
      </w:r>
    </w:p>
    <w:p w14:paraId="705F1128" w14:textId="3B050F24" w:rsidR="00913460" w:rsidRPr="00255002" w:rsidRDefault="00913460" w:rsidP="00255002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tag"/>
          <w:noProof w:val="0"/>
          <w:color w:val="336BDD"/>
          <w:szCs w:val="18"/>
          <w:lang w:val="fr-CH"/>
        </w:rPr>
        <w:t>&lt;input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type=</w:t>
      </w:r>
      <w:r w:rsidRPr="00255002">
        <w:rPr>
          <w:rStyle w:val="value"/>
          <w:noProof w:val="0"/>
          <w:color w:val="1E9347"/>
          <w:szCs w:val="18"/>
          <w:lang w:val="fr-CH"/>
        </w:rPr>
        <w:t>"submit"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name=</w:t>
      </w:r>
      <w:r w:rsidRPr="00255002">
        <w:rPr>
          <w:rStyle w:val="value"/>
          <w:noProof w:val="0"/>
          <w:color w:val="1E9347"/>
          <w:szCs w:val="18"/>
          <w:lang w:val="fr-CH"/>
        </w:rPr>
        <w:t>"getMessage"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value=</w:t>
      </w:r>
      <w:r w:rsidRPr="00255002">
        <w:rPr>
          <w:rStyle w:val="value"/>
          <w:noProof w:val="0"/>
          <w:color w:val="1E9347"/>
          <w:szCs w:val="18"/>
          <w:lang w:val="fr-CH"/>
        </w:rPr>
        <w:t>"Récupérer message"</w:t>
      </w:r>
      <w:r w:rsidRPr="00255002">
        <w:rPr>
          <w:rStyle w:val="tag"/>
          <w:noProof w:val="0"/>
          <w:color w:val="336BDD"/>
          <w:szCs w:val="18"/>
          <w:lang w:val="fr-CH"/>
        </w:rPr>
        <w:t>/&gt;</w:t>
      </w:r>
    </w:p>
    <w:p w14:paraId="0A220E37" w14:textId="13BD3547" w:rsidR="00913460" w:rsidRPr="00255002" w:rsidRDefault="00913460" w:rsidP="00255002">
      <w:pPr>
        <w:pStyle w:val="TxtCode4-Gris"/>
        <w:rPr>
          <w:noProof w:val="0"/>
          <w:color w:val="000000"/>
          <w:szCs w:val="18"/>
          <w:lang w:val="fr-CH"/>
        </w:rPr>
      </w:pPr>
      <w:r w:rsidRPr="00255002">
        <w:rPr>
          <w:noProof w:val="0"/>
          <w:color w:val="000000"/>
          <w:szCs w:val="18"/>
          <w:lang w:val="fr-CH"/>
        </w:rPr>
        <w:t xml:space="preserve">    </w:t>
      </w:r>
      <w:r w:rsidRPr="00255002">
        <w:rPr>
          <w:rStyle w:val="tag"/>
          <w:noProof w:val="0"/>
          <w:color w:val="336BDD"/>
          <w:szCs w:val="18"/>
          <w:lang w:val="fr-CH"/>
        </w:rPr>
        <w:t>&lt;input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type=</w:t>
      </w:r>
      <w:r w:rsidRPr="00255002">
        <w:rPr>
          <w:rStyle w:val="value"/>
          <w:noProof w:val="0"/>
          <w:color w:val="1E9347"/>
          <w:szCs w:val="18"/>
          <w:lang w:val="fr-CH"/>
        </w:rPr>
        <w:t>"submit"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name=</w:t>
      </w:r>
      <w:r w:rsidRPr="00255002">
        <w:rPr>
          <w:rStyle w:val="value"/>
          <w:noProof w:val="0"/>
          <w:color w:val="1E9347"/>
          <w:szCs w:val="18"/>
          <w:lang w:val="fr-CH"/>
        </w:rPr>
        <w:t>"getAuthor"</w:t>
      </w:r>
      <w:r w:rsidRPr="00255002">
        <w:rPr>
          <w:noProof w:val="0"/>
          <w:color w:val="000000"/>
          <w:szCs w:val="18"/>
          <w:lang w:val="fr-CH"/>
        </w:rPr>
        <w:t xml:space="preserve"> </w:t>
      </w:r>
      <w:r w:rsidRPr="00255002">
        <w:rPr>
          <w:rStyle w:val="argument"/>
          <w:noProof w:val="0"/>
          <w:color w:val="CE54B8"/>
          <w:szCs w:val="18"/>
          <w:lang w:val="fr-CH"/>
        </w:rPr>
        <w:t>value=</w:t>
      </w:r>
      <w:r w:rsidRPr="00255002">
        <w:rPr>
          <w:rStyle w:val="value"/>
          <w:noProof w:val="0"/>
          <w:color w:val="1E9347"/>
          <w:szCs w:val="18"/>
          <w:lang w:val="fr-CH"/>
        </w:rPr>
        <w:t>"Récupérer auteur"</w:t>
      </w:r>
      <w:r w:rsidRPr="00255002">
        <w:rPr>
          <w:rStyle w:val="tag"/>
          <w:noProof w:val="0"/>
          <w:color w:val="336BDD"/>
          <w:szCs w:val="18"/>
          <w:lang w:val="fr-CH"/>
        </w:rPr>
        <w:t>/&gt;</w:t>
      </w:r>
    </w:p>
    <w:p w14:paraId="57880FFF" w14:textId="753C95A3" w:rsidR="00913460" w:rsidRPr="00255002" w:rsidRDefault="00913460" w:rsidP="00255002">
      <w:pPr>
        <w:pStyle w:val="TxtCode4-Gris"/>
        <w:rPr>
          <w:noProof w:val="0"/>
          <w:color w:val="000000"/>
          <w:szCs w:val="18"/>
          <w:lang w:val="fr-CH" w:eastAsia="fr-CH"/>
        </w:rPr>
      </w:pPr>
      <w:r w:rsidRPr="00255002">
        <w:rPr>
          <w:rStyle w:val="tag"/>
          <w:noProof w:val="0"/>
          <w:color w:val="336BDD"/>
          <w:szCs w:val="18"/>
          <w:lang w:val="fr-CH"/>
        </w:rPr>
        <w:t>&lt;/form&gt;</w:t>
      </w:r>
    </w:p>
    <w:p w14:paraId="38C240C8" w14:textId="04E6BAC2" w:rsidR="00913460" w:rsidRDefault="00255002" w:rsidP="00345566">
      <w:pPr>
        <w:pStyle w:val="TxtJustifi"/>
      </w:pPr>
      <w:r w:rsidRPr="00255002">
        <w:t xml:space="preserve">Ensuite nous </w:t>
      </w:r>
      <w:r>
        <w:t>faisons</w:t>
      </w:r>
      <w:r w:rsidRPr="00255002">
        <w:t xml:space="preserve"> </w:t>
      </w:r>
      <w:r>
        <w:t xml:space="preserve">2 classes dont une classe est un servlet. La premier classe </w:t>
      </w:r>
      <w:r w:rsidRPr="00255002">
        <w:t>ClientMessage</w:t>
      </w:r>
      <w:r>
        <w:t xml:space="preserve"> va nous permettre de faire la communication avec le serveur.</w:t>
      </w:r>
    </w:p>
    <w:p w14:paraId="241C7894" w14:textId="77777777" w:rsidR="008267CC" w:rsidRPr="008267CC" w:rsidRDefault="008267CC" w:rsidP="008267CC">
      <w:pPr>
        <w:pStyle w:val="TxtCode4-Gris"/>
      </w:pPr>
      <w:r w:rsidRPr="008267CC">
        <w:rPr>
          <w:rStyle w:val="literal"/>
          <w:color w:val="336BDD"/>
          <w:szCs w:val="18"/>
          <w:lang w:val="en-US"/>
        </w:rPr>
        <w:t>public</w:t>
      </w:r>
      <w:r w:rsidRPr="008267CC">
        <w:t xml:space="preserve"> </w:t>
      </w:r>
      <w:r w:rsidRPr="008267CC">
        <w:rPr>
          <w:rStyle w:val="literal"/>
          <w:color w:val="336BDD"/>
          <w:szCs w:val="18"/>
          <w:lang w:val="en-US"/>
        </w:rPr>
        <w:t>class</w:t>
      </w:r>
      <w:r w:rsidRPr="008267CC">
        <w:t xml:space="preserve"> </w:t>
      </w:r>
      <w:r w:rsidRPr="008267CC">
        <w:rPr>
          <w:rStyle w:val="st3"/>
          <w:b w:val="0"/>
          <w:bCs/>
          <w:color w:val="000000"/>
          <w:szCs w:val="18"/>
          <w:lang w:val="en-US"/>
        </w:rPr>
        <w:t>ClientMessage</w:t>
      </w:r>
      <w:r w:rsidRPr="008267CC">
        <w:t xml:space="preserve"> {</w:t>
      </w:r>
    </w:p>
    <w:p w14:paraId="734A939D" w14:textId="77777777" w:rsidR="008267CC" w:rsidRPr="008267CC" w:rsidRDefault="008267CC" w:rsidP="008267CC">
      <w:pPr>
        <w:pStyle w:val="TxtCode4-Gris"/>
      </w:pPr>
    </w:p>
    <w:p w14:paraId="0F0DE3AD" w14:textId="77777777" w:rsidR="008267CC" w:rsidRPr="008267CC" w:rsidRDefault="008267CC" w:rsidP="008267CC">
      <w:pPr>
        <w:pStyle w:val="TxtCode4-Gris"/>
      </w:pPr>
      <w:r w:rsidRPr="008267CC">
        <w:t xml:space="preserve">    </w:t>
      </w:r>
      <w:r w:rsidRPr="008267CC">
        <w:rPr>
          <w:rStyle w:val="literal"/>
          <w:color w:val="336BDD"/>
          <w:szCs w:val="18"/>
          <w:lang w:val="en-US"/>
        </w:rPr>
        <w:t>private</w:t>
      </w:r>
      <w:r w:rsidRPr="008267CC">
        <w:t xml:space="preserve"> WebTarget </w:t>
      </w:r>
      <w:r w:rsidRPr="008267CC">
        <w:rPr>
          <w:rStyle w:val="st4"/>
          <w:color w:val="CE54B8"/>
          <w:szCs w:val="18"/>
          <w:lang w:val="en-US"/>
        </w:rPr>
        <w:t>webTarget</w:t>
      </w:r>
      <w:r w:rsidRPr="008267CC">
        <w:t>;</w:t>
      </w:r>
    </w:p>
    <w:p w14:paraId="22E41E38" w14:textId="77777777" w:rsidR="008267CC" w:rsidRPr="008267CC" w:rsidRDefault="008267CC" w:rsidP="008267CC">
      <w:pPr>
        <w:pStyle w:val="TxtCode4-Gris"/>
      </w:pPr>
      <w:r w:rsidRPr="008267CC">
        <w:t xml:space="preserve">    </w:t>
      </w:r>
      <w:r w:rsidRPr="008267CC">
        <w:rPr>
          <w:rStyle w:val="literal"/>
          <w:color w:val="336BDD"/>
          <w:szCs w:val="18"/>
          <w:lang w:val="en-US"/>
        </w:rPr>
        <w:t>private</w:t>
      </w:r>
      <w:r w:rsidRPr="008267CC">
        <w:t xml:space="preserve"> Client </w:t>
      </w:r>
      <w:r w:rsidRPr="008267CC">
        <w:rPr>
          <w:rStyle w:val="st4"/>
          <w:color w:val="CE54B8"/>
          <w:szCs w:val="18"/>
          <w:lang w:val="en-US"/>
        </w:rPr>
        <w:t>client</w:t>
      </w:r>
      <w:r w:rsidRPr="008267CC">
        <w:t>;</w:t>
      </w:r>
    </w:p>
    <w:p w14:paraId="246810EE" w14:textId="77777777" w:rsidR="008267CC" w:rsidRPr="008267CC" w:rsidRDefault="008267CC" w:rsidP="008267CC">
      <w:pPr>
        <w:pStyle w:val="TxtCode4-Gris"/>
      </w:pPr>
      <w:r w:rsidRPr="008267CC">
        <w:t xml:space="preserve">    </w:t>
      </w:r>
      <w:r w:rsidRPr="008267CC">
        <w:rPr>
          <w:rStyle w:val="literal"/>
          <w:color w:val="336BDD"/>
          <w:szCs w:val="18"/>
          <w:lang w:val="en-US"/>
        </w:rPr>
        <w:t>private</w:t>
      </w:r>
      <w:r w:rsidRPr="008267CC">
        <w:t xml:space="preserve"> </w:t>
      </w:r>
      <w:r w:rsidRPr="008267CC">
        <w:rPr>
          <w:rStyle w:val="literal"/>
          <w:color w:val="336BDD"/>
          <w:szCs w:val="18"/>
          <w:lang w:val="en-US"/>
        </w:rPr>
        <w:t>static</w:t>
      </w:r>
      <w:r w:rsidRPr="008267CC">
        <w:t xml:space="preserve"> </w:t>
      </w:r>
      <w:r w:rsidRPr="008267CC">
        <w:rPr>
          <w:rStyle w:val="literal"/>
          <w:color w:val="336BDD"/>
          <w:szCs w:val="18"/>
          <w:lang w:val="en-US"/>
        </w:rPr>
        <w:t>final</w:t>
      </w:r>
      <w:r w:rsidRPr="008267CC">
        <w:t xml:space="preserve"> String </w:t>
      </w:r>
      <w:r w:rsidRPr="008267CC">
        <w:rPr>
          <w:rStyle w:val="st5"/>
          <w:i/>
          <w:iCs/>
          <w:color w:val="CE54B8"/>
          <w:szCs w:val="18"/>
          <w:lang w:val="en-US"/>
        </w:rPr>
        <w:t>BASE_URI</w:t>
      </w:r>
      <w:r w:rsidRPr="008267CC">
        <w:t xml:space="preserve"> = </w:t>
      </w:r>
      <w:r w:rsidRPr="008267CC">
        <w:rPr>
          <w:rStyle w:val="string"/>
          <w:color w:val="1E9347"/>
          <w:szCs w:val="18"/>
          <w:lang w:val="en-US"/>
        </w:rPr>
        <w:t>"</w:t>
      </w:r>
      <w:r w:rsidRPr="008267CC">
        <w:rPr>
          <w:rStyle w:val="st0"/>
          <w:color w:val="287BDE"/>
          <w:szCs w:val="18"/>
          <w:lang w:val="en-US"/>
        </w:rPr>
        <w:t>http://gamberal01.emf-informatique.ch/javaSimple_Rest_Server/webresources</w:t>
      </w:r>
      <w:r w:rsidRPr="008267CC">
        <w:rPr>
          <w:rStyle w:val="string"/>
          <w:color w:val="1E9347"/>
          <w:szCs w:val="18"/>
          <w:lang w:val="en-US"/>
        </w:rPr>
        <w:t>"</w:t>
      </w:r>
      <w:r w:rsidRPr="008267CC">
        <w:t>;</w:t>
      </w:r>
    </w:p>
    <w:p w14:paraId="475E31FC" w14:textId="77777777" w:rsidR="008267CC" w:rsidRPr="008267CC" w:rsidRDefault="008267CC" w:rsidP="008267CC">
      <w:pPr>
        <w:pStyle w:val="TxtCode4-Gris"/>
      </w:pPr>
    </w:p>
    <w:p w14:paraId="03B05AE1" w14:textId="77777777" w:rsidR="008267CC" w:rsidRPr="008267CC" w:rsidRDefault="008267CC" w:rsidP="008267CC">
      <w:pPr>
        <w:pStyle w:val="TxtCode4-Gris"/>
      </w:pPr>
      <w:r w:rsidRPr="008267CC">
        <w:t xml:space="preserve">    </w:t>
      </w:r>
      <w:r w:rsidRPr="008267CC">
        <w:rPr>
          <w:rStyle w:val="literal"/>
          <w:color w:val="336BDD"/>
          <w:szCs w:val="18"/>
          <w:lang w:val="en-US"/>
        </w:rPr>
        <w:t>public</w:t>
      </w:r>
      <w:r w:rsidRPr="008267CC">
        <w:t xml:space="preserve"> </w:t>
      </w:r>
      <w:r w:rsidRPr="008267CC">
        <w:rPr>
          <w:rStyle w:val="st3"/>
          <w:b w:val="0"/>
          <w:bCs/>
          <w:color w:val="000000"/>
          <w:szCs w:val="18"/>
          <w:lang w:val="en-US"/>
        </w:rPr>
        <w:t>ClientMessage</w:t>
      </w:r>
      <w:r w:rsidRPr="008267CC">
        <w:t>() {</w:t>
      </w:r>
    </w:p>
    <w:p w14:paraId="1F9B2469" w14:textId="77777777" w:rsidR="008267CC" w:rsidRPr="008267CC" w:rsidRDefault="008267CC" w:rsidP="008267CC">
      <w:pPr>
        <w:pStyle w:val="TxtCode4-Gris"/>
      </w:pPr>
      <w:r w:rsidRPr="008267CC">
        <w:t xml:space="preserve">        </w:t>
      </w:r>
      <w:r w:rsidRPr="008267CC">
        <w:rPr>
          <w:rStyle w:val="st4"/>
          <w:color w:val="CE54B8"/>
          <w:szCs w:val="18"/>
          <w:lang w:val="en-US"/>
        </w:rPr>
        <w:t>client</w:t>
      </w:r>
      <w:r w:rsidRPr="008267CC">
        <w:t xml:space="preserve"> = javax.ws.rs.client.ClientBuilder.</w:t>
      </w:r>
      <w:r w:rsidRPr="008267CC">
        <w:rPr>
          <w:rStyle w:val="st6"/>
          <w:i/>
          <w:iCs/>
          <w:color w:val="000000"/>
          <w:szCs w:val="18"/>
          <w:lang w:val="en-US"/>
        </w:rPr>
        <w:t>newClient</w:t>
      </w:r>
      <w:r w:rsidRPr="008267CC">
        <w:t>();</w:t>
      </w:r>
    </w:p>
    <w:p w14:paraId="1DD08C3D" w14:textId="77777777" w:rsidR="008267CC" w:rsidRPr="008267CC" w:rsidRDefault="008267CC" w:rsidP="008267CC">
      <w:pPr>
        <w:pStyle w:val="TxtCode4-Gris"/>
      </w:pPr>
      <w:r w:rsidRPr="008267CC">
        <w:t xml:space="preserve">        </w:t>
      </w:r>
      <w:r w:rsidRPr="008267CC">
        <w:rPr>
          <w:rStyle w:val="st4"/>
          <w:color w:val="CE54B8"/>
          <w:szCs w:val="18"/>
          <w:lang w:val="en-US"/>
        </w:rPr>
        <w:t>webTarget</w:t>
      </w:r>
      <w:r w:rsidRPr="008267CC">
        <w:t xml:space="preserve"> = </w:t>
      </w:r>
      <w:r w:rsidRPr="008267CC">
        <w:rPr>
          <w:rStyle w:val="st4"/>
          <w:color w:val="CE54B8"/>
          <w:szCs w:val="18"/>
          <w:lang w:val="en-US"/>
        </w:rPr>
        <w:t>client</w:t>
      </w:r>
      <w:r w:rsidRPr="008267CC">
        <w:t>.target(</w:t>
      </w:r>
      <w:r w:rsidRPr="008267CC">
        <w:rPr>
          <w:rStyle w:val="st5"/>
          <w:i/>
          <w:iCs/>
          <w:color w:val="CE54B8"/>
          <w:szCs w:val="18"/>
          <w:lang w:val="en-US"/>
        </w:rPr>
        <w:t>BASE_URI</w:t>
      </w:r>
      <w:r w:rsidRPr="008267CC">
        <w:t>).path(</w:t>
      </w:r>
      <w:r w:rsidRPr="008267CC">
        <w:rPr>
          <w:rStyle w:val="string"/>
          <w:color w:val="1E9347"/>
          <w:szCs w:val="18"/>
          <w:lang w:val="en-US"/>
        </w:rPr>
        <w:t>"tutoriel"</w:t>
      </w:r>
      <w:r w:rsidRPr="008267CC">
        <w:t>);</w:t>
      </w:r>
    </w:p>
    <w:p w14:paraId="64A0CD8F" w14:textId="77777777" w:rsidR="008267CC" w:rsidRPr="008267CC" w:rsidRDefault="008267CC" w:rsidP="008267CC">
      <w:pPr>
        <w:pStyle w:val="TxtCode4-Gris"/>
      </w:pPr>
      <w:r w:rsidRPr="008267CC">
        <w:t xml:space="preserve">    }</w:t>
      </w:r>
    </w:p>
    <w:p w14:paraId="07FAD925" w14:textId="77777777" w:rsidR="008267CC" w:rsidRPr="008267CC" w:rsidRDefault="008267CC" w:rsidP="008267CC">
      <w:pPr>
        <w:pStyle w:val="TxtCode4-Gris"/>
      </w:pPr>
    </w:p>
    <w:p w14:paraId="3D690D06" w14:textId="77777777" w:rsidR="008267CC" w:rsidRPr="008267CC" w:rsidRDefault="008267CC" w:rsidP="008267CC">
      <w:pPr>
        <w:pStyle w:val="TxtCode4-Gris"/>
      </w:pPr>
      <w:r w:rsidRPr="008267CC">
        <w:t xml:space="preserve">    </w:t>
      </w:r>
      <w:r w:rsidRPr="008267CC">
        <w:rPr>
          <w:rStyle w:val="literal"/>
          <w:color w:val="336BDD"/>
          <w:szCs w:val="18"/>
          <w:lang w:val="en-US"/>
        </w:rPr>
        <w:t>public</w:t>
      </w:r>
      <w:r w:rsidRPr="008267CC">
        <w:t xml:space="preserve"> String </w:t>
      </w:r>
      <w:r w:rsidRPr="008267CC">
        <w:rPr>
          <w:rStyle w:val="st3"/>
          <w:b w:val="0"/>
          <w:bCs/>
          <w:color w:val="000000"/>
          <w:szCs w:val="18"/>
          <w:lang w:val="en-US"/>
        </w:rPr>
        <w:t>getAuthor</w:t>
      </w:r>
      <w:r w:rsidRPr="008267CC">
        <w:t xml:space="preserve">() </w:t>
      </w:r>
      <w:r w:rsidRPr="008267CC">
        <w:rPr>
          <w:rStyle w:val="literal"/>
          <w:color w:val="336BDD"/>
          <w:szCs w:val="18"/>
          <w:lang w:val="en-US"/>
        </w:rPr>
        <w:t>throws</w:t>
      </w:r>
      <w:r w:rsidRPr="008267CC">
        <w:t xml:space="preserve"> ClientErrorException {</w:t>
      </w:r>
    </w:p>
    <w:p w14:paraId="02257BF2" w14:textId="77777777" w:rsidR="008267CC" w:rsidRPr="008267CC" w:rsidRDefault="008267CC" w:rsidP="008267CC">
      <w:pPr>
        <w:pStyle w:val="TxtCode4-Gris"/>
      </w:pPr>
      <w:r w:rsidRPr="008267CC">
        <w:t xml:space="preserve">        WebTarget resource = </w:t>
      </w:r>
      <w:r w:rsidRPr="008267CC">
        <w:rPr>
          <w:rStyle w:val="st4"/>
          <w:color w:val="CE54B8"/>
          <w:szCs w:val="18"/>
          <w:lang w:val="en-US"/>
        </w:rPr>
        <w:t>webTarget</w:t>
      </w:r>
      <w:r w:rsidRPr="008267CC">
        <w:t>;</w:t>
      </w:r>
    </w:p>
    <w:p w14:paraId="7310A171" w14:textId="77777777" w:rsidR="008267CC" w:rsidRPr="008267CC" w:rsidRDefault="008267CC" w:rsidP="008267CC">
      <w:pPr>
        <w:pStyle w:val="TxtCode4-Gris"/>
      </w:pPr>
      <w:r w:rsidRPr="008267CC">
        <w:t xml:space="preserve">        resource = resource.path(</w:t>
      </w:r>
      <w:r w:rsidRPr="008267CC">
        <w:rPr>
          <w:rStyle w:val="string"/>
          <w:color w:val="1E9347"/>
          <w:szCs w:val="18"/>
          <w:lang w:val="en-US"/>
        </w:rPr>
        <w:t>"getAuthor"</w:t>
      </w:r>
      <w:r w:rsidRPr="008267CC">
        <w:t>);</w:t>
      </w:r>
    </w:p>
    <w:p w14:paraId="600E6489" w14:textId="77777777" w:rsidR="008267CC" w:rsidRPr="008267CC" w:rsidRDefault="008267CC" w:rsidP="008267CC">
      <w:pPr>
        <w:pStyle w:val="TxtCode4-Gris"/>
      </w:pPr>
      <w:r w:rsidRPr="008267CC">
        <w:t xml:space="preserve">        </w:t>
      </w:r>
      <w:r w:rsidRPr="008267CC">
        <w:rPr>
          <w:rStyle w:val="literal"/>
          <w:color w:val="336BDD"/>
          <w:szCs w:val="18"/>
          <w:lang w:val="en-US"/>
        </w:rPr>
        <w:t>return</w:t>
      </w:r>
      <w:r w:rsidRPr="008267CC">
        <w:t xml:space="preserve"> resource.request(javax.ws.rs.core.MediaType.</w:t>
      </w:r>
      <w:r w:rsidRPr="008267CC">
        <w:rPr>
          <w:rStyle w:val="st5"/>
          <w:i/>
          <w:iCs/>
          <w:color w:val="CE54B8"/>
          <w:szCs w:val="18"/>
          <w:lang w:val="en-US"/>
        </w:rPr>
        <w:t>TEXT_PLAIN</w:t>
      </w:r>
      <w:r w:rsidRPr="008267CC">
        <w:t>).get(String.</w:t>
      </w:r>
      <w:r w:rsidRPr="008267CC">
        <w:rPr>
          <w:rStyle w:val="literal"/>
          <w:color w:val="336BDD"/>
          <w:szCs w:val="18"/>
          <w:lang w:val="en-US"/>
        </w:rPr>
        <w:t>class</w:t>
      </w:r>
      <w:r w:rsidRPr="008267CC">
        <w:t>);</w:t>
      </w:r>
    </w:p>
    <w:p w14:paraId="2333CFB0" w14:textId="77777777" w:rsidR="008267CC" w:rsidRPr="008267CC" w:rsidRDefault="008267CC" w:rsidP="008267CC">
      <w:pPr>
        <w:pStyle w:val="TxtCode4-Gris"/>
      </w:pPr>
      <w:r w:rsidRPr="008267CC">
        <w:t xml:space="preserve">    }</w:t>
      </w:r>
    </w:p>
    <w:p w14:paraId="15B34657" w14:textId="77777777" w:rsidR="008267CC" w:rsidRPr="008267CC" w:rsidRDefault="008267CC" w:rsidP="008267CC">
      <w:pPr>
        <w:pStyle w:val="TxtCode4-Gris"/>
      </w:pPr>
    </w:p>
    <w:p w14:paraId="199E4250" w14:textId="77777777" w:rsidR="008267CC" w:rsidRPr="008267CC" w:rsidRDefault="008267CC" w:rsidP="008267CC">
      <w:pPr>
        <w:pStyle w:val="TxtCode4-Gris"/>
      </w:pPr>
      <w:r w:rsidRPr="008267CC">
        <w:t xml:space="preserve">    </w:t>
      </w:r>
      <w:r w:rsidRPr="008267CC">
        <w:rPr>
          <w:rStyle w:val="literal"/>
          <w:color w:val="336BDD"/>
          <w:szCs w:val="18"/>
          <w:lang w:val="en-US"/>
        </w:rPr>
        <w:t>public</w:t>
      </w:r>
      <w:r w:rsidRPr="008267CC">
        <w:t xml:space="preserve"> String </w:t>
      </w:r>
      <w:r w:rsidRPr="008267CC">
        <w:rPr>
          <w:rStyle w:val="st3"/>
          <w:b w:val="0"/>
          <w:bCs/>
          <w:color w:val="000000"/>
          <w:szCs w:val="18"/>
          <w:lang w:val="en-US"/>
        </w:rPr>
        <w:t>getMessage</w:t>
      </w:r>
      <w:r w:rsidRPr="008267CC">
        <w:t xml:space="preserve">() </w:t>
      </w:r>
      <w:r w:rsidRPr="008267CC">
        <w:rPr>
          <w:rStyle w:val="literal"/>
          <w:color w:val="336BDD"/>
          <w:szCs w:val="18"/>
          <w:lang w:val="en-US"/>
        </w:rPr>
        <w:t>throws</w:t>
      </w:r>
      <w:r w:rsidRPr="008267CC">
        <w:t xml:space="preserve"> ClientErrorException {</w:t>
      </w:r>
    </w:p>
    <w:p w14:paraId="6762AE35" w14:textId="77777777" w:rsidR="008267CC" w:rsidRPr="008267CC" w:rsidRDefault="008267CC" w:rsidP="008267CC">
      <w:pPr>
        <w:pStyle w:val="TxtCode4-Gris"/>
      </w:pPr>
      <w:r w:rsidRPr="008267CC">
        <w:t xml:space="preserve">        WebTarget resource = </w:t>
      </w:r>
      <w:r w:rsidRPr="008267CC">
        <w:rPr>
          <w:rStyle w:val="st4"/>
          <w:color w:val="CE54B8"/>
          <w:szCs w:val="18"/>
          <w:lang w:val="en-US"/>
        </w:rPr>
        <w:t>webTarget</w:t>
      </w:r>
      <w:r w:rsidRPr="008267CC">
        <w:t>;</w:t>
      </w:r>
    </w:p>
    <w:p w14:paraId="4FC21B78" w14:textId="77777777" w:rsidR="008267CC" w:rsidRPr="008267CC" w:rsidRDefault="008267CC" w:rsidP="008267CC">
      <w:pPr>
        <w:pStyle w:val="TxtCode4-Gris"/>
      </w:pPr>
      <w:r w:rsidRPr="008267CC">
        <w:t xml:space="preserve">        resource = resource.path(</w:t>
      </w:r>
      <w:r w:rsidRPr="008267CC">
        <w:rPr>
          <w:rStyle w:val="string"/>
          <w:color w:val="1E9347"/>
          <w:szCs w:val="18"/>
          <w:lang w:val="en-US"/>
        </w:rPr>
        <w:t>"getMessage"</w:t>
      </w:r>
      <w:r w:rsidRPr="008267CC">
        <w:t>);</w:t>
      </w:r>
    </w:p>
    <w:p w14:paraId="64A499DE" w14:textId="77777777" w:rsidR="008267CC" w:rsidRPr="008267CC" w:rsidRDefault="008267CC" w:rsidP="008267CC">
      <w:pPr>
        <w:pStyle w:val="TxtCode4-Gris"/>
      </w:pPr>
      <w:r w:rsidRPr="008267CC">
        <w:t xml:space="preserve">        </w:t>
      </w:r>
      <w:r w:rsidRPr="008267CC">
        <w:rPr>
          <w:rStyle w:val="literal"/>
          <w:color w:val="336BDD"/>
          <w:szCs w:val="18"/>
          <w:lang w:val="en-US"/>
        </w:rPr>
        <w:t>return</w:t>
      </w:r>
      <w:r w:rsidRPr="008267CC">
        <w:t xml:space="preserve"> resource.request(javax.ws.rs.core.MediaType.</w:t>
      </w:r>
      <w:r w:rsidRPr="008267CC">
        <w:rPr>
          <w:rStyle w:val="st5"/>
          <w:i/>
          <w:iCs/>
          <w:color w:val="CE54B8"/>
          <w:szCs w:val="18"/>
          <w:lang w:val="en-US"/>
        </w:rPr>
        <w:t>TEXT_PLAIN</w:t>
      </w:r>
      <w:r w:rsidRPr="008267CC">
        <w:t>).get(String.</w:t>
      </w:r>
      <w:r w:rsidRPr="008267CC">
        <w:rPr>
          <w:rStyle w:val="literal"/>
          <w:color w:val="336BDD"/>
          <w:szCs w:val="18"/>
          <w:lang w:val="en-US"/>
        </w:rPr>
        <w:t>class</w:t>
      </w:r>
      <w:r w:rsidRPr="008267CC">
        <w:t>);</w:t>
      </w:r>
    </w:p>
    <w:p w14:paraId="19AFBA3C" w14:textId="77777777" w:rsidR="008267CC" w:rsidRPr="008267CC" w:rsidRDefault="008267CC" w:rsidP="008267CC">
      <w:pPr>
        <w:pStyle w:val="TxtCode4-Gris"/>
      </w:pPr>
      <w:r w:rsidRPr="008267CC">
        <w:t xml:space="preserve">    }</w:t>
      </w:r>
    </w:p>
    <w:p w14:paraId="05884872" w14:textId="77777777" w:rsidR="008267CC" w:rsidRPr="008267CC" w:rsidRDefault="008267CC" w:rsidP="008267CC">
      <w:pPr>
        <w:pStyle w:val="TxtCode4-Gris"/>
      </w:pPr>
    </w:p>
    <w:p w14:paraId="584FFD2D" w14:textId="77777777" w:rsidR="008267CC" w:rsidRPr="008267CC" w:rsidRDefault="008267CC" w:rsidP="008267CC">
      <w:pPr>
        <w:pStyle w:val="TxtCode4-Gris"/>
      </w:pPr>
      <w:r w:rsidRPr="008267CC">
        <w:t xml:space="preserve">    </w:t>
      </w:r>
      <w:r w:rsidRPr="008267CC">
        <w:rPr>
          <w:rStyle w:val="literal"/>
          <w:color w:val="336BDD"/>
          <w:szCs w:val="18"/>
          <w:lang w:val="en-US"/>
        </w:rPr>
        <w:t>public</w:t>
      </w:r>
      <w:r w:rsidRPr="008267CC">
        <w:t xml:space="preserve"> </w:t>
      </w:r>
      <w:r w:rsidRPr="008267CC">
        <w:rPr>
          <w:rStyle w:val="literal"/>
          <w:color w:val="336BDD"/>
          <w:szCs w:val="18"/>
          <w:lang w:val="en-US"/>
        </w:rPr>
        <w:t>void</w:t>
      </w:r>
      <w:r w:rsidRPr="008267CC">
        <w:t xml:space="preserve"> </w:t>
      </w:r>
      <w:r w:rsidRPr="008267CC">
        <w:rPr>
          <w:rStyle w:val="st3"/>
          <w:b w:val="0"/>
          <w:bCs/>
          <w:color w:val="000000"/>
          <w:szCs w:val="18"/>
          <w:lang w:val="en-US"/>
        </w:rPr>
        <w:t>close</w:t>
      </w:r>
      <w:r w:rsidRPr="008267CC">
        <w:t>() {</w:t>
      </w:r>
    </w:p>
    <w:p w14:paraId="0FB0974B" w14:textId="77777777" w:rsidR="008267CC" w:rsidRPr="008267CC" w:rsidRDefault="008267CC" w:rsidP="008267CC">
      <w:pPr>
        <w:pStyle w:val="TxtCode4-Gris"/>
      </w:pPr>
      <w:r w:rsidRPr="008267CC">
        <w:t xml:space="preserve">        </w:t>
      </w:r>
      <w:r w:rsidRPr="008267CC">
        <w:rPr>
          <w:rStyle w:val="st4"/>
          <w:color w:val="CE54B8"/>
          <w:szCs w:val="18"/>
          <w:lang w:val="en-US"/>
        </w:rPr>
        <w:t>client</w:t>
      </w:r>
      <w:r w:rsidRPr="008267CC">
        <w:t>.close();</w:t>
      </w:r>
    </w:p>
    <w:p w14:paraId="04A8D9F6" w14:textId="77777777" w:rsidR="008267CC" w:rsidRPr="008267CC" w:rsidRDefault="008267CC" w:rsidP="008267CC">
      <w:pPr>
        <w:pStyle w:val="TxtCode4-Gris"/>
      </w:pPr>
      <w:r w:rsidRPr="008267CC">
        <w:t xml:space="preserve">    }</w:t>
      </w:r>
    </w:p>
    <w:p w14:paraId="5CBE714E" w14:textId="77777777" w:rsidR="008267CC" w:rsidRPr="008267CC" w:rsidRDefault="008267CC" w:rsidP="008267CC">
      <w:pPr>
        <w:pStyle w:val="TxtCode4-Gris"/>
      </w:pPr>
      <w:r w:rsidRPr="008267CC">
        <w:t xml:space="preserve">    </w:t>
      </w:r>
    </w:p>
    <w:p w14:paraId="229757E1" w14:textId="50D81E5A" w:rsidR="008267CC" w:rsidRDefault="008267CC" w:rsidP="00DE4451">
      <w:pPr>
        <w:pStyle w:val="TxtCode4-Gris"/>
        <w:rPr>
          <w:lang w:eastAsia="fr-CH"/>
        </w:rPr>
      </w:pPr>
      <w:r w:rsidRPr="008267CC">
        <w:t>}</w:t>
      </w:r>
    </w:p>
    <w:p w14:paraId="4923E0BA" w14:textId="6BE56BEC" w:rsidR="008267CC" w:rsidRDefault="00DE4451" w:rsidP="00345566">
      <w:pPr>
        <w:pStyle w:val="TxtJustifi"/>
      </w:pPr>
      <w:r>
        <w:t xml:space="preserve">La classe ServletCtrl </w:t>
      </w:r>
      <w:r w:rsidR="003A31C6">
        <w:t xml:space="preserve">on a </w:t>
      </w:r>
      <w:r w:rsidR="00B8390A">
        <w:t>dû</w:t>
      </w:r>
      <w:r w:rsidR="003A31C6">
        <w:t xml:space="preserve"> faire </w:t>
      </w:r>
      <w:r w:rsidR="00B8390A">
        <w:t>des ifs</w:t>
      </w:r>
      <w:r w:rsidR="003A31C6">
        <w:t xml:space="preserve"> pour savoir si nous voulions recevoir le message, l’auteur ou </w:t>
      </w:r>
      <w:r w:rsidR="00B8390A">
        <w:t>s’il</w:t>
      </w:r>
      <w:r w:rsidR="003A31C6">
        <w:t xml:space="preserve"> y a une erreur.</w:t>
      </w:r>
    </w:p>
    <w:p w14:paraId="6D8ED91D" w14:textId="73BC9276" w:rsidR="001E01CB" w:rsidRPr="001E01CB" w:rsidRDefault="001E01CB" w:rsidP="00751B92">
      <w:pPr>
        <w:pStyle w:val="TxtCode4-Gris"/>
      </w:pPr>
      <w:r w:rsidRPr="001E01CB">
        <w:rPr>
          <w:rStyle w:val="literal"/>
          <w:color w:val="336BDD"/>
          <w:szCs w:val="18"/>
          <w:lang w:val="en-US"/>
        </w:rPr>
        <w:t>protected</w:t>
      </w:r>
      <w:r w:rsidRPr="001E01CB">
        <w:t xml:space="preserve"> </w:t>
      </w:r>
      <w:r w:rsidRPr="001E01CB">
        <w:rPr>
          <w:rStyle w:val="literal"/>
          <w:color w:val="336BDD"/>
          <w:szCs w:val="18"/>
          <w:lang w:val="en-US"/>
        </w:rPr>
        <w:t>void</w:t>
      </w:r>
      <w:r w:rsidRPr="001E01CB">
        <w:t xml:space="preserve"> </w:t>
      </w:r>
      <w:r w:rsidRPr="001E01CB">
        <w:rPr>
          <w:rStyle w:val="st2"/>
          <w:b w:val="0"/>
          <w:bCs/>
          <w:color w:val="000000"/>
          <w:szCs w:val="18"/>
          <w:lang w:val="en-US"/>
        </w:rPr>
        <w:t>processRequest</w:t>
      </w:r>
      <w:r w:rsidRPr="001E01CB">
        <w:t>(HttpServletRequest request, HttpServletResponse response)</w:t>
      </w:r>
      <w:r w:rsidR="00751B92">
        <w:t xml:space="preserve"> </w:t>
      </w:r>
      <w:r w:rsidR="00751B92">
        <w:rPr>
          <w:rStyle w:val="literal"/>
          <w:color w:val="336BDD"/>
          <w:szCs w:val="18"/>
          <w:lang w:val="en-US"/>
        </w:rPr>
        <w:t>t</w:t>
      </w:r>
      <w:r w:rsidRPr="001E01CB">
        <w:rPr>
          <w:rStyle w:val="literal"/>
          <w:color w:val="336BDD"/>
          <w:szCs w:val="18"/>
          <w:lang w:val="en-US"/>
        </w:rPr>
        <w:t>hrows</w:t>
      </w:r>
      <w:r w:rsidRPr="001E01CB">
        <w:t xml:space="preserve"> ServletException, IOException {</w:t>
      </w:r>
    </w:p>
    <w:p w14:paraId="1C2C14A4" w14:textId="7212D8E0" w:rsidR="001E01CB" w:rsidRPr="001E01CB" w:rsidRDefault="001E01CB" w:rsidP="001E01CB">
      <w:pPr>
        <w:pStyle w:val="TxtCode4-Gris"/>
      </w:pPr>
      <w:r w:rsidRPr="001E01CB">
        <w:t xml:space="preserve">    response.setContentType(</w:t>
      </w:r>
      <w:r w:rsidRPr="001E01CB">
        <w:rPr>
          <w:rStyle w:val="string"/>
          <w:color w:val="1E9347"/>
          <w:szCs w:val="18"/>
          <w:lang w:val="en-US"/>
        </w:rPr>
        <w:t>"text/html;charset=UTF-8"</w:t>
      </w:r>
      <w:r w:rsidRPr="001E01CB">
        <w:t>);</w:t>
      </w:r>
    </w:p>
    <w:p w14:paraId="622088A8" w14:textId="7E299424" w:rsidR="001E01CB" w:rsidRPr="001E01CB" w:rsidRDefault="001E01CB" w:rsidP="001E01CB">
      <w:pPr>
        <w:pStyle w:val="TxtCode4-Gris"/>
      </w:pPr>
      <w:r w:rsidRPr="001E01CB">
        <w:t xml:space="preserve">    </w:t>
      </w:r>
      <w:r w:rsidRPr="001E01CB">
        <w:rPr>
          <w:rStyle w:val="literal"/>
          <w:color w:val="336BDD"/>
          <w:szCs w:val="18"/>
          <w:lang w:val="en-US"/>
        </w:rPr>
        <w:t>try</w:t>
      </w:r>
      <w:r w:rsidRPr="001E01CB">
        <w:t xml:space="preserve"> ( PrintWriter out = response.getWriter()) {</w:t>
      </w:r>
    </w:p>
    <w:p w14:paraId="15276DE6" w14:textId="11730C69" w:rsidR="001E01CB" w:rsidRPr="001E01CB" w:rsidRDefault="001E01CB" w:rsidP="001E01CB">
      <w:pPr>
        <w:pStyle w:val="TxtCode4-Gris"/>
      </w:pPr>
      <w:r w:rsidRPr="001E01CB">
        <w:t xml:space="preserve">        </w:t>
      </w:r>
      <w:r w:rsidRPr="001E01CB">
        <w:rPr>
          <w:rStyle w:val="comment"/>
          <w:color w:val="969696"/>
          <w:szCs w:val="18"/>
          <w:lang w:val="en-US"/>
        </w:rPr>
        <w:t>/* TODO output your page here. You may use following sample code. */</w:t>
      </w:r>
    </w:p>
    <w:p w14:paraId="24AFD45E" w14:textId="7B9F5E73" w:rsidR="001E01CB" w:rsidRPr="001E01CB" w:rsidRDefault="001E01CB" w:rsidP="001E01CB">
      <w:pPr>
        <w:pStyle w:val="TxtCode4-Gris"/>
      </w:pPr>
      <w:r w:rsidRPr="001E01CB">
        <w:t xml:space="preserve">        </w:t>
      </w:r>
      <w:r w:rsidRPr="001E01CB">
        <w:rPr>
          <w:rStyle w:val="literal"/>
          <w:color w:val="336BDD"/>
          <w:szCs w:val="18"/>
          <w:lang w:val="en-US"/>
        </w:rPr>
        <w:t>if</w:t>
      </w:r>
      <w:r w:rsidRPr="001E01CB">
        <w:t xml:space="preserve"> (request.getParameter(</w:t>
      </w:r>
      <w:r w:rsidRPr="001E01CB">
        <w:rPr>
          <w:rStyle w:val="string"/>
          <w:color w:val="1E9347"/>
          <w:szCs w:val="18"/>
          <w:lang w:val="en-US"/>
        </w:rPr>
        <w:t>"getMessage"</w:t>
      </w:r>
      <w:r w:rsidRPr="001E01CB">
        <w:t>)!=</w:t>
      </w:r>
      <w:r w:rsidRPr="001E01CB">
        <w:rPr>
          <w:rStyle w:val="literal"/>
          <w:color w:val="336BDD"/>
          <w:szCs w:val="18"/>
          <w:lang w:val="en-US"/>
        </w:rPr>
        <w:t>null</w:t>
      </w:r>
      <w:r w:rsidRPr="001E01CB">
        <w:t>){</w:t>
      </w:r>
    </w:p>
    <w:p w14:paraId="0872DC64" w14:textId="12608E12" w:rsidR="001E01CB" w:rsidRPr="001E01CB" w:rsidRDefault="001E01CB" w:rsidP="001E01CB">
      <w:pPr>
        <w:pStyle w:val="TxtCode4-Gris"/>
      </w:pPr>
      <w:r w:rsidRPr="001E01CB">
        <w:t xml:space="preserve">            String reponse = </w:t>
      </w:r>
      <w:r w:rsidRPr="001E01CB">
        <w:rPr>
          <w:rStyle w:val="st3"/>
          <w:color w:val="CE54B8"/>
          <w:szCs w:val="18"/>
          <w:lang w:val="en-US"/>
        </w:rPr>
        <w:t>client</w:t>
      </w:r>
      <w:r w:rsidRPr="001E01CB">
        <w:t>.getMessage();</w:t>
      </w:r>
    </w:p>
    <w:p w14:paraId="397D8B52" w14:textId="1D370B61" w:rsidR="001E01CB" w:rsidRPr="001E01CB" w:rsidRDefault="001E01CB" w:rsidP="001E01CB">
      <w:pPr>
        <w:pStyle w:val="TxtCode4-Gris"/>
      </w:pPr>
      <w:r w:rsidRPr="001E01CB">
        <w:t xml:space="preserve">            out.println(reponse);</w:t>
      </w:r>
    </w:p>
    <w:p w14:paraId="20569BF6" w14:textId="63BC3C9C" w:rsidR="001E01CB" w:rsidRPr="001E01CB" w:rsidRDefault="001E01CB" w:rsidP="001E01CB">
      <w:pPr>
        <w:pStyle w:val="TxtCode4-Gris"/>
      </w:pPr>
      <w:r w:rsidRPr="001E01CB">
        <w:t xml:space="preserve">            </w:t>
      </w:r>
    </w:p>
    <w:p w14:paraId="35A9F7AC" w14:textId="476E2B9A" w:rsidR="001E01CB" w:rsidRPr="001E01CB" w:rsidRDefault="001E01CB" w:rsidP="001E01CB">
      <w:pPr>
        <w:pStyle w:val="TxtCode4-Gris"/>
      </w:pPr>
      <w:r w:rsidRPr="001E01CB">
        <w:t xml:space="preserve">        }</w:t>
      </w:r>
    </w:p>
    <w:p w14:paraId="548F4A04" w14:textId="688B813E" w:rsidR="001E01CB" w:rsidRPr="001E01CB" w:rsidRDefault="001E01CB" w:rsidP="001E01CB">
      <w:pPr>
        <w:pStyle w:val="TxtCode4-Gris"/>
      </w:pPr>
      <w:r w:rsidRPr="001E01CB">
        <w:t xml:space="preserve">        </w:t>
      </w:r>
    </w:p>
    <w:p w14:paraId="18174EB4" w14:textId="4AEA209B" w:rsidR="001E01CB" w:rsidRPr="001E01CB" w:rsidRDefault="001E01CB" w:rsidP="001E01CB">
      <w:pPr>
        <w:pStyle w:val="TxtCode4-Gris"/>
      </w:pPr>
      <w:r w:rsidRPr="001E01CB">
        <w:t xml:space="preserve">        </w:t>
      </w:r>
      <w:r w:rsidRPr="001E01CB">
        <w:rPr>
          <w:rStyle w:val="literal"/>
          <w:color w:val="336BDD"/>
          <w:szCs w:val="18"/>
          <w:lang w:val="en-US"/>
        </w:rPr>
        <w:t>else</w:t>
      </w:r>
      <w:r w:rsidRPr="001E01CB">
        <w:t xml:space="preserve"> </w:t>
      </w:r>
      <w:r w:rsidRPr="001E01CB">
        <w:rPr>
          <w:rStyle w:val="literal"/>
          <w:color w:val="336BDD"/>
          <w:szCs w:val="18"/>
          <w:lang w:val="en-US"/>
        </w:rPr>
        <w:t>if</w:t>
      </w:r>
      <w:r w:rsidRPr="001E01CB">
        <w:t xml:space="preserve"> (request.getParameter(</w:t>
      </w:r>
      <w:r w:rsidRPr="001E01CB">
        <w:rPr>
          <w:rStyle w:val="string"/>
          <w:color w:val="1E9347"/>
          <w:szCs w:val="18"/>
          <w:lang w:val="en-US"/>
        </w:rPr>
        <w:t>"getAuthor"</w:t>
      </w:r>
      <w:r w:rsidRPr="001E01CB">
        <w:t xml:space="preserve">) != </w:t>
      </w:r>
      <w:r w:rsidRPr="001E01CB">
        <w:rPr>
          <w:rStyle w:val="literal"/>
          <w:color w:val="336BDD"/>
          <w:szCs w:val="18"/>
          <w:lang w:val="en-US"/>
        </w:rPr>
        <w:t>null</w:t>
      </w:r>
      <w:r w:rsidRPr="001E01CB">
        <w:t>){</w:t>
      </w:r>
    </w:p>
    <w:p w14:paraId="5132FB4C" w14:textId="3F6A7336" w:rsidR="001E01CB" w:rsidRPr="001E01CB" w:rsidRDefault="001E01CB" w:rsidP="001E01CB">
      <w:pPr>
        <w:pStyle w:val="TxtCode4-Gris"/>
      </w:pPr>
      <w:r w:rsidRPr="001E01CB">
        <w:t xml:space="preserve">            String reponse = </w:t>
      </w:r>
      <w:r w:rsidRPr="001E01CB">
        <w:rPr>
          <w:rStyle w:val="st3"/>
          <w:color w:val="CE54B8"/>
          <w:szCs w:val="18"/>
          <w:lang w:val="en-US"/>
        </w:rPr>
        <w:t>client</w:t>
      </w:r>
      <w:r w:rsidRPr="001E01CB">
        <w:t>.getAuthor();</w:t>
      </w:r>
    </w:p>
    <w:p w14:paraId="2BDF7D62" w14:textId="71D2A4E6" w:rsidR="001E01CB" w:rsidRPr="001E01CB" w:rsidRDefault="001E01CB" w:rsidP="001E01CB">
      <w:pPr>
        <w:pStyle w:val="TxtCode4-Gris"/>
        <w:rPr>
          <w:lang w:val="fr-CH"/>
        </w:rPr>
      </w:pPr>
      <w:r w:rsidRPr="001E01CB">
        <w:rPr>
          <w:lang w:val="fr-CH"/>
        </w:rPr>
        <w:t xml:space="preserve">            out.println(reponse);</w:t>
      </w:r>
    </w:p>
    <w:p w14:paraId="37D9EC39" w14:textId="390CF3EE" w:rsidR="001E01CB" w:rsidRPr="001E01CB" w:rsidRDefault="001E01CB" w:rsidP="001E01CB">
      <w:pPr>
        <w:pStyle w:val="TxtCode4-Gris"/>
      </w:pPr>
      <w:r w:rsidRPr="001E01CB">
        <w:rPr>
          <w:lang w:val="fr-CH"/>
        </w:rPr>
        <w:t xml:space="preserve">        </w:t>
      </w:r>
      <w:r w:rsidRPr="001E01CB">
        <w:t>}</w:t>
      </w:r>
    </w:p>
    <w:p w14:paraId="3E481575" w14:textId="40F6CC59" w:rsidR="001E01CB" w:rsidRPr="001E01CB" w:rsidRDefault="001E01CB" w:rsidP="001E01CB">
      <w:pPr>
        <w:pStyle w:val="TxtCode4-Gris"/>
      </w:pPr>
      <w:r w:rsidRPr="001E01CB">
        <w:t xml:space="preserve">        </w:t>
      </w:r>
      <w:r w:rsidRPr="001E01CB">
        <w:rPr>
          <w:rStyle w:val="literal"/>
          <w:color w:val="336BDD"/>
          <w:szCs w:val="18"/>
        </w:rPr>
        <w:t>else</w:t>
      </w:r>
      <w:r w:rsidRPr="001E01CB">
        <w:t xml:space="preserve"> {</w:t>
      </w:r>
    </w:p>
    <w:p w14:paraId="6E6BFFAB" w14:textId="570A58D5" w:rsidR="001E01CB" w:rsidRPr="001E01CB" w:rsidRDefault="001E01CB" w:rsidP="001E01CB">
      <w:pPr>
        <w:pStyle w:val="TxtCode4-Gris"/>
      </w:pPr>
      <w:r w:rsidRPr="001E01CB">
        <w:t xml:space="preserve">            out.println(</w:t>
      </w:r>
      <w:r w:rsidRPr="001E01CB">
        <w:rPr>
          <w:rStyle w:val="string"/>
          <w:color w:val="1E9347"/>
          <w:szCs w:val="18"/>
        </w:rPr>
        <w:t>"Quelque chose ne s'est pas bien passé !"</w:t>
      </w:r>
      <w:r w:rsidRPr="001E01CB">
        <w:t>);</w:t>
      </w:r>
    </w:p>
    <w:p w14:paraId="403C3EFA" w14:textId="3A43BD3A" w:rsidR="001E01CB" w:rsidRPr="001E01CB" w:rsidRDefault="001E01CB" w:rsidP="001E01CB">
      <w:pPr>
        <w:pStyle w:val="TxtCode4-Gris"/>
      </w:pPr>
      <w:r w:rsidRPr="001E01CB">
        <w:t xml:space="preserve">        }</w:t>
      </w:r>
    </w:p>
    <w:p w14:paraId="6248E066" w14:textId="53BF2495" w:rsidR="001E01CB" w:rsidRPr="001E01CB" w:rsidRDefault="001E01CB" w:rsidP="001E01CB">
      <w:pPr>
        <w:pStyle w:val="TxtCode4-Gris"/>
      </w:pPr>
      <w:r w:rsidRPr="001E01CB">
        <w:t xml:space="preserve">    }</w:t>
      </w:r>
    </w:p>
    <w:p w14:paraId="2CE192E7" w14:textId="44EA644E" w:rsidR="001E01CB" w:rsidRPr="00742671" w:rsidRDefault="001E01CB" w:rsidP="00742671">
      <w:pPr>
        <w:pStyle w:val="TxtCode4-Gris"/>
        <w:rPr>
          <w:lang w:eastAsia="fr-CH"/>
        </w:rPr>
      </w:pPr>
      <w:r w:rsidRPr="001E01CB">
        <w:t>}</w:t>
      </w:r>
    </w:p>
    <w:p w14:paraId="3BFD1562" w14:textId="2F14B3AF" w:rsidR="00A22112" w:rsidRPr="00255002" w:rsidRDefault="00A22112" w:rsidP="00A22112">
      <w:pPr>
        <w:pStyle w:val="Titre3"/>
      </w:pPr>
      <w:r w:rsidRPr="00255002">
        <w:t>Serveur</w:t>
      </w:r>
    </w:p>
    <w:p w14:paraId="483E05BC" w14:textId="55A1B879" w:rsidR="00A22112" w:rsidRDefault="00020CD5" w:rsidP="00A22112">
      <w:pPr>
        <w:pStyle w:val="TxtJustifi"/>
      </w:pPr>
      <w:r>
        <w:t xml:space="preserve">Dans le serveur nous avons </w:t>
      </w:r>
      <w:r w:rsidR="00B8390A">
        <w:t>dû</w:t>
      </w:r>
      <w:r>
        <w:t xml:space="preserve"> aussi créer </w:t>
      </w:r>
      <w:r w:rsidR="00B8390A">
        <w:t>deux classes</w:t>
      </w:r>
      <w:r>
        <w:t>, une qu’on va appeler « ApplicationConfig » avec son path « webresources »</w:t>
      </w:r>
      <w:r w:rsidR="00372031">
        <w:t>. Ce path va nous permettre de rediriger vers les bonnes ressources.</w:t>
      </w:r>
    </w:p>
    <w:p w14:paraId="4A39FE10" w14:textId="77777777" w:rsidR="00270D6F" w:rsidRPr="00270D6F" w:rsidRDefault="00270D6F" w:rsidP="00270D6F">
      <w:pPr>
        <w:pStyle w:val="TxtCode4-Gris"/>
      </w:pPr>
      <w:r w:rsidRPr="00270D6F">
        <w:t>@javax.ws.rs.ApplicationPath(</w:t>
      </w:r>
      <w:r w:rsidRPr="00270D6F">
        <w:rPr>
          <w:rStyle w:val="string"/>
          <w:color w:val="1E9347"/>
          <w:szCs w:val="18"/>
        </w:rPr>
        <w:t>"webresources"</w:t>
      </w:r>
      <w:r w:rsidRPr="00270D6F">
        <w:t>)</w:t>
      </w:r>
    </w:p>
    <w:p w14:paraId="2DD48880" w14:textId="77777777" w:rsidR="00270D6F" w:rsidRPr="00270D6F" w:rsidRDefault="00270D6F" w:rsidP="00270D6F">
      <w:pPr>
        <w:pStyle w:val="TxtCode4-Gris"/>
        <w:rPr>
          <w:lang w:val="fr-CH" w:eastAsia="fr-CH"/>
        </w:rPr>
      </w:pPr>
      <w:r w:rsidRPr="00270D6F">
        <w:rPr>
          <w:rStyle w:val="literal"/>
          <w:color w:val="336BDD"/>
          <w:szCs w:val="18"/>
          <w:lang w:val="fr-CH"/>
        </w:rPr>
        <w:t>public</w:t>
      </w:r>
      <w:r w:rsidRPr="00270D6F">
        <w:rPr>
          <w:lang w:val="fr-CH"/>
        </w:rPr>
        <w:t xml:space="preserve"> </w:t>
      </w:r>
      <w:r w:rsidRPr="00270D6F">
        <w:rPr>
          <w:rStyle w:val="literal"/>
          <w:color w:val="336BDD"/>
          <w:szCs w:val="18"/>
          <w:lang w:val="fr-CH"/>
        </w:rPr>
        <w:t>class</w:t>
      </w:r>
      <w:r w:rsidRPr="00270D6F">
        <w:rPr>
          <w:lang w:val="fr-CH"/>
        </w:rPr>
        <w:t xml:space="preserve"> </w:t>
      </w:r>
      <w:r w:rsidRPr="00270D6F">
        <w:rPr>
          <w:rStyle w:val="st0"/>
          <w:b w:val="0"/>
          <w:bCs/>
          <w:color w:val="000000"/>
          <w:szCs w:val="18"/>
          <w:lang w:val="fr-CH"/>
        </w:rPr>
        <w:t>ApplicationConfig</w:t>
      </w:r>
      <w:r w:rsidRPr="00270D6F">
        <w:rPr>
          <w:lang w:val="fr-CH"/>
        </w:rPr>
        <w:t xml:space="preserve"> </w:t>
      </w:r>
      <w:r w:rsidRPr="00270D6F">
        <w:rPr>
          <w:rStyle w:val="literal"/>
          <w:color w:val="336BDD"/>
          <w:szCs w:val="18"/>
          <w:lang w:val="fr-CH"/>
        </w:rPr>
        <w:t>extends</w:t>
      </w:r>
      <w:r w:rsidRPr="00270D6F">
        <w:rPr>
          <w:lang w:val="fr-CH"/>
        </w:rPr>
        <w:t xml:space="preserve"> Application {</w:t>
      </w:r>
    </w:p>
    <w:p w14:paraId="60DA3C07" w14:textId="2133263C" w:rsidR="00270D6F" w:rsidRDefault="00270D6F" w:rsidP="00A22112">
      <w:pPr>
        <w:pStyle w:val="TxtJustifi"/>
      </w:pPr>
      <w:r>
        <w:t xml:space="preserve">Pour la classe Message nous avons aussi </w:t>
      </w:r>
      <w:r w:rsidR="00B8390A">
        <w:t>dû</w:t>
      </w:r>
      <w:r>
        <w:t xml:space="preserve"> mettre un path « </w:t>
      </w:r>
      <w:r w:rsidRPr="00270D6F">
        <w:t>tutoriel</w:t>
      </w:r>
      <w:r>
        <w:t xml:space="preserve"> » et ensuite pour chaque </w:t>
      </w:r>
      <w:r w:rsidR="00B8390A">
        <w:t>méthode</w:t>
      </w:r>
      <w:r>
        <w:t xml:space="preserve"> nous avons aussi </w:t>
      </w:r>
      <w:r w:rsidR="00B8390A">
        <w:t>dû</w:t>
      </w:r>
      <w:r>
        <w:t xml:space="preserve"> mettre un path. Si nous mettons « /</w:t>
      </w:r>
      <w:r w:rsidRPr="00270D6F">
        <w:t>webresources</w:t>
      </w:r>
      <w:r>
        <w:t>/</w:t>
      </w:r>
      <w:r w:rsidRPr="00270D6F">
        <w:t>tutoriel</w:t>
      </w:r>
      <w:r>
        <w:t>/</w:t>
      </w:r>
      <w:r w:rsidRPr="00270D6F">
        <w:t xml:space="preserve"> </w:t>
      </w:r>
      <w:r w:rsidRPr="00270D6F">
        <w:t>getMessage</w:t>
      </w:r>
      <w:r>
        <w:t> » cela va nous donner « Bonjour tout le monde »</w:t>
      </w:r>
    </w:p>
    <w:p w14:paraId="0DEB28BD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>@Path(</w:t>
      </w:r>
      <w:r w:rsidRPr="00565F86">
        <w:rPr>
          <w:rStyle w:val="string"/>
          <w:color w:val="1E9347"/>
          <w:szCs w:val="18"/>
          <w:lang w:val="en-US"/>
        </w:rPr>
        <w:t>"tutoriel"</w:t>
      </w:r>
      <w:r w:rsidRPr="00565F86">
        <w:rPr>
          <w:color w:val="000000"/>
        </w:rPr>
        <w:t>)</w:t>
      </w:r>
    </w:p>
    <w:p w14:paraId="70BA3563" w14:textId="2556B1AD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rStyle w:val="literal"/>
          <w:color w:val="336BDD"/>
          <w:szCs w:val="18"/>
          <w:lang w:val="en-US"/>
        </w:rPr>
        <w:t>public</w:t>
      </w:r>
      <w:r w:rsidRPr="00565F86">
        <w:rPr>
          <w:color w:val="000000"/>
        </w:rPr>
        <w:t xml:space="preserve"> </w:t>
      </w:r>
      <w:r w:rsidRPr="00565F86">
        <w:rPr>
          <w:rStyle w:val="literal"/>
          <w:color w:val="336BDD"/>
          <w:szCs w:val="18"/>
          <w:lang w:val="en-US"/>
        </w:rPr>
        <w:t>class</w:t>
      </w:r>
      <w:r w:rsidRPr="00565F86">
        <w:rPr>
          <w:color w:val="000000"/>
        </w:rPr>
        <w:t xml:space="preserve"> </w:t>
      </w:r>
      <w:r w:rsidRPr="00565F86">
        <w:rPr>
          <w:rStyle w:val="st0"/>
          <w:b w:val="0"/>
          <w:bCs/>
          <w:color w:val="000000"/>
          <w:szCs w:val="18"/>
          <w:lang w:val="en-US"/>
        </w:rPr>
        <w:t>Message</w:t>
      </w:r>
      <w:r w:rsidRPr="00565F86">
        <w:rPr>
          <w:color w:val="000000"/>
        </w:rPr>
        <w:t xml:space="preserve"> {</w:t>
      </w:r>
    </w:p>
    <w:p w14:paraId="329F020A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@Context</w:t>
      </w:r>
    </w:p>
    <w:p w14:paraId="191E02D7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</w:t>
      </w:r>
      <w:r w:rsidRPr="00565F86">
        <w:rPr>
          <w:rStyle w:val="literal"/>
          <w:color w:val="336BDD"/>
          <w:szCs w:val="18"/>
          <w:lang w:val="en-US"/>
        </w:rPr>
        <w:t>private</w:t>
      </w:r>
      <w:r w:rsidRPr="00565F86">
        <w:rPr>
          <w:color w:val="000000"/>
        </w:rPr>
        <w:t xml:space="preserve"> UriInfo </w:t>
      </w:r>
      <w:r w:rsidRPr="00565F86">
        <w:rPr>
          <w:rStyle w:val="st1"/>
          <w:color w:val="CE54B8"/>
          <w:szCs w:val="18"/>
          <w:lang w:val="en-US"/>
        </w:rPr>
        <w:t>context</w:t>
      </w:r>
      <w:r w:rsidRPr="00565F86">
        <w:rPr>
          <w:color w:val="000000"/>
        </w:rPr>
        <w:t>;</w:t>
      </w:r>
    </w:p>
    <w:p w14:paraId="7FDD1F90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</w:t>
      </w:r>
      <w:r w:rsidRPr="00565F86">
        <w:rPr>
          <w:rStyle w:val="literal"/>
          <w:color w:val="336BDD"/>
          <w:szCs w:val="18"/>
          <w:lang w:val="en-US"/>
        </w:rPr>
        <w:t>public</w:t>
      </w:r>
      <w:r w:rsidRPr="00565F86">
        <w:rPr>
          <w:color w:val="000000"/>
        </w:rPr>
        <w:t xml:space="preserve"> </w:t>
      </w:r>
      <w:r w:rsidRPr="00565F86">
        <w:rPr>
          <w:rStyle w:val="st0"/>
          <w:b w:val="0"/>
          <w:bCs/>
          <w:color w:val="000000"/>
          <w:szCs w:val="18"/>
          <w:lang w:val="en-US"/>
        </w:rPr>
        <w:t>Message</w:t>
      </w:r>
      <w:r w:rsidRPr="00565F86">
        <w:rPr>
          <w:color w:val="000000"/>
        </w:rPr>
        <w:t>() {</w:t>
      </w:r>
    </w:p>
    <w:p w14:paraId="6110D2CB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}</w:t>
      </w:r>
    </w:p>
    <w:p w14:paraId="330C0A68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@GET</w:t>
      </w:r>
    </w:p>
    <w:p w14:paraId="6FF80913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@Path(</w:t>
      </w:r>
      <w:r w:rsidRPr="00565F86">
        <w:rPr>
          <w:rStyle w:val="string"/>
          <w:color w:val="1E9347"/>
          <w:szCs w:val="18"/>
          <w:lang w:val="en-US"/>
        </w:rPr>
        <w:t>"getMessage"</w:t>
      </w:r>
      <w:r w:rsidRPr="00565F86">
        <w:rPr>
          <w:color w:val="000000"/>
        </w:rPr>
        <w:t>)</w:t>
      </w:r>
    </w:p>
    <w:p w14:paraId="1981212E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@Produces(javax.ws.rs.core.MediaType.</w:t>
      </w:r>
      <w:r w:rsidRPr="00565F86">
        <w:rPr>
          <w:rStyle w:val="st3"/>
          <w:i/>
          <w:iCs/>
          <w:color w:val="CE54B8"/>
          <w:szCs w:val="18"/>
          <w:lang w:val="en-US"/>
        </w:rPr>
        <w:t>TEXT_PLAIN</w:t>
      </w:r>
      <w:r w:rsidRPr="00565F86">
        <w:rPr>
          <w:color w:val="000000"/>
        </w:rPr>
        <w:t>)</w:t>
      </w:r>
    </w:p>
    <w:p w14:paraId="09E29E2F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@Consumes(javax.ws.rs.core.MediaType.</w:t>
      </w:r>
      <w:r w:rsidRPr="00565F86">
        <w:rPr>
          <w:rStyle w:val="st3"/>
          <w:i/>
          <w:iCs/>
          <w:color w:val="CE54B8"/>
          <w:szCs w:val="18"/>
          <w:lang w:val="en-US"/>
        </w:rPr>
        <w:t>APPLICATION_FORM_URLENCODED</w:t>
      </w:r>
      <w:r w:rsidRPr="00565F86">
        <w:rPr>
          <w:color w:val="000000"/>
        </w:rPr>
        <w:t>)</w:t>
      </w:r>
    </w:p>
    <w:p w14:paraId="55DB1497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</w:t>
      </w:r>
      <w:r w:rsidRPr="00565F86">
        <w:rPr>
          <w:rStyle w:val="literal"/>
          <w:color w:val="336BDD"/>
          <w:szCs w:val="18"/>
          <w:lang w:val="en-US"/>
        </w:rPr>
        <w:t>public</w:t>
      </w:r>
      <w:r w:rsidRPr="00565F86">
        <w:rPr>
          <w:color w:val="000000"/>
        </w:rPr>
        <w:t xml:space="preserve"> String </w:t>
      </w:r>
      <w:r w:rsidRPr="00565F86">
        <w:rPr>
          <w:rStyle w:val="st0"/>
          <w:b w:val="0"/>
          <w:bCs/>
          <w:color w:val="000000"/>
          <w:szCs w:val="18"/>
          <w:lang w:val="en-US"/>
        </w:rPr>
        <w:t>getMessage</w:t>
      </w:r>
      <w:r w:rsidRPr="00565F86">
        <w:rPr>
          <w:color w:val="000000"/>
        </w:rPr>
        <w:t>() {</w:t>
      </w:r>
    </w:p>
    <w:p w14:paraId="50B1C271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    </w:t>
      </w:r>
      <w:r w:rsidRPr="00565F86">
        <w:rPr>
          <w:rStyle w:val="literal"/>
          <w:color w:val="336BDD"/>
          <w:szCs w:val="18"/>
          <w:lang w:val="en-US"/>
        </w:rPr>
        <w:t>return</w:t>
      </w:r>
      <w:r w:rsidRPr="00565F86">
        <w:rPr>
          <w:color w:val="000000"/>
        </w:rPr>
        <w:t xml:space="preserve"> </w:t>
      </w:r>
      <w:r w:rsidRPr="00565F86">
        <w:rPr>
          <w:rStyle w:val="string"/>
          <w:color w:val="1E9347"/>
          <w:szCs w:val="18"/>
          <w:lang w:val="en-US"/>
        </w:rPr>
        <w:t>"Bonjour tout le monde !"</w:t>
      </w:r>
      <w:r w:rsidRPr="00565F86">
        <w:rPr>
          <w:color w:val="000000"/>
        </w:rPr>
        <w:t>;</w:t>
      </w:r>
    </w:p>
    <w:p w14:paraId="35BB5F2A" w14:textId="5F500A83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}</w:t>
      </w:r>
    </w:p>
    <w:p w14:paraId="703EAF36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@GET</w:t>
      </w:r>
    </w:p>
    <w:p w14:paraId="2FD4AC78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@Path(</w:t>
      </w:r>
      <w:r w:rsidRPr="00565F86">
        <w:rPr>
          <w:rStyle w:val="string"/>
          <w:color w:val="1E9347"/>
          <w:szCs w:val="18"/>
          <w:lang w:val="en-US"/>
        </w:rPr>
        <w:t>"getAuthor"</w:t>
      </w:r>
      <w:r w:rsidRPr="00565F86">
        <w:rPr>
          <w:color w:val="000000"/>
        </w:rPr>
        <w:t>)</w:t>
      </w:r>
    </w:p>
    <w:p w14:paraId="0CE94932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@Produces(javax.ws.rs.core.MediaType.</w:t>
      </w:r>
      <w:r w:rsidRPr="00565F86">
        <w:rPr>
          <w:rStyle w:val="st3"/>
          <w:i/>
          <w:iCs/>
          <w:color w:val="CE54B8"/>
          <w:szCs w:val="18"/>
          <w:lang w:val="en-US"/>
        </w:rPr>
        <w:t>TEXT_PLAIN</w:t>
      </w:r>
      <w:r w:rsidRPr="00565F86">
        <w:rPr>
          <w:color w:val="000000"/>
        </w:rPr>
        <w:t>)</w:t>
      </w:r>
    </w:p>
    <w:p w14:paraId="6CA9AF38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@Consumes(javax.ws.rs.core.MediaType.</w:t>
      </w:r>
      <w:r w:rsidRPr="00565F86">
        <w:rPr>
          <w:rStyle w:val="st3"/>
          <w:i/>
          <w:iCs/>
          <w:color w:val="CE54B8"/>
          <w:szCs w:val="18"/>
          <w:lang w:val="en-US"/>
        </w:rPr>
        <w:t>APPLICATION_FORM_URLENCODED</w:t>
      </w:r>
      <w:r w:rsidRPr="00565F86">
        <w:rPr>
          <w:color w:val="000000"/>
        </w:rPr>
        <w:t>)</w:t>
      </w:r>
    </w:p>
    <w:p w14:paraId="44B3F00E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</w:t>
      </w:r>
      <w:r w:rsidRPr="00565F86">
        <w:rPr>
          <w:rStyle w:val="literal"/>
          <w:color w:val="336BDD"/>
          <w:szCs w:val="18"/>
          <w:lang w:val="en-US"/>
        </w:rPr>
        <w:t>public</w:t>
      </w:r>
      <w:r w:rsidRPr="00565F86">
        <w:rPr>
          <w:color w:val="000000"/>
        </w:rPr>
        <w:t xml:space="preserve"> String </w:t>
      </w:r>
      <w:r w:rsidRPr="00565F86">
        <w:rPr>
          <w:rStyle w:val="st0"/>
          <w:b w:val="0"/>
          <w:bCs/>
          <w:color w:val="000000"/>
          <w:szCs w:val="18"/>
          <w:lang w:val="en-US"/>
        </w:rPr>
        <w:t>getAuthor</w:t>
      </w:r>
      <w:r w:rsidRPr="00565F86">
        <w:rPr>
          <w:color w:val="000000"/>
        </w:rPr>
        <w:t>() {</w:t>
      </w:r>
    </w:p>
    <w:p w14:paraId="460D148A" w14:textId="77777777" w:rsidR="00565F86" w:rsidRPr="00565F86" w:rsidRDefault="00565F86" w:rsidP="00565F86">
      <w:pPr>
        <w:pStyle w:val="TxtCode4-Gris"/>
        <w:rPr>
          <w:color w:val="000000"/>
        </w:rPr>
      </w:pPr>
      <w:r w:rsidRPr="00565F86">
        <w:rPr>
          <w:color w:val="000000"/>
        </w:rPr>
        <w:t xml:space="preserve">        </w:t>
      </w:r>
      <w:r w:rsidRPr="00565F86">
        <w:rPr>
          <w:rStyle w:val="literal"/>
          <w:color w:val="336BDD"/>
          <w:szCs w:val="18"/>
          <w:lang w:val="en-US"/>
        </w:rPr>
        <w:t>return</w:t>
      </w:r>
      <w:r w:rsidRPr="00565F86">
        <w:rPr>
          <w:color w:val="000000"/>
        </w:rPr>
        <w:t xml:space="preserve"> </w:t>
      </w:r>
      <w:r w:rsidRPr="00565F86">
        <w:rPr>
          <w:rStyle w:val="string"/>
          <w:color w:val="1E9347"/>
          <w:szCs w:val="18"/>
          <w:lang w:val="en-US"/>
        </w:rPr>
        <w:t>"Fait par Gambera Luca !"</w:t>
      </w:r>
      <w:r w:rsidRPr="00565F86">
        <w:rPr>
          <w:color w:val="000000"/>
        </w:rPr>
        <w:t>;</w:t>
      </w:r>
    </w:p>
    <w:p w14:paraId="7AABFCFA" w14:textId="652218FE" w:rsidR="00565F86" w:rsidRPr="00565F86" w:rsidRDefault="00565F86" w:rsidP="00565F86">
      <w:pPr>
        <w:pStyle w:val="TxtCode4-Gris"/>
        <w:rPr>
          <w:noProof w:val="0"/>
          <w:color w:val="000000"/>
          <w:lang w:val="fr-CH"/>
        </w:rPr>
      </w:pPr>
      <w:r w:rsidRPr="00565F86">
        <w:rPr>
          <w:color w:val="000000"/>
        </w:rPr>
        <w:t xml:space="preserve">    }</w:t>
      </w:r>
    </w:p>
    <w:sectPr w:rsidR="00565F86" w:rsidRPr="00565F86" w:rsidSect="00DD274C">
      <w:headerReference w:type="even" r:id="rId30"/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1418" w:right="851" w:bottom="1418" w:left="1701" w:header="720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814D7" w14:textId="77777777" w:rsidR="008945C1" w:rsidRDefault="008945C1" w:rsidP="00C828DE">
      <w:r>
        <w:separator/>
      </w:r>
    </w:p>
  </w:endnote>
  <w:endnote w:type="continuationSeparator" w:id="0">
    <w:p w14:paraId="58AB4EA4" w14:textId="77777777" w:rsidR="008945C1" w:rsidRDefault="008945C1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B39D" w14:textId="77777777" w:rsidR="000E08C0" w:rsidRDefault="000E08C0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A173" w14:textId="22301C5A" w:rsidR="000E08C0" w:rsidRDefault="00611F2A" w:rsidP="009432A5">
    <w:pPr>
      <w:pStyle w:val="Pieddepage"/>
      <w:pBdr>
        <w:top w:val="none" w:sz="0" w:space="0" w:color="auto"/>
      </w:pBdr>
    </w:pPr>
    <w:r>
      <w:fldChar w:fldCharType="begin"/>
    </w:r>
    <w:r w:rsidR="000E08C0">
      <w:instrText xml:space="preserve"> SET PagesS1 </w:instrText>
    </w:r>
    <w:r>
      <w:fldChar w:fldCharType="begin"/>
    </w:r>
    <w:r w:rsidR="000E08C0">
      <w:instrText xml:space="preserve"> =</w:instrText>
    </w:r>
    <w:r w:rsidR="004176DD">
      <w:fldChar w:fldCharType="begin"/>
    </w:r>
    <w:r w:rsidR="004176DD">
      <w:instrText xml:space="preserve"> SECTIONPAGES </w:instrText>
    </w:r>
    <w:r w:rsidR="004176DD">
      <w:fldChar w:fldCharType="separate"/>
    </w:r>
    <w:r w:rsidR="00B8390A">
      <w:rPr>
        <w:noProof/>
      </w:rPr>
      <w:instrText>1</w:instrText>
    </w:r>
    <w:r w:rsidR="004176DD">
      <w:rPr>
        <w:noProof/>
      </w:rPr>
      <w:fldChar w:fldCharType="end"/>
    </w:r>
    <w:r w:rsidR="000E08C0">
      <w:instrText xml:space="preserve"> </w:instrText>
    </w:r>
    <w:r>
      <w:fldChar w:fldCharType="separate"/>
    </w:r>
    <w:r w:rsidR="00B8390A">
      <w:rPr>
        <w:noProof/>
      </w:rPr>
      <w:instrText>1</w:instrText>
    </w:r>
    <w:r>
      <w:fldChar w:fldCharType="end"/>
    </w:r>
    <w:r w:rsidR="000E08C0">
      <w:instrText xml:space="preserve"> </w:instrText>
    </w:r>
    <w:r>
      <w:fldChar w:fldCharType="separate"/>
    </w:r>
    <w:bookmarkStart w:id="0" w:name="PagesS1"/>
    <w:r w:rsidR="00B8390A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8051" w14:textId="05FFA4B8" w:rsidR="000E08C0" w:rsidRPr="00081E10" w:rsidRDefault="000E08C0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="00611F2A"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="00611F2A" w:rsidRPr="00081E10">
      <w:rPr>
        <w:rFonts w:cs="Times New Roman"/>
      </w:rPr>
      <w:fldChar w:fldCharType="separate"/>
    </w:r>
    <w:r w:rsidR="003C6075">
      <w:rPr>
        <w:rFonts w:cs="Times New Roman"/>
        <w:noProof/>
      </w:rPr>
      <w:t>I</w:t>
    </w:r>
    <w:r w:rsidR="00611F2A" w:rsidRPr="00081E10">
      <w:rPr>
        <w:rFonts w:cs="Times New Roman"/>
      </w:rPr>
      <w:fldChar w:fldCharType="end"/>
    </w:r>
    <w:r w:rsidR="00611F2A" w:rsidRPr="00081E10">
      <w:fldChar w:fldCharType="begin"/>
    </w:r>
    <w:r w:rsidRPr="00081E10">
      <w:instrText xml:space="preserve"> SET PagesS2 </w:instrText>
    </w:r>
    <w:r w:rsidR="00611F2A" w:rsidRPr="00081E10">
      <w:fldChar w:fldCharType="begin"/>
    </w:r>
    <w:r w:rsidRPr="00081E10">
      <w:instrText xml:space="preserve"> =</w:instrText>
    </w:r>
    <w:r w:rsidR="004176DD">
      <w:fldChar w:fldCharType="begin"/>
    </w:r>
    <w:r w:rsidR="004176DD">
      <w:instrText xml:space="preserve"> SECTIONPAGES </w:instrText>
    </w:r>
    <w:r w:rsidR="004176DD">
      <w:fldChar w:fldCharType="separate"/>
    </w:r>
    <w:r w:rsidR="00B8390A">
      <w:rPr>
        <w:noProof/>
      </w:rPr>
      <w:instrText>1</w:instrText>
    </w:r>
    <w:r w:rsidR="004176DD">
      <w:rPr>
        <w:noProof/>
      </w:rPr>
      <w:fldChar w:fldCharType="end"/>
    </w:r>
    <w:r w:rsidRPr="00081E10">
      <w:instrText xml:space="preserve"> </w:instrText>
    </w:r>
    <w:r w:rsidR="00611F2A" w:rsidRPr="00081E10">
      <w:fldChar w:fldCharType="separate"/>
    </w:r>
    <w:r w:rsidR="00B8390A">
      <w:rPr>
        <w:noProof/>
      </w:rPr>
      <w:instrText>1</w:instrText>
    </w:r>
    <w:r w:rsidR="00611F2A" w:rsidRPr="00081E10">
      <w:fldChar w:fldCharType="end"/>
    </w:r>
    <w:r w:rsidRPr="00081E10">
      <w:instrText xml:space="preserve"> </w:instrText>
    </w:r>
    <w:r w:rsidR="00611F2A" w:rsidRPr="00081E10">
      <w:fldChar w:fldCharType="separate"/>
    </w:r>
    <w:bookmarkStart w:id="1" w:name="PagesS2"/>
    <w:r w:rsidR="00B8390A">
      <w:rPr>
        <w:noProof/>
      </w:rPr>
      <w:t>1</w:t>
    </w:r>
    <w:bookmarkEnd w:id="1"/>
    <w:r w:rsidR="00611F2A"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5122" w14:textId="77777777" w:rsidR="000E08C0" w:rsidRDefault="00596C32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 w:rsidR="002D52A2">
      <w:rPr>
        <w:noProof/>
      </w:rPr>
      <w:t>II</w:t>
    </w:r>
    <w:r>
      <w:rPr>
        <w:noProof/>
      </w:rPr>
      <w:fldChar w:fldCharType="end"/>
    </w:r>
  </w:p>
  <w:p w14:paraId="0DC178F8" w14:textId="77777777" w:rsidR="000E08C0" w:rsidRPr="009A22ED" w:rsidRDefault="00611F2A" w:rsidP="00C828DE">
    <w:pPr>
      <w:pStyle w:val="Pieddepage"/>
    </w:pPr>
    <w:r w:rsidRPr="009A22ED">
      <w:rPr>
        <w:snapToGrid w:val="0"/>
      </w:rPr>
      <w:fldChar w:fldCharType="begin"/>
    </w:r>
    <w:r w:rsidR="000E08C0"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 w:rsidR="008945C1"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="000E08C0" w:rsidRPr="009A22ED">
      <w:rPr>
        <w:snapToGrid w:val="0"/>
      </w:rPr>
      <w:tab/>
    </w:r>
    <w:r w:rsidR="000E08C0"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719E" w14:textId="1E3DBEBC" w:rsidR="000E08C0" w:rsidRPr="00081E10" w:rsidRDefault="004176DD" w:rsidP="002D56A9">
    <w:pPr>
      <w:pStyle w:val="Pieddepage"/>
      <w:pBdr>
        <w:top w:val="single" w:sz="4" w:space="4" w:color="auto"/>
      </w:pBdr>
    </w:pPr>
    <w:r>
      <w:fldChar w:fldCharType="begin"/>
    </w:r>
    <w:r>
      <w:instrText xml:space="preserve"> STYLEREF  "Titre auteur"  \* CHARFORMAT </w:instrText>
    </w:r>
    <w:r>
      <w:fldChar w:fldCharType="separate"/>
    </w:r>
    <w:r w:rsidR="00B8390A">
      <w:rPr>
        <w:noProof/>
      </w:rPr>
      <w:t>Luca Gambera</w:t>
    </w:r>
    <w:r>
      <w:rPr>
        <w:noProof/>
      </w:rPr>
      <w:fldChar w:fldCharType="end"/>
    </w:r>
    <w:r w:rsidR="00440C4B" w:rsidRPr="00081E10">
      <w:tab/>
    </w:r>
    <w:r w:rsidR="00081E10" w:rsidRPr="00081E10">
      <w:tab/>
    </w:r>
    <w:r w:rsidR="00440C4B" w:rsidRPr="00081E10">
      <w:t xml:space="preserve">Page </w:t>
    </w:r>
    <w:r w:rsidR="00611F2A" w:rsidRPr="00081E10">
      <w:fldChar w:fldCharType="begin"/>
    </w:r>
    <w:r w:rsidR="00440C4B" w:rsidRPr="00081E10">
      <w:instrText xml:space="preserve"> PAGE </w:instrText>
    </w:r>
    <w:r w:rsidR="00611F2A" w:rsidRPr="00081E10">
      <w:fldChar w:fldCharType="separate"/>
    </w:r>
    <w:r w:rsidR="003C6075">
      <w:rPr>
        <w:noProof/>
      </w:rPr>
      <w:t>2</w:t>
    </w:r>
    <w:r w:rsidR="00611F2A" w:rsidRPr="00081E10">
      <w:fldChar w:fldCharType="end"/>
    </w:r>
    <w:r w:rsidR="00440C4B" w:rsidRPr="00081E10">
      <w:t xml:space="preserve"> sur </w:t>
    </w:r>
    <w:r w:rsidR="00611F2A" w:rsidRPr="00081E10">
      <w:fldChar w:fldCharType="begin"/>
    </w:r>
    <w:r w:rsidR="00440C4B" w:rsidRPr="00081E10">
      <w:instrText xml:space="preserve"> = </w:instrText>
    </w:r>
    <w:r>
      <w:fldChar w:fldCharType="begin"/>
    </w:r>
    <w:r>
      <w:instrText xml:space="preserve"> NUMPAGES </w:instrText>
    </w:r>
    <w:r>
      <w:fldChar w:fldCharType="separate"/>
    </w:r>
    <w:r w:rsidR="00B8390A">
      <w:rPr>
        <w:noProof/>
      </w:rPr>
      <w:instrText>14</w:instrText>
    </w:r>
    <w:r>
      <w:rPr>
        <w:noProof/>
      </w:rPr>
      <w:fldChar w:fldCharType="end"/>
    </w:r>
    <w:r w:rsidR="00440C4B" w:rsidRPr="00081E10">
      <w:instrText xml:space="preserve"> - </w:instrText>
    </w:r>
    <w:r>
      <w:fldChar w:fldCharType="begin"/>
    </w:r>
    <w:r>
      <w:instrText xml:space="preserve"> PagesS1 </w:instrText>
    </w:r>
    <w:r>
      <w:fldChar w:fldCharType="separate"/>
    </w:r>
    <w:r w:rsidR="008945C1">
      <w:rPr>
        <w:noProof/>
      </w:rPr>
      <w:instrText>1</w:instrText>
    </w:r>
    <w:r>
      <w:rPr>
        <w:noProof/>
      </w:rPr>
      <w:fldChar w:fldCharType="end"/>
    </w:r>
    <w:r w:rsidR="00440C4B" w:rsidRPr="00081E10">
      <w:instrText xml:space="preserve"> - </w:instrText>
    </w:r>
    <w:r>
      <w:fldChar w:fldCharType="begin"/>
    </w:r>
    <w:r>
      <w:instrText xml:space="preserve"> PagesS2 </w:instrText>
    </w:r>
    <w:r>
      <w:fldChar w:fldCharType="separate"/>
    </w:r>
    <w:r w:rsidR="008945C1">
      <w:rPr>
        <w:noProof/>
      </w:rPr>
      <w:instrText>1</w:instrText>
    </w:r>
    <w:r>
      <w:rPr>
        <w:noProof/>
      </w:rPr>
      <w:fldChar w:fldCharType="end"/>
    </w:r>
    <w:r w:rsidR="00611F2A" w:rsidRPr="00081E10">
      <w:fldChar w:fldCharType="separate"/>
    </w:r>
    <w:r w:rsidR="00B8390A">
      <w:rPr>
        <w:noProof/>
      </w:rPr>
      <w:t>12</w:t>
    </w:r>
    <w:r w:rsidR="00611F2A" w:rsidRPr="00081E10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BB22" w14:textId="1B58DD24" w:rsidR="000E08C0" w:rsidRPr="00081E10" w:rsidRDefault="004176DD" w:rsidP="00E37B47">
    <w:pPr>
      <w:pStyle w:val="Pieddepage"/>
      <w:pBdr>
        <w:top w:val="single" w:sz="4" w:space="4" w:color="auto"/>
      </w:pBdr>
    </w:pPr>
    <w:r>
      <w:fldChar w:fldCharType="begin"/>
    </w:r>
    <w:r>
      <w:instrText xml:space="preserve"> STYLEREF  "Titre auteur"  \* CHARFORMAT </w:instrText>
    </w:r>
    <w:r>
      <w:fldChar w:fldCharType="separate"/>
    </w:r>
    <w:r w:rsidR="00B8390A">
      <w:rPr>
        <w:noProof/>
      </w:rPr>
      <w:t>Luca Gambera</w:t>
    </w:r>
    <w:r>
      <w:rPr>
        <w:noProof/>
      </w:rPr>
      <w:fldChar w:fldCharType="end"/>
    </w:r>
    <w:r w:rsidR="00081E10">
      <w:tab/>
    </w:r>
    <w:r w:rsidR="00E37B47">
      <w:tab/>
    </w:r>
    <w:r w:rsidR="000E08C0" w:rsidRPr="00081E10">
      <w:t xml:space="preserve">Page </w:t>
    </w:r>
    <w:r w:rsidR="00611F2A" w:rsidRPr="00081E10">
      <w:fldChar w:fldCharType="begin"/>
    </w:r>
    <w:r w:rsidR="000E08C0" w:rsidRPr="00081E10">
      <w:instrText xml:space="preserve"> PAGE </w:instrText>
    </w:r>
    <w:r w:rsidR="00611F2A" w:rsidRPr="00081E10">
      <w:fldChar w:fldCharType="separate"/>
    </w:r>
    <w:r w:rsidR="003C6075">
      <w:rPr>
        <w:noProof/>
      </w:rPr>
      <w:t>1</w:t>
    </w:r>
    <w:r w:rsidR="00611F2A" w:rsidRPr="00081E10">
      <w:fldChar w:fldCharType="end"/>
    </w:r>
    <w:r w:rsidR="000E08C0" w:rsidRPr="00081E10">
      <w:t xml:space="preserve"> sur </w:t>
    </w:r>
    <w:r w:rsidR="00611F2A" w:rsidRPr="00081E10">
      <w:fldChar w:fldCharType="begin"/>
    </w:r>
    <w:r w:rsidR="000E08C0" w:rsidRPr="00081E10">
      <w:instrText xml:space="preserve"> = </w:instrText>
    </w:r>
    <w:r>
      <w:fldChar w:fldCharType="begin"/>
    </w:r>
    <w:r>
      <w:instrText xml:space="preserve"> NUMPAGES </w:instrText>
    </w:r>
    <w:r>
      <w:fldChar w:fldCharType="separate"/>
    </w:r>
    <w:r w:rsidR="00B8390A">
      <w:rPr>
        <w:noProof/>
      </w:rPr>
      <w:instrText>14</w:instrText>
    </w:r>
    <w:r>
      <w:rPr>
        <w:noProof/>
      </w:rPr>
      <w:fldChar w:fldCharType="end"/>
    </w:r>
    <w:r w:rsidR="000E08C0" w:rsidRPr="00081E10">
      <w:instrText xml:space="preserve"> - </w:instrText>
    </w:r>
    <w:r>
      <w:fldChar w:fldCharType="begin"/>
    </w:r>
    <w:r>
      <w:instrText xml:space="preserve"> PagesS1 </w:instrText>
    </w:r>
    <w:r>
      <w:fldChar w:fldCharType="separate"/>
    </w:r>
    <w:r w:rsidR="008945C1">
      <w:rPr>
        <w:noProof/>
      </w:rPr>
      <w:instrText>1</w:instrText>
    </w:r>
    <w:r>
      <w:rPr>
        <w:noProof/>
      </w:rPr>
      <w:fldChar w:fldCharType="end"/>
    </w:r>
    <w:r w:rsidR="000E08C0" w:rsidRPr="00081E10">
      <w:instrText xml:space="preserve"> - </w:instrText>
    </w:r>
    <w:r>
      <w:fldChar w:fldCharType="begin"/>
    </w:r>
    <w:r>
      <w:instrText xml:space="preserve"> PagesS2 </w:instrText>
    </w:r>
    <w:r>
      <w:fldChar w:fldCharType="separate"/>
    </w:r>
    <w:r w:rsidR="008945C1">
      <w:rPr>
        <w:noProof/>
      </w:rPr>
      <w:instrText>1</w:instrText>
    </w:r>
    <w:r>
      <w:rPr>
        <w:noProof/>
      </w:rPr>
      <w:fldChar w:fldCharType="end"/>
    </w:r>
    <w:r w:rsidR="00611F2A" w:rsidRPr="00081E10">
      <w:fldChar w:fldCharType="separate"/>
    </w:r>
    <w:r w:rsidR="00B8390A">
      <w:rPr>
        <w:noProof/>
      </w:rPr>
      <w:t>12</w:t>
    </w:r>
    <w:r w:rsidR="00611F2A"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4D92" w14:textId="77777777" w:rsidR="008945C1" w:rsidRDefault="008945C1" w:rsidP="00C828DE">
      <w:r>
        <w:separator/>
      </w:r>
    </w:p>
  </w:footnote>
  <w:footnote w:type="continuationSeparator" w:id="0">
    <w:p w14:paraId="48E748F7" w14:textId="77777777" w:rsidR="008945C1" w:rsidRDefault="008945C1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448F" w14:textId="77777777" w:rsidR="000E08C0" w:rsidRDefault="000E08C0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6B6A" w14:textId="77777777" w:rsidR="000E08C0" w:rsidRPr="00EA6671" w:rsidRDefault="000E08C0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23DBE" w14:textId="5315CBB3" w:rsidR="000E08C0" w:rsidRPr="0036400A" w:rsidRDefault="00611F2A" w:rsidP="00C828DE">
    <w:pPr>
      <w:pStyle w:val="En-tte"/>
    </w:pPr>
    <w:r w:rsidRPr="0036400A">
      <w:fldChar w:fldCharType="begin"/>
    </w:r>
    <w:r w:rsidR="000E08C0" w:rsidRPr="0036400A">
      <w:instrText xml:space="preserve"> REF  </w:instrText>
    </w:r>
    <w:r w:rsidR="000E08C0">
      <w:instrText>Auteur</w:instrText>
    </w:r>
    <w:r w:rsidR="000E08C0" w:rsidRPr="0036400A">
      <w:instrText xml:space="preserve">  \* </w:instrText>
    </w:r>
    <w:r w:rsidR="000E08C0">
      <w:instrText>CHARFORMAT</w:instrText>
    </w:r>
    <w:r w:rsidR="000E08C0" w:rsidRPr="0036400A">
      <w:instrText xml:space="preserve"> </w:instrText>
    </w:r>
    <w:r w:rsidRPr="0036400A">
      <w:fldChar w:fldCharType="separate"/>
    </w:r>
    <w:r w:rsidR="008945C1">
      <w:rPr>
        <w:b w:val="0"/>
        <w:bCs/>
        <w:lang w:val="fr-FR"/>
      </w:rPr>
      <w:t>Erreur ! Source du renvoi introuvable.</w:t>
    </w:r>
    <w:r w:rsidRPr="0036400A">
      <w:fldChar w:fldCharType="end"/>
    </w:r>
    <w:r w:rsidR="000E08C0" w:rsidRPr="0036400A">
      <w:tab/>
    </w:r>
    <w:r w:rsidRPr="0036400A">
      <w:fldChar w:fldCharType="begin"/>
    </w:r>
    <w:r w:rsidR="000E08C0" w:rsidRPr="0036400A">
      <w:instrText xml:space="preserve"> REF  </w:instrText>
    </w:r>
    <w:r w:rsidR="000E08C0">
      <w:instrText>Organisation</w:instrText>
    </w:r>
    <w:r w:rsidR="000E08C0" w:rsidRPr="0036400A">
      <w:instrText xml:space="preserve">  \* </w:instrText>
    </w:r>
    <w:r w:rsidR="000E08C0">
      <w:instrText>CHARFORMAT</w:instrText>
    </w:r>
    <w:r w:rsidR="000E08C0" w:rsidRPr="0036400A">
      <w:instrText xml:space="preserve"> </w:instrText>
    </w:r>
    <w:r w:rsidRPr="0036400A">
      <w:fldChar w:fldCharType="separate"/>
    </w:r>
    <w:r w:rsidR="008945C1">
      <w:rPr>
        <w:b w:val="0"/>
        <w:bCs/>
        <w:lang w:val="fr-FR"/>
      </w:rPr>
      <w:t>Erreur ! Source du renvoi introuvable.</w:t>
    </w:r>
    <w:r w:rsidRPr="0036400A">
      <w:fldChar w:fldCharType="end"/>
    </w:r>
    <w:r w:rsidR="000E08C0" w:rsidRPr="0036400A">
      <w:tab/>
    </w:r>
    <w:r w:rsidRPr="0036400A">
      <w:fldChar w:fldCharType="begin"/>
    </w:r>
    <w:r w:rsidR="000E08C0" w:rsidRPr="0036400A">
      <w:instrText xml:space="preserve"> DATE  \@ "dd.MM.yyyy" </w:instrText>
    </w:r>
    <w:r w:rsidR="000E08C0">
      <w:instrText>\* CHARFORMAT</w:instrText>
    </w:r>
    <w:r w:rsidR="000E08C0" w:rsidRPr="0036400A">
      <w:instrText xml:space="preserve"> </w:instrText>
    </w:r>
    <w:r w:rsidRPr="0036400A">
      <w:fldChar w:fldCharType="separate"/>
    </w:r>
    <w:r w:rsidR="00F643EB">
      <w:rPr>
        <w:noProof/>
      </w:rPr>
      <w:t>31.03.2023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FA19C" w14:textId="77777777" w:rsidR="000E08C0" w:rsidRDefault="000E08C0" w:rsidP="00C828DE"/>
  <w:p w14:paraId="4B878F33" w14:textId="77777777" w:rsidR="000E08C0" w:rsidRDefault="000E08C0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D08E" w14:textId="57744F44" w:rsidR="000E08C0" w:rsidRPr="00FD5413" w:rsidRDefault="004176DD" w:rsidP="004D3A2D">
    <w:pPr>
      <w:pStyle w:val="En-tte"/>
      <w:jc w:val="center"/>
    </w:pPr>
    <w:r>
      <w:fldChar w:fldCharType="begin"/>
    </w:r>
    <w:r>
      <w:instrText xml:space="preserve"> STYLEREF "Titre principal"  \* CHARFORMAT </w:instrText>
    </w:r>
    <w:r>
      <w:fldChar w:fldCharType="separate"/>
    </w:r>
    <w:r w:rsidR="00B8390A">
      <w:rPr>
        <w:noProof/>
      </w:rPr>
      <w:t>133 - Réaliser des applications web en session-Handling</w:t>
    </w:r>
    <w:r>
      <w:rPr>
        <w:noProof/>
      </w:rPr>
      <w:fldChar w:fldCharType="end"/>
    </w:r>
    <w:r w:rsidR="000E08C0">
      <w:t> </w:t>
    </w:r>
    <w:r w:rsidR="009432A5">
      <w:t>-</w:t>
    </w:r>
    <w:r w:rsidR="000E08C0">
      <w:t xml:space="preserve"> </w:t>
    </w:r>
    <w:r>
      <w:fldChar w:fldCharType="begin"/>
    </w:r>
    <w:r>
      <w:instrText xml:space="preserve"> STYLEREF  "Titre secondaire"  \* CHARFORMAT </w:instrText>
    </w:r>
    <w:r>
      <w:fldChar w:fldCharType="separate"/>
    </w:r>
    <w:r w:rsidR="00B8390A">
      <w:rPr>
        <w:noProof/>
      </w:rPr>
      <w:t>Rapport personnel</w:t>
    </w:r>
    <w:r>
      <w:rPr>
        <w:noProof/>
      </w:rPr>
      <w:fldChar w:fldCharType="end"/>
    </w:r>
  </w:p>
  <w:p w14:paraId="4DCA9C12" w14:textId="77777777" w:rsidR="000E08C0" w:rsidRDefault="000E08C0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3F85" w14:textId="6D9AFA61" w:rsidR="000E08C0" w:rsidRPr="0036400A" w:rsidRDefault="004176DD" w:rsidP="009432A5">
    <w:pPr>
      <w:pStyle w:val="En-tte"/>
      <w:jc w:val="center"/>
    </w:pPr>
    <w:r>
      <w:fldChar w:fldCharType="begin"/>
    </w:r>
    <w:r>
      <w:instrText xml:space="preserve"> STYLEREF "Titre principal"  \* CHARFORMAT </w:instrText>
    </w:r>
    <w:r>
      <w:fldChar w:fldCharType="separate"/>
    </w:r>
    <w:r w:rsidR="00B8390A">
      <w:rPr>
        <w:noProof/>
      </w:rPr>
      <w:t>133 - Réaliser des applications web en session-Handling</w:t>
    </w:r>
    <w:r>
      <w:rPr>
        <w:noProof/>
      </w:rPr>
      <w:fldChar w:fldCharType="end"/>
    </w:r>
    <w:r w:rsidR="009432A5">
      <w:t> -</w:t>
    </w:r>
    <w:r w:rsidR="000E08C0">
      <w:t xml:space="preserve"> </w:t>
    </w:r>
    <w:r>
      <w:fldChar w:fldCharType="begin"/>
    </w:r>
    <w:r>
      <w:instrText xml:space="preserve"> STYLEREF \* CHARFORMAT "Titre secondaire" </w:instrText>
    </w:r>
    <w:r>
      <w:fldChar w:fldCharType="separate"/>
    </w:r>
    <w:r w:rsidR="00B8390A">
      <w:rPr>
        <w:noProof/>
      </w:rPr>
      <w:t>Rapport personnel</w:t>
    </w:r>
    <w:r>
      <w:rPr>
        <w:noProof/>
      </w:rPr>
      <w:fldChar w:fldCharType="end"/>
    </w:r>
  </w:p>
  <w:p w14:paraId="678BC694" w14:textId="77777777" w:rsidR="000E08C0" w:rsidRDefault="000E08C0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FA0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D27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441F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A6A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827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46B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F663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627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F8B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B47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FE552A"/>
    <w:multiLevelType w:val="hybridMultilevel"/>
    <w:tmpl w:val="07DCC4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17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1" w15:restartNumberingAfterBreak="0">
    <w:nsid w:val="5620537F"/>
    <w:multiLevelType w:val="multilevel"/>
    <w:tmpl w:val="03D445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1787270">
    <w:abstractNumId w:val="21"/>
  </w:num>
  <w:num w:numId="2" w16cid:durableId="170873975">
    <w:abstractNumId w:val="21"/>
  </w:num>
  <w:num w:numId="3" w16cid:durableId="1543398780">
    <w:abstractNumId w:val="16"/>
  </w:num>
  <w:num w:numId="4" w16cid:durableId="748427443">
    <w:abstractNumId w:val="12"/>
  </w:num>
  <w:num w:numId="5" w16cid:durableId="1820073236">
    <w:abstractNumId w:val="20"/>
  </w:num>
  <w:num w:numId="6" w16cid:durableId="991062662">
    <w:abstractNumId w:val="26"/>
  </w:num>
  <w:num w:numId="7" w16cid:durableId="15355656">
    <w:abstractNumId w:val="23"/>
    <w:lvlOverride w:ilvl="0">
      <w:startOverride w:val="1"/>
    </w:lvlOverride>
  </w:num>
  <w:num w:numId="8" w16cid:durableId="1147013121">
    <w:abstractNumId w:val="24"/>
  </w:num>
  <w:num w:numId="9" w16cid:durableId="328680631">
    <w:abstractNumId w:val="8"/>
  </w:num>
  <w:num w:numId="10" w16cid:durableId="792866571">
    <w:abstractNumId w:val="3"/>
  </w:num>
  <w:num w:numId="11" w16cid:durableId="846752847">
    <w:abstractNumId w:val="2"/>
  </w:num>
  <w:num w:numId="12" w16cid:durableId="745148412">
    <w:abstractNumId w:val="1"/>
  </w:num>
  <w:num w:numId="13" w16cid:durableId="656571867">
    <w:abstractNumId w:val="0"/>
  </w:num>
  <w:num w:numId="14" w16cid:durableId="1090585800">
    <w:abstractNumId w:val="9"/>
  </w:num>
  <w:num w:numId="15" w16cid:durableId="748618135">
    <w:abstractNumId w:val="7"/>
  </w:num>
  <w:num w:numId="16" w16cid:durableId="1512840122">
    <w:abstractNumId w:val="6"/>
  </w:num>
  <w:num w:numId="17" w16cid:durableId="380400344">
    <w:abstractNumId w:val="5"/>
  </w:num>
  <w:num w:numId="18" w16cid:durableId="322782088">
    <w:abstractNumId w:val="4"/>
  </w:num>
  <w:num w:numId="19" w16cid:durableId="1358118211">
    <w:abstractNumId w:val="15"/>
  </w:num>
  <w:num w:numId="20" w16cid:durableId="219250463">
    <w:abstractNumId w:val="27"/>
  </w:num>
  <w:num w:numId="21" w16cid:durableId="1118180395">
    <w:abstractNumId w:val="10"/>
  </w:num>
  <w:num w:numId="22" w16cid:durableId="1168404696">
    <w:abstractNumId w:val="22"/>
  </w:num>
  <w:num w:numId="23" w16cid:durableId="1426531315">
    <w:abstractNumId w:val="17"/>
  </w:num>
  <w:num w:numId="24" w16cid:durableId="653753777">
    <w:abstractNumId w:val="13"/>
  </w:num>
  <w:num w:numId="25" w16cid:durableId="1528912451">
    <w:abstractNumId w:val="14"/>
  </w:num>
  <w:num w:numId="26" w16cid:durableId="189876675">
    <w:abstractNumId w:val="18"/>
  </w:num>
  <w:num w:numId="27" w16cid:durableId="1083723028">
    <w:abstractNumId w:val="25"/>
  </w:num>
  <w:num w:numId="28" w16cid:durableId="2014380889">
    <w:abstractNumId w:val="19"/>
  </w:num>
  <w:num w:numId="29" w16cid:durableId="973022470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fr-FR" w:vendorID="9" w:dllVersion="512" w:checkStyle="1"/>
  <w:proofState w:spelling="clean"/>
  <w:attachedTemplate r:id="rId1"/>
  <w:stylePaneFormatFilter w:val="1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C1"/>
    <w:rsid w:val="000013DC"/>
    <w:rsid w:val="00001D00"/>
    <w:rsid w:val="00003A1E"/>
    <w:rsid w:val="00003AEA"/>
    <w:rsid w:val="000057E6"/>
    <w:rsid w:val="00005B16"/>
    <w:rsid w:val="00005BF5"/>
    <w:rsid w:val="00006381"/>
    <w:rsid w:val="0000751D"/>
    <w:rsid w:val="00007A93"/>
    <w:rsid w:val="00007B93"/>
    <w:rsid w:val="00007D10"/>
    <w:rsid w:val="00011C0E"/>
    <w:rsid w:val="0001495C"/>
    <w:rsid w:val="00014C5F"/>
    <w:rsid w:val="000155E6"/>
    <w:rsid w:val="000161BA"/>
    <w:rsid w:val="00017A99"/>
    <w:rsid w:val="00017BC9"/>
    <w:rsid w:val="00020091"/>
    <w:rsid w:val="00020CD5"/>
    <w:rsid w:val="0002299C"/>
    <w:rsid w:val="00022C86"/>
    <w:rsid w:val="00023777"/>
    <w:rsid w:val="000242D1"/>
    <w:rsid w:val="000248B8"/>
    <w:rsid w:val="000259E0"/>
    <w:rsid w:val="00026967"/>
    <w:rsid w:val="00027AA5"/>
    <w:rsid w:val="00027AF5"/>
    <w:rsid w:val="00027C12"/>
    <w:rsid w:val="00030605"/>
    <w:rsid w:val="000307AD"/>
    <w:rsid w:val="000311A7"/>
    <w:rsid w:val="0003197A"/>
    <w:rsid w:val="00031E3F"/>
    <w:rsid w:val="00034EA8"/>
    <w:rsid w:val="00035D70"/>
    <w:rsid w:val="00036A12"/>
    <w:rsid w:val="00036E08"/>
    <w:rsid w:val="000371EF"/>
    <w:rsid w:val="000377BC"/>
    <w:rsid w:val="000405E0"/>
    <w:rsid w:val="00042A6F"/>
    <w:rsid w:val="00044D1B"/>
    <w:rsid w:val="0004581A"/>
    <w:rsid w:val="00045EC0"/>
    <w:rsid w:val="00045F00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2971"/>
    <w:rsid w:val="00064191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2CEB"/>
    <w:rsid w:val="0007319C"/>
    <w:rsid w:val="00075F78"/>
    <w:rsid w:val="00076B61"/>
    <w:rsid w:val="000772D5"/>
    <w:rsid w:val="000802A1"/>
    <w:rsid w:val="00080FEC"/>
    <w:rsid w:val="00081B1F"/>
    <w:rsid w:val="00081E10"/>
    <w:rsid w:val="0008266F"/>
    <w:rsid w:val="00082E9F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6E16"/>
    <w:rsid w:val="00096E5C"/>
    <w:rsid w:val="000A0424"/>
    <w:rsid w:val="000A140E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5D0"/>
    <w:rsid w:val="000C4CA0"/>
    <w:rsid w:val="000C6569"/>
    <w:rsid w:val="000C6C9E"/>
    <w:rsid w:val="000C77EE"/>
    <w:rsid w:val="000D1CE6"/>
    <w:rsid w:val="000D2247"/>
    <w:rsid w:val="000D30E5"/>
    <w:rsid w:val="000D3478"/>
    <w:rsid w:val="000D55C1"/>
    <w:rsid w:val="000D5663"/>
    <w:rsid w:val="000E047B"/>
    <w:rsid w:val="000E08C0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36F"/>
    <w:rsid w:val="000F2631"/>
    <w:rsid w:val="000F30D6"/>
    <w:rsid w:val="000F3A78"/>
    <w:rsid w:val="000F5C7F"/>
    <w:rsid w:val="000F66D3"/>
    <w:rsid w:val="000F6A69"/>
    <w:rsid w:val="000F6BE9"/>
    <w:rsid w:val="000F7727"/>
    <w:rsid w:val="000F7970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7EA9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28C3"/>
    <w:rsid w:val="00142AEB"/>
    <w:rsid w:val="00142E87"/>
    <w:rsid w:val="0014425D"/>
    <w:rsid w:val="001442CC"/>
    <w:rsid w:val="0014442A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1C79"/>
    <w:rsid w:val="00172F69"/>
    <w:rsid w:val="00173B13"/>
    <w:rsid w:val="00174006"/>
    <w:rsid w:val="00174E8A"/>
    <w:rsid w:val="00175309"/>
    <w:rsid w:val="00175CD9"/>
    <w:rsid w:val="0017775B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5BC"/>
    <w:rsid w:val="00185711"/>
    <w:rsid w:val="00186471"/>
    <w:rsid w:val="00187126"/>
    <w:rsid w:val="0018718A"/>
    <w:rsid w:val="0019024A"/>
    <w:rsid w:val="00191164"/>
    <w:rsid w:val="001918D7"/>
    <w:rsid w:val="00193C47"/>
    <w:rsid w:val="001940D7"/>
    <w:rsid w:val="00194741"/>
    <w:rsid w:val="00195336"/>
    <w:rsid w:val="0019539D"/>
    <w:rsid w:val="001960AC"/>
    <w:rsid w:val="001A0341"/>
    <w:rsid w:val="001A078C"/>
    <w:rsid w:val="001A07BD"/>
    <w:rsid w:val="001A09AD"/>
    <w:rsid w:val="001A1A7F"/>
    <w:rsid w:val="001A24B9"/>
    <w:rsid w:val="001A3060"/>
    <w:rsid w:val="001A35B6"/>
    <w:rsid w:val="001A3622"/>
    <w:rsid w:val="001A3C73"/>
    <w:rsid w:val="001A3C9F"/>
    <w:rsid w:val="001A48FE"/>
    <w:rsid w:val="001A77BF"/>
    <w:rsid w:val="001B181E"/>
    <w:rsid w:val="001B2074"/>
    <w:rsid w:val="001B20EC"/>
    <w:rsid w:val="001B299C"/>
    <w:rsid w:val="001B5A72"/>
    <w:rsid w:val="001B5E1D"/>
    <w:rsid w:val="001B66F1"/>
    <w:rsid w:val="001B6E5C"/>
    <w:rsid w:val="001B7CC4"/>
    <w:rsid w:val="001C084E"/>
    <w:rsid w:val="001C08E8"/>
    <w:rsid w:val="001C148D"/>
    <w:rsid w:val="001C1A0F"/>
    <w:rsid w:val="001C25BB"/>
    <w:rsid w:val="001C3F08"/>
    <w:rsid w:val="001C492D"/>
    <w:rsid w:val="001C6364"/>
    <w:rsid w:val="001C681D"/>
    <w:rsid w:val="001D06B9"/>
    <w:rsid w:val="001D0979"/>
    <w:rsid w:val="001D1561"/>
    <w:rsid w:val="001D1B0D"/>
    <w:rsid w:val="001D270C"/>
    <w:rsid w:val="001D5E31"/>
    <w:rsid w:val="001D63D0"/>
    <w:rsid w:val="001D6A0A"/>
    <w:rsid w:val="001D6FE6"/>
    <w:rsid w:val="001E01CB"/>
    <w:rsid w:val="001E0442"/>
    <w:rsid w:val="001E2623"/>
    <w:rsid w:val="001E3640"/>
    <w:rsid w:val="001E4B01"/>
    <w:rsid w:val="001E4EA3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7A"/>
    <w:rsid w:val="001F6588"/>
    <w:rsid w:val="001F6C08"/>
    <w:rsid w:val="001F7576"/>
    <w:rsid w:val="001F7AE6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93C"/>
    <w:rsid w:val="00207E56"/>
    <w:rsid w:val="00207F7D"/>
    <w:rsid w:val="00210D48"/>
    <w:rsid w:val="0021114F"/>
    <w:rsid w:val="00211E6D"/>
    <w:rsid w:val="0021200F"/>
    <w:rsid w:val="00212B07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D8F"/>
    <w:rsid w:val="00223B56"/>
    <w:rsid w:val="00224C70"/>
    <w:rsid w:val="0022576E"/>
    <w:rsid w:val="00226502"/>
    <w:rsid w:val="00226DCE"/>
    <w:rsid w:val="002329D8"/>
    <w:rsid w:val="00232BAF"/>
    <w:rsid w:val="002336BD"/>
    <w:rsid w:val="002368EE"/>
    <w:rsid w:val="00237FE4"/>
    <w:rsid w:val="0024260D"/>
    <w:rsid w:val="00243704"/>
    <w:rsid w:val="00243DC9"/>
    <w:rsid w:val="00245B07"/>
    <w:rsid w:val="00245F77"/>
    <w:rsid w:val="00246A22"/>
    <w:rsid w:val="00250234"/>
    <w:rsid w:val="00250C64"/>
    <w:rsid w:val="002515E4"/>
    <w:rsid w:val="00251617"/>
    <w:rsid w:val="00251D7A"/>
    <w:rsid w:val="00251E64"/>
    <w:rsid w:val="00254703"/>
    <w:rsid w:val="00254A3D"/>
    <w:rsid w:val="00255002"/>
    <w:rsid w:val="00255F4D"/>
    <w:rsid w:val="002561C6"/>
    <w:rsid w:val="00256CA1"/>
    <w:rsid w:val="00257315"/>
    <w:rsid w:val="00257A31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70880"/>
    <w:rsid w:val="00270D6F"/>
    <w:rsid w:val="00270DCB"/>
    <w:rsid w:val="002710C2"/>
    <w:rsid w:val="00273972"/>
    <w:rsid w:val="00274615"/>
    <w:rsid w:val="00274701"/>
    <w:rsid w:val="00274C4E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565C"/>
    <w:rsid w:val="002978C3"/>
    <w:rsid w:val="00297EA1"/>
    <w:rsid w:val="002A1D0F"/>
    <w:rsid w:val="002A270D"/>
    <w:rsid w:val="002A2BB9"/>
    <w:rsid w:val="002A3839"/>
    <w:rsid w:val="002A3EC4"/>
    <w:rsid w:val="002A4703"/>
    <w:rsid w:val="002A5BBC"/>
    <w:rsid w:val="002A5F96"/>
    <w:rsid w:val="002A6DC1"/>
    <w:rsid w:val="002A74D9"/>
    <w:rsid w:val="002A7540"/>
    <w:rsid w:val="002B1761"/>
    <w:rsid w:val="002B1F8C"/>
    <w:rsid w:val="002B20AC"/>
    <w:rsid w:val="002B25BA"/>
    <w:rsid w:val="002B273B"/>
    <w:rsid w:val="002B2F2D"/>
    <w:rsid w:val="002B344D"/>
    <w:rsid w:val="002B58BD"/>
    <w:rsid w:val="002B5C46"/>
    <w:rsid w:val="002B6D7D"/>
    <w:rsid w:val="002C0403"/>
    <w:rsid w:val="002C1876"/>
    <w:rsid w:val="002C4139"/>
    <w:rsid w:val="002C4461"/>
    <w:rsid w:val="002C47C8"/>
    <w:rsid w:val="002C4C0B"/>
    <w:rsid w:val="002C6639"/>
    <w:rsid w:val="002C67CC"/>
    <w:rsid w:val="002C6C3A"/>
    <w:rsid w:val="002C7537"/>
    <w:rsid w:val="002D004A"/>
    <w:rsid w:val="002D2899"/>
    <w:rsid w:val="002D30E5"/>
    <w:rsid w:val="002D33EC"/>
    <w:rsid w:val="002D50C9"/>
    <w:rsid w:val="002D52A2"/>
    <w:rsid w:val="002D56A9"/>
    <w:rsid w:val="002D5EE1"/>
    <w:rsid w:val="002D6098"/>
    <w:rsid w:val="002D746F"/>
    <w:rsid w:val="002E07CE"/>
    <w:rsid w:val="002E21BB"/>
    <w:rsid w:val="002E2943"/>
    <w:rsid w:val="002E2AC8"/>
    <w:rsid w:val="002E46C8"/>
    <w:rsid w:val="002E56A8"/>
    <w:rsid w:val="002E5FC9"/>
    <w:rsid w:val="002E67EF"/>
    <w:rsid w:val="002F0E9D"/>
    <w:rsid w:val="002F1392"/>
    <w:rsid w:val="002F2322"/>
    <w:rsid w:val="002F3961"/>
    <w:rsid w:val="002F54AF"/>
    <w:rsid w:val="003010C6"/>
    <w:rsid w:val="00302A5E"/>
    <w:rsid w:val="0030578A"/>
    <w:rsid w:val="0030585E"/>
    <w:rsid w:val="00305F35"/>
    <w:rsid w:val="00306882"/>
    <w:rsid w:val="00312375"/>
    <w:rsid w:val="00313D8B"/>
    <w:rsid w:val="003141BE"/>
    <w:rsid w:val="003156A3"/>
    <w:rsid w:val="00315C07"/>
    <w:rsid w:val="0031698A"/>
    <w:rsid w:val="00317EE9"/>
    <w:rsid w:val="00320365"/>
    <w:rsid w:val="00320ADE"/>
    <w:rsid w:val="00325BE0"/>
    <w:rsid w:val="00325F98"/>
    <w:rsid w:val="003261B5"/>
    <w:rsid w:val="00326425"/>
    <w:rsid w:val="003274CE"/>
    <w:rsid w:val="00332A97"/>
    <w:rsid w:val="00332ADD"/>
    <w:rsid w:val="00333CCD"/>
    <w:rsid w:val="00334DFC"/>
    <w:rsid w:val="0034021A"/>
    <w:rsid w:val="0034121E"/>
    <w:rsid w:val="00342086"/>
    <w:rsid w:val="00345566"/>
    <w:rsid w:val="00346E3E"/>
    <w:rsid w:val="003503F2"/>
    <w:rsid w:val="00353945"/>
    <w:rsid w:val="00353CDF"/>
    <w:rsid w:val="0035562A"/>
    <w:rsid w:val="00355EEF"/>
    <w:rsid w:val="00356365"/>
    <w:rsid w:val="0035799C"/>
    <w:rsid w:val="00361AA8"/>
    <w:rsid w:val="00362D37"/>
    <w:rsid w:val="0036400A"/>
    <w:rsid w:val="00364294"/>
    <w:rsid w:val="00364693"/>
    <w:rsid w:val="0036555C"/>
    <w:rsid w:val="00365E0B"/>
    <w:rsid w:val="00367014"/>
    <w:rsid w:val="0037040A"/>
    <w:rsid w:val="00370655"/>
    <w:rsid w:val="003707AC"/>
    <w:rsid w:val="00370D07"/>
    <w:rsid w:val="00372031"/>
    <w:rsid w:val="00372085"/>
    <w:rsid w:val="003721E8"/>
    <w:rsid w:val="00372340"/>
    <w:rsid w:val="0037239A"/>
    <w:rsid w:val="00372BD7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C84"/>
    <w:rsid w:val="00381547"/>
    <w:rsid w:val="003846C3"/>
    <w:rsid w:val="00384C69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E48"/>
    <w:rsid w:val="00396EA5"/>
    <w:rsid w:val="0039715F"/>
    <w:rsid w:val="003971ED"/>
    <w:rsid w:val="003A2619"/>
    <w:rsid w:val="003A28A8"/>
    <w:rsid w:val="003A2B98"/>
    <w:rsid w:val="003A31C6"/>
    <w:rsid w:val="003A3968"/>
    <w:rsid w:val="003A45C0"/>
    <w:rsid w:val="003A5EAB"/>
    <w:rsid w:val="003A726D"/>
    <w:rsid w:val="003A744A"/>
    <w:rsid w:val="003B0C42"/>
    <w:rsid w:val="003B187E"/>
    <w:rsid w:val="003B270C"/>
    <w:rsid w:val="003B3CBC"/>
    <w:rsid w:val="003B4CDA"/>
    <w:rsid w:val="003C0325"/>
    <w:rsid w:val="003C08B0"/>
    <w:rsid w:val="003C1BE7"/>
    <w:rsid w:val="003C2704"/>
    <w:rsid w:val="003C6075"/>
    <w:rsid w:val="003C65FC"/>
    <w:rsid w:val="003C6D41"/>
    <w:rsid w:val="003C6FE9"/>
    <w:rsid w:val="003C7508"/>
    <w:rsid w:val="003C7815"/>
    <w:rsid w:val="003C79F9"/>
    <w:rsid w:val="003D14C6"/>
    <w:rsid w:val="003D159D"/>
    <w:rsid w:val="003D18B4"/>
    <w:rsid w:val="003D3A48"/>
    <w:rsid w:val="003D4E37"/>
    <w:rsid w:val="003D501F"/>
    <w:rsid w:val="003E0166"/>
    <w:rsid w:val="003E3678"/>
    <w:rsid w:val="003F3ABB"/>
    <w:rsid w:val="003F5BA0"/>
    <w:rsid w:val="003F7732"/>
    <w:rsid w:val="00401A29"/>
    <w:rsid w:val="00401D2C"/>
    <w:rsid w:val="00402BA6"/>
    <w:rsid w:val="004039D9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176DD"/>
    <w:rsid w:val="0042089F"/>
    <w:rsid w:val="00420CE0"/>
    <w:rsid w:val="00421405"/>
    <w:rsid w:val="00422806"/>
    <w:rsid w:val="00422A1B"/>
    <w:rsid w:val="004233FB"/>
    <w:rsid w:val="00423ADD"/>
    <w:rsid w:val="00423DF9"/>
    <w:rsid w:val="004274B7"/>
    <w:rsid w:val="004309B8"/>
    <w:rsid w:val="00430C99"/>
    <w:rsid w:val="0043119B"/>
    <w:rsid w:val="00431C72"/>
    <w:rsid w:val="00432C09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2C2F"/>
    <w:rsid w:val="00443E14"/>
    <w:rsid w:val="00443F45"/>
    <w:rsid w:val="00444C76"/>
    <w:rsid w:val="00444CE7"/>
    <w:rsid w:val="0044594F"/>
    <w:rsid w:val="00446A73"/>
    <w:rsid w:val="00446E5A"/>
    <w:rsid w:val="0044750C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7676"/>
    <w:rsid w:val="004607DC"/>
    <w:rsid w:val="00460C3A"/>
    <w:rsid w:val="00460D0C"/>
    <w:rsid w:val="00461808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4BD"/>
    <w:rsid w:val="00486A6C"/>
    <w:rsid w:val="004907A0"/>
    <w:rsid w:val="0049195A"/>
    <w:rsid w:val="004924D2"/>
    <w:rsid w:val="00492B7B"/>
    <w:rsid w:val="004933BE"/>
    <w:rsid w:val="00494FC8"/>
    <w:rsid w:val="004A0629"/>
    <w:rsid w:val="004A1F9A"/>
    <w:rsid w:val="004A271E"/>
    <w:rsid w:val="004A2F20"/>
    <w:rsid w:val="004A302A"/>
    <w:rsid w:val="004A39CC"/>
    <w:rsid w:val="004A3DE8"/>
    <w:rsid w:val="004B0812"/>
    <w:rsid w:val="004B0BF8"/>
    <w:rsid w:val="004B0C53"/>
    <w:rsid w:val="004B174A"/>
    <w:rsid w:val="004B25FD"/>
    <w:rsid w:val="004B2A70"/>
    <w:rsid w:val="004B2DAC"/>
    <w:rsid w:val="004B484C"/>
    <w:rsid w:val="004B4BCE"/>
    <w:rsid w:val="004B636C"/>
    <w:rsid w:val="004B6779"/>
    <w:rsid w:val="004B6F02"/>
    <w:rsid w:val="004B7FEF"/>
    <w:rsid w:val="004C0FD2"/>
    <w:rsid w:val="004C1AC3"/>
    <w:rsid w:val="004C26A1"/>
    <w:rsid w:val="004C2A04"/>
    <w:rsid w:val="004C2B31"/>
    <w:rsid w:val="004C509D"/>
    <w:rsid w:val="004C5E6D"/>
    <w:rsid w:val="004C6707"/>
    <w:rsid w:val="004C7DFA"/>
    <w:rsid w:val="004D20E9"/>
    <w:rsid w:val="004D3A2D"/>
    <w:rsid w:val="004D3A85"/>
    <w:rsid w:val="004D4926"/>
    <w:rsid w:val="004D5E6C"/>
    <w:rsid w:val="004D66A8"/>
    <w:rsid w:val="004D707B"/>
    <w:rsid w:val="004E001F"/>
    <w:rsid w:val="004E0C57"/>
    <w:rsid w:val="004E1274"/>
    <w:rsid w:val="004E295F"/>
    <w:rsid w:val="004E3002"/>
    <w:rsid w:val="004E3AAD"/>
    <w:rsid w:val="004E598F"/>
    <w:rsid w:val="004E6449"/>
    <w:rsid w:val="004E66C7"/>
    <w:rsid w:val="004E755D"/>
    <w:rsid w:val="004E7909"/>
    <w:rsid w:val="004F0D6A"/>
    <w:rsid w:val="004F0E92"/>
    <w:rsid w:val="004F1521"/>
    <w:rsid w:val="004F2265"/>
    <w:rsid w:val="004F3394"/>
    <w:rsid w:val="004F3572"/>
    <w:rsid w:val="004F7B9D"/>
    <w:rsid w:val="00500F7E"/>
    <w:rsid w:val="00501E2E"/>
    <w:rsid w:val="00503FE2"/>
    <w:rsid w:val="005053CE"/>
    <w:rsid w:val="00512575"/>
    <w:rsid w:val="005125A1"/>
    <w:rsid w:val="005125D1"/>
    <w:rsid w:val="00512FD8"/>
    <w:rsid w:val="005153C3"/>
    <w:rsid w:val="00516FAE"/>
    <w:rsid w:val="0051795E"/>
    <w:rsid w:val="00520027"/>
    <w:rsid w:val="005203B0"/>
    <w:rsid w:val="00520DA5"/>
    <w:rsid w:val="005221F1"/>
    <w:rsid w:val="00522A24"/>
    <w:rsid w:val="0052364F"/>
    <w:rsid w:val="0052542D"/>
    <w:rsid w:val="00526D66"/>
    <w:rsid w:val="005274BB"/>
    <w:rsid w:val="00531EAE"/>
    <w:rsid w:val="005337A6"/>
    <w:rsid w:val="0053677E"/>
    <w:rsid w:val="00537207"/>
    <w:rsid w:val="0054021A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500CE"/>
    <w:rsid w:val="0055182C"/>
    <w:rsid w:val="00552613"/>
    <w:rsid w:val="005530A7"/>
    <w:rsid w:val="00553D47"/>
    <w:rsid w:val="00553EE4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5F86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77A"/>
    <w:rsid w:val="0057792C"/>
    <w:rsid w:val="00577C58"/>
    <w:rsid w:val="00581760"/>
    <w:rsid w:val="00582139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37CF"/>
    <w:rsid w:val="0059425A"/>
    <w:rsid w:val="005954D3"/>
    <w:rsid w:val="00596C32"/>
    <w:rsid w:val="005A0084"/>
    <w:rsid w:val="005A0425"/>
    <w:rsid w:val="005A07E7"/>
    <w:rsid w:val="005A49A7"/>
    <w:rsid w:val="005A4C91"/>
    <w:rsid w:val="005A553E"/>
    <w:rsid w:val="005A5BB3"/>
    <w:rsid w:val="005A5E88"/>
    <w:rsid w:val="005A5F69"/>
    <w:rsid w:val="005A6F68"/>
    <w:rsid w:val="005B15F3"/>
    <w:rsid w:val="005B377E"/>
    <w:rsid w:val="005B52A1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E4E"/>
    <w:rsid w:val="005E0284"/>
    <w:rsid w:val="005E1410"/>
    <w:rsid w:val="005E22EE"/>
    <w:rsid w:val="005E721D"/>
    <w:rsid w:val="005E750B"/>
    <w:rsid w:val="005E758C"/>
    <w:rsid w:val="005E773F"/>
    <w:rsid w:val="005F1A02"/>
    <w:rsid w:val="005F1B57"/>
    <w:rsid w:val="005F2450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40DF"/>
    <w:rsid w:val="00604915"/>
    <w:rsid w:val="00604B22"/>
    <w:rsid w:val="00605427"/>
    <w:rsid w:val="006055F9"/>
    <w:rsid w:val="00606FD2"/>
    <w:rsid w:val="00610AA7"/>
    <w:rsid w:val="00611F2A"/>
    <w:rsid w:val="006156CA"/>
    <w:rsid w:val="00615FB2"/>
    <w:rsid w:val="006165BD"/>
    <w:rsid w:val="006166DA"/>
    <w:rsid w:val="00616B1D"/>
    <w:rsid w:val="006176B8"/>
    <w:rsid w:val="00617FFA"/>
    <w:rsid w:val="00620B52"/>
    <w:rsid w:val="00621C50"/>
    <w:rsid w:val="00621C63"/>
    <w:rsid w:val="00622FED"/>
    <w:rsid w:val="006238AD"/>
    <w:rsid w:val="00624AA0"/>
    <w:rsid w:val="00624EE5"/>
    <w:rsid w:val="00627770"/>
    <w:rsid w:val="006312DF"/>
    <w:rsid w:val="00632BF0"/>
    <w:rsid w:val="006334B1"/>
    <w:rsid w:val="00633DE6"/>
    <w:rsid w:val="006341E7"/>
    <w:rsid w:val="006356CC"/>
    <w:rsid w:val="0063652F"/>
    <w:rsid w:val="006373DE"/>
    <w:rsid w:val="00637E57"/>
    <w:rsid w:val="006409AF"/>
    <w:rsid w:val="006417B7"/>
    <w:rsid w:val="00641FB9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2782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802FA"/>
    <w:rsid w:val="00680451"/>
    <w:rsid w:val="0068064D"/>
    <w:rsid w:val="00681301"/>
    <w:rsid w:val="00681A34"/>
    <w:rsid w:val="006823B5"/>
    <w:rsid w:val="0068281C"/>
    <w:rsid w:val="00682F32"/>
    <w:rsid w:val="00685497"/>
    <w:rsid w:val="0068560C"/>
    <w:rsid w:val="006863C6"/>
    <w:rsid w:val="00687284"/>
    <w:rsid w:val="00690531"/>
    <w:rsid w:val="00691EE8"/>
    <w:rsid w:val="0069239B"/>
    <w:rsid w:val="00692495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B31DE"/>
    <w:rsid w:val="006C0A77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428D"/>
    <w:rsid w:val="006D5B55"/>
    <w:rsid w:val="006D6902"/>
    <w:rsid w:val="006D72C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FA2"/>
    <w:rsid w:val="006F2BF6"/>
    <w:rsid w:val="006F3651"/>
    <w:rsid w:val="006F3CA4"/>
    <w:rsid w:val="006F4DDD"/>
    <w:rsid w:val="006F4E75"/>
    <w:rsid w:val="006F5D8D"/>
    <w:rsid w:val="006F640B"/>
    <w:rsid w:val="006F6515"/>
    <w:rsid w:val="006F681D"/>
    <w:rsid w:val="006F6E36"/>
    <w:rsid w:val="006F7F03"/>
    <w:rsid w:val="007009B7"/>
    <w:rsid w:val="00701D00"/>
    <w:rsid w:val="007039DD"/>
    <w:rsid w:val="00705452"/>
    <w:rsid w:val="00706D70"/>
    <w:rsid w:val="0071090A"/>
    <w:rsid w:val="00710D9C"/>
    <w:rsid w:val="0071252A"/>
    <w:rsid w:val="00712AFA"/>
    <w:rsid w:val="00713BD1"/>
    <w:rsid w:val="00713E5A"/>
    <w:rsid w:val="00714E61"/>
    <w:rsid w:val="007154EB"/>
    <w:rsid w:val="00715662"/>
    <w:rsid w:val="0071577A"/>
    <w:rsid w:val="00716E0A"/>
    <w:rsid w:val="00717855"/>
    <w:rsid w:val="00720FAC"/>
    <w:rsid w:val="007210E8"/>
    <w:rsid w:val="00722BD2"/>
    <w:rsid w:val="00723A91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738B"/>
    <w:rsid w:val="007414FD"/>
    <w:rsid w:val="00742671"/>
    <w:rsid w:val="00743EDD"/>
    <w:rsid w:val="00744035"/>
    <w:rsid w:val="0074413F"/>
    <w:rsid w:val="00744433"/>
    <w:rsid w:val="007447AD"/>
    <w:rsid w:val="007449CA"/>
    <w:rsid w:val="00744B63"/>
    <w:rsid w:val="00746FE8"/>
    <w:rsid w:val="00751B92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5FC0"/>
    <w:rsid w:val="00776C24"/>
    <w:rsid w:val="0077715A"/>
    <w:rsid w:val="0077747C"/>
    <w:rsid w:val="007801F0"/>
    <w:rsid w:val="00780445"/>
    <w:rsid w:val="00783CD1"/>
    <w:rsid w:val="00784F20"/>
    <w:rsid w:val="0078507E"/>
    <w:rsid w:val="007859AD"/>
    <w:rsid w:val="007865EF"/>
    <w:rsid w:val="00791628"/>
    <w:rsid w:val="007919DD"/>
    <w:rsid w:val="00795163"/>
    <w:rsid w:val="00795446"/>
    <w:rsid w:val="00795C9F"/>
    <w:rsid w:val="007A00EF"/>
    <w:rsid w:val="007A0378"/>
    <w:rsid w:val="007A0ADA"/>
    <w:rsid w:val="007A0DDC"/>
    <w:rsid w:val="007A0E2C"/>
    <w:rsid w:val="007A21A6"/>
    <w:rsid w:val="007A26F3"/>
    <w:rsid w:val="007A3A76"/>
    <w:rsid w:val="007A46A2"/>
    <w:rsid w:val="007A47C5"/>
    <w:rsid w:val="007A6875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5BE"/>
    <w:rsid w:val="007C7F2B"/>
    <w:rsid w:val="007D012C"/>
    <w:rsid w:val="007D1119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12"/>
    <w:rsid w:val="007F2B5D"/>
    <w:rsid w:val="007F2E22"/>
    <w:rsid w:val="007F3731"/>
    <w:rsid w:val="007F4D32"/>
    <w:rsid w:val="007F5327"/>
    <w:rsid w:val="007F5F1E"/>
    <w:rsid w:val="008012CE"/>
    <w:rsid w:val="008015AC"/>
    <w:rsid w:val="00803219"/>
    <w:rsid w:val="00803B05"/>
    <w:rsid w:val="00805C7F"/>
    <w:rsid w:val="00806742"/>
    <w:rsid w:val="00811219"/>
    <w:rsid w:val="0081178C"/>
    <w:rsid w:val="00811EB3"/>
    <w:rsid w:val="00812A57"/>
    <w:rsid w:val="00812E0E"/>
    <w:rsid w:val="008150BD"/>
    <w:rsid w:val="00815948"/>
    <w:rsid w:val="00816277"/>
    <w:rsid w:val="00816454"/>
    <w:rsid w:val="0082008B"/>
    <w:rsid w:val="0082039D"/>
    <w:rsid w:val="00820703"/>
    <w:rsid w:val="008212F1"/>
    <w:rsid w:val="0082455F"/>
    <w:rsid w:val="00825842"/>
    <w:rsid w:val="008258BF"/>
    <w:rsid w:val="0082647E"/>
    <w:rsid w:val="008267CC"/>
    <w:rsid w:val="0083008A"/>
    <w:rsid w:val="0083074B"/>
    <w:rsid w:val="008309BF"/>
    <w:rsid w:val="008314F0"/>
    <w:rsid w:val="00832353"/>
    <w:rsid w:val="00832C86"/>
    <w:rsid w:val="0083343B"/>
    <w:rsid w:val="0083354B"/>
    <w:rsid w:val="00833C05"/>
    <w:rsid w:val="00834B8F"/>
    <w:rsid w:val="00835B86"/>
    <w:rsid w:val="00837ED5"/>
    <w:rsid w:val="00840124"/>
    <w:rsid w:val="00840A70"/>
    <w:rsid w:val="0084180D"/>
    <w:rsid w:val="00841E87"/>
    <w:rsid w:val="00843448"/>
    <w:rsid w:val="0084399F"/>
    <w:rsid w:val="00843D71"/>
    <w:rsid w:val="00844D5A"/>
    <w:rsid w:val="00846962"/>
    <w:rsid w:val="008478BB"/>
    <w:rsid w:val="00847BAF"/>
    <w:rsid w:val="00854490"/>
    <w:rsid w:val="0085466B"/>
    <w:rsid w:val="00854889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264B"/>
    <w:rsid w:val="00872D9B"/>
    <w:rsid w:val="008733E7"/>
    <w:rsid w:val="00873750"/>
    <w:rsid w:val="00873EBA"/>
    <w:rsid w:val="00875AFB"/>
    <w:rsid w:val="00880BB6"/>
    <w:rsid w:val="008814C3"/>
    <w:rsid w:val="008815A7"/>
    <w:rsid w:val="00886130"/>
    <w:rsid w:val="008862BA"/>
    <w:rsid w:val="008868B7"/>
    <w:rsid w:val="0089043B"/>
    <w:rsid w:val="00891C94"/>
    <w:rsid w:val="008934BC"/>
    <w:rsid w:val="00893E31"/>
    <w:rsid w:val="008945C1"/>
    <w:rsid w:val="00894C49"/>
    <w:rsid w:val="00895EE4"/>
    <w:rsid w:val="0089678A"/>
    <w:rsid w:val="00896FC6"/>
    <w:rsid w:val="00897261"/>
    <w:rsid w:val="0089767F"/>
    <w:rsid w:val="008978A2"/>
    <w:rsid w:val="008A12E3"/>
    <w:rsid w:val="008A2FA5"/>
    <w:rsid w:val="008A3226"/>
    <w:rsid w:val="008A33AB"/>
    <w:rsid w:val="008A3E7B"/>
    <w:rsid w:val="008A3F0E"/>
    <w:rsid w:val="008A726B"/>
    <w:rsid w:val="008A74B0"/>
    <w:rsid w:val="008B0E3F"/>
    <w:rsid w:val="008B16CB"/>
    <w:rsid w:val="008B17A3"/>
    <w:rsid w:val="008B1D75"/>
    <w:rsid w:val="008B2B78"/>
    <w:rsid w:val="008B2D03"/>
    <w:rsid w:val="008B605C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43D4"/>
    <w:rsid w:val="008C54F5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73A2"/>
    <w:rsid w:val="008D73EA"/>
    <w:rsid w:val="008E1713"/>
    <w:rsid w:val="008E2C67"/>
    <w:rsid w:val="008E3779"/>
    <w:rsid w:val="008E3970"/>
    <w:rsid w:val="008E45AD"/>
    <w:rsid w:val="008E5600"/>
    <w:rsid w:val="008E78B3"/>
    <w:rsid w:val="008F0421"/>
    <w:rsid w:val="008F0593"/>
    <w:rsid w:val="008F238A"/>
    <w:rsid w:val="008F3F80"/>
    <w:rsid w:val="008F49DA"/>
    <w:rsid w:val="008F5D63"/>
    <w:rsid w:val="008F75C1"/>
    <w:rsid w:val="009026F7"/>
    <w:rsid w:val="009032A0"/>
    <w:rsid w:val="00903AAE"/>
    <w:rsid w:val="00904F58"/>
    <w:rsid w:val="0090588C"/>
    <w:rsid w:val="0090645E"/>
    <w:rsid w:val="009069B0"/>
    <w:rsid w:val="00907CF8"/>
    <w:rsid w:val="009108D0"/>
    <w:rsid w:val="00910ABE"/>
    <w:rsid w:val="00912B7C"/>
    <w:rsid w:val="00913460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230"/>
    <w:rsid w:val="00942989"/>
    <w:rsid w:val="009432A5"/>
    <w:rsid w:val="0094341D"/>
    <w:rsid w:val="00943677"/>
    <w:rsid w:val="00944970"/>
    <w:rsid w:val="00946A85"/>
    <w:rsid w:val="009478D2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1D1E"/>
    <w:rsid w:val="00962C00"/>
    <w:rsid w:val="0096312E"/>
    <w:rsid w:val="00963732"/>
    <w:rsid w:val="009663CB"/>
    <w:rsid w:val="009663E4"/>
    <w:rsid w:val="009711E3"/>
    <w:rsid w:val="0097238C"/>
    <w:rsid w:val="00972AAF"/>
    <w:rsid w:val="00973EAD"/>
    <w:rsid w:val="00974638"/>
    <w:rsid w:val="009778FD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0EC"/>
    <w:rsid w:val="00996734"/>
    <w:rsid w:val="009A085A"/>
    <w:rsid w:val="009A1F58"/>
    <w:rsid w:val="009A22ED"/>
    <w:rsid w:val="009A2A67"/>
    <w:rsid w:val="009A317B"/>
    <w:rsid w:val="009A3D80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64F9"/>
    <w:rsid w:val="009C0AA1"/>
    <w:rsid w:val="009C1FA1"/>
    <w:rsid w:val="009C39A7"/>
    <w:rsid w:val="009C447F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915"/>
    <w:rsid w:val="009E3F0E"/>
    <w:rsid w:val="009E593D"/>
    <w:rsid w:val="009E59B6"/>
    <w:rsid w:val="009E64C0"/>
    <w:rsid w:val="009E6509"/>
    <w:rsid w:val="009E6880"/>
    <w:rsid w:val="009E7114"/>
    <w:rsid w:val="009E7DBC"/>
    <w:rsid w:val="009F15A6"/>
    <w:rsid w:val="009F1E90"/>
    <w:rsid w:val="009F3523"/>
    <w:rsid w:val="009F37C8"/>
    <w:rsid w:val="009F3A92"/>
    <w:rsid w:val="009F4450"/>
    <w:rsid w:val="009F4EC8"/>
    <w:rsid w:val="009F545C"/>
    <w:rsid w:val="009F57D4"/>
    <w:rsid w:val="009F688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5419"/>
    <w:rsid w:val="00A06244"/>
    <w:rsid w:val="00A07FE1"/>
    <w:rsid w:val="00A1013E"/>
    <w:rsid w:val="00A111D0"/>
    <w:rsid w:val="00A11FEB"/>
    <w:rsid w:val="00A120B5"/>
    <w:rsid w:val="00A1348C"/>
    <w:rsid w:val="00A1356A"/>
    <w:rsid w:val="00A137E0"/>
    <w:rsid w:val="00A1605F"/>
    <w:rsid w:val="00A16782"/>
    <w:rsid w:val="00A17834"/>
    <w:rsid w:val="00A21360"/>
    <w:rsid w:val="00A22112"/>
    <w:rsid w:val="00A22221"/>
    <w:rsid w:val="00A22888"/>
    <w:rsid w:val="00A2294B"/>
    <w:rsid w:val="00A22EA8"/>
    <w:rsid w:val="00A23E1D"/>
    <w:rsid w:val="00A27869"/>
    <w:rsid w:val="00A30AB2"/>
    <w:rsid w:val="00A31072"/>
    <w:rsid w:val="00A31374"/>
    <w:rsid w:val="00A3184A"/>
    <w:rsid w:val="00A31C4D"/>
    <w:rsid w:val="00A32246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1DAF"/>
    <w:rsid w:val="00A61DC5"/>
    <w:rsid w:val="00A635A2"/>
    <w:rsid w:val="00A64542"/>
    <w:rsid w:val="00A651E6"/>
    <w:rsid w:val="00A678CD"/>
    <w:rsid w:val="00A679B1"/>
    <w:rsid w:val="00A67E89"/>
    <w:rsid w:val="00A67FC7"/>
    <w:rsid w:val="00A7026E"/>
    <w:rsid w:val="00A708B7"/>
    <w:rsid w:val="00A71098"/>
    <w:rsid w:val="00A719F3"/>
    <w:rsid w:val="00A72C89"/>
    <w:rsid w:val="00A72D1A"/>
    <w:rsid w:val="00A72D32"/>
    <w:rsid w:val="00A74ED3"/>
    <w:rsid w:val="00A75AFF"/>
    <w:rsid w:val="00A76751"/>
    <w:rsid w:val="00A8057F"/>
    <w:rsid w:val="00A80AC9"/>
    <w:rsid w:val="00A81271"/>
    <w:rsid w:val="00A81E82"/>
    <w:rsid w:val="00A81F23"/>
    <w:rsid w:val="00A82031"/>
    <w:rsid w:val="00A833B1"/>
    <w:rsid w:val="00A87630"/>
    <w:rsid w:val="00A907BE"/>
    <w:rsid w:val="00A91385"/>
    <w:rsid w:val="00A92241"/>
    <w:rsid w:val="00A92895"/>
    <w:rsid w:val="00A93648"/>
    <w:rsid w:val="00A93D40"/>
    <w:rsid w:val="00A93FCE"/>
    <w:rsid w:val="00A9731E"/>
    <w:rsid w:val="00A97CD3"/>
    <w:rsid w:val="00AA1886"/>
    <w:rsid w:val="00AA1DC7"/>
    <w:rsid w:val="00AA1F4A"/>
    <w:rsid w:val="00AA2A41"/>
    <w:rsid w:val="00AA45B2"/>
    <w:rsid w:val="00AA7DDB"/>
    <w:rsid w:val="00AB0359"/>
    <w:rsid w:val="00AB0C5F"/>
    <w:rsid w:val="00AB2CC0"/>
    <w:rsid w:val="00AB4A62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44C1"/>
    <w:rsid w:val="00AC5410"/>
    <w:rsid w:val="00AC5A10"/>
    <w:rsid w:val="00AC5F96"/>
    <w:rsid w:val="00AC76A4"/>
    <w:rsid w:val="00AC7A86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1BF9"/>
    <w:rsid w:val="00B01E0E"/>
    <w:rsid w:val="00B020A5"/>
    <w:rsid w:val="00B02736"/>
    <w:rsid w:val="00B03BE2"/>
    <w:rsid w:val="00B05414"/>
    <w:rsid w:val="00B0547C"/>
    <w:rsid w:val="00B05881"/>
    <w:rsid w:val="00B05C1E"/>
    <w:rsid w:val="00B06215"/>
    <w:rsid w:val="00B07B4B"/>
    <w:rsid w:val="00B1050B"/>
    <w:rsid w:val="00B122E1"/>
    <w:rsid w:val="00B15C79"/>
    <w:rsid w:val="00B166D2"/>
    <w:rsid w:val="00B16B47"/>
    <w:rsid w:val="00B16C11"/>
    <w:rsid w:val="00B200A4"/>
    <w:rsid w:val="00B22016"/>
    <w:rsid w:val="00B2574D"/>
    <w:rsid w:val="00B25E06"/>
    <w:rsid w:val="00B2757F"/>
    <w:rsid w:val="00B2771A"/>
    <w:rsid w:val="00B3082D"/>
    <w:rsid w:val="00B3392E"/>
    <w:rsid w:val="00B35D58"/>
    <w:rsid w:val="00B41A03"/>
    <w:rsid w:val="00B462BE"/>
    <w:rsid w:val="00B46361"/>
    <w:rsid w:val="00B46BC3"/>
    <w:rsid w:val="00B51770"/>
    <w:rsid w:val="00B538EF"/>
    <w:rsid w:val="00B53E26"/>
    <w:rsid w:val="00B54D1C"/>
    <w:rsid w:val="00B55AB5"/>
    <w:rsid w:val="00B55FC3"/>
    <w:rsid w:val="00B56B78"/>
    <w:rsid w:val="00B60941"/>
    <w:rsid w:val="00B60988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8F0"/>
    <w:rsid w:val="00B8390A"/>
    <w:rsid w:val="00B83A2A"/>
    <w:rsid w:val="00B841E2"/>
    <w:rsid w:val="00B85632"/>
    <w:rsid w:val="00B86708"/>
    <w:rsid w:val="00B874E6"/>
    <w:rsid w:val="00B879D4"/>
    <w:rsid w:val="00B91816"/>
    <w:rsid w:val="00B92D12"/>
    <w:rsid w:val="00B948D1"/>
    <w:rsid w:val="00B94E1F"/>
    <w:rsid w:val="00B95F63"/>
    <w:rsid w:val="00B97F2F"/>
    <w:rsid w:val="00BA0F11"/>
    <w:rsid w:val="00BA1C2C"/>
    <w:rsid w:val="00BA2176"/>
    <w:rsid w:val="00BA545F"/>
    <w:rsid w:val="00BA7D5D"/>
    <w:rsid w:val="00BB0600"/>
    <w:rsid w:val="00BB06DE"/>
    <w:rsid w:val="00BB143C"/>
    <w:rsid w:val="00BB17D7"/>
    <w:rsid w:val="00BB2057"/>
    <w:rsid w:val="00BB44A6"/>
    <w:rsid w:val="00BB4D8D"/>
    <w:rsid w:val="00BB5D5A"/>
    <w:rsid w:val="00BB6E9D"/>
    <w:rsid w:val="00BB7CF5"/>
    <w:rsid w:val="00BC1D96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22B8"/>
    <w:rsid w:val="00BD29A0"/>
    <w:rsid w:val="00BD38FC"/>
    <w:rsid w:val="00BD3B74"/>
    <w:rsid w:val="00BD4238"/>
    <w:rsid w:val="00BD5B06"/>
    <w:rsid w:val="00BE0BCC"/>
    <w:rsid w:val="00BE0D09"/>
    <w:rsid w:val="00BE136F"/>
    <w:rsid w:val="00BE1B46"/>
    <w:rsid w:val="00BE1BC7"/>
    <w:rsid w:val="00BE1BF9"/>
    <w:rsid w:val="00BE31C1"/>
    <w:rsid w:val="00BE3209"/>
    <w:rsid w:val="00BE3AD6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079A"/>
    <w:rsid w:val="00BF3283"/>
    <w:rsid w:val="00BF3342"/>
    <w:rsid w:val="00BF41AF"/>
    <w:rsid w:val="00BF5551"/>
    <w:rsid w:val="00BF5F42"/>
    <w:rsid w:val="00BF6973"/>
    <w:rsid w:val="00BF6C71"/>
    <w:rsid w:val="00BF7594"/>
    <w:rsid w:val="00C000BB"/>
    <w:rsid w:val="00C00688"/>
    <w:rsid w:val="00C00D2F"/>
    <w:rsid w:val="00C00E7E"/>
    <w:rsid w:val="00C0226B"/>
    <w:rsid w:val="00C025B3"/>
    <w:rsid w:val="00C025F8"/>
    <w:rsid w:val="00C02911"/>
    <w:rsid w:val="00C040BD"/>
    <w:rsid w:val="00C0499E"/>
    <w:rsid w:val="00C051F4"/>
    <w:rsid w:val="00C05568"/>
    <w:rsid w:val="00C06283"/>
    <w:rsid w:val="00C11E42"/>
    <w:rsid w:val="00C120DD"/>
    <w:rsid w:val="00C125FE"/>
    <w:rsid w:val="00C12718"/>
    <w:rsid w:val="00C139C6"/>
    <w:rsid w:val="00C14963"/>
    <w:rsid w:val="00C16316"/>
    <w:rsid w:val="00C168BC"/>
    <w:rsid w:val="00C169FF"/>
    <w:rsid w:val="00C170A9"/>
    <w:rsid w:val="00C175E3"/>
    <w:rsid w:val="00C20054"/>
    <w:rsid w:val="00C20064"/>
    <w:rsid w:val="00C2081D"/>
    <w:rsid w:val="00C2157C"/>
    <w:rsid w:val="00C21916"/>
    <w:rsid w:val="00C219AD"/>
    <w:rsid w:val="00C21C6B"/>
    <w:rsid w:val="00C21E9C"/>
    <w:rsid w:val="00C22806"/>
    <w:rsid w:val="00C22B22"/>
    <w:rsid w:val="00C22E1F"/>
    <w:rsid w:val="00C233F7"/>
    <w:rsid w:val="00C25F81"/>
    <w:rsid w:val="00C26497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51F"/>
    <w:rsid w:val="00C43DA2"/>
    <w:rsid w:val="00C45BE6"/>
    <w:rsid w:val="00C46EED"/>
    <w:rsid w:val="00C50074"/>
    <w:rsid w:val="00C51ABE"/>
    <w:rsid w:val="00C5220A"/>
    <w:rsid w:val="00C524BB"/>
    <w:rsid w:val="00C54FA3"/>
    <w:rsid w:val="00C55078"/>
    <w:rsid w:val="00C55186"/>
    <w:rsid w:val="00C554A3"/>
    <w:rsid w:val="00C566F9"/>
    <w:rsid w:val="00C6101E"/>
    <w:rsid w:val="00C611D1"/>
    <w:rsid w:val="00C61F87"/>
    <w:rsid w:val="00C628B5"/>
    <w:rsid w:val="00C633CE"/>
    <w:rsid w:val="00C63D31"/>
    <w:rsid w:val="00C652FA"/>
    <w:rsid w:val="00C6545D"/>
    <w:rsid w:val="00C660E3"/>
    <w:rsid w:val="00C6675A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6EF"/>
    <w:rsid w:val="00C828DE"/>
    <w:rsid w:val="00C82D9B"/>
    <w:rsid w:val="00C839CF"/>
    <w:rsid w:val="00C84AE5"/>
    <w:rsid w:val="00C8532C"/>
    <w:rsid w:val="00C85465"/>
    <w:rsid w:val="00C862D6"/>
    <w:rsid w:val="00C86F43"/>
    <w:rsid w:val="00C90907"/>
    <w:rsid w:val="00C91818"/>
    <w:rsid w:val="00C929C3"/>
    <w:rsid w:val="00C94184"/>
    <w:rsid w:val="00C945A1"/>
    <w:rsid w:val="00C96357"/>
    <w:rsid w:val="00C97133"/>
    <w:rsid w:val="00C97D05"/>
    <w:rsid w:val="00CA08BC"/>
    <w:rsid w:val="00CA2114"/>
    <w:rsid w:val="00CA7DB4"/>
    <w:rsid w:val="00CB0871"/>
    <w:rsid w:val="00CB15D7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D03BA"/>
    <w:rsid w:val="00CD4E10"/>
    <w:rsid w:val="00CD6284"/>
    <w:rsid w:val="00CD7094"/>
    <w:rsid w:val="00CD7D3E"/>
    <w:rsid w:val="00CE0ECD"/>
    <w:rsid w:val="00CE15BC"/>
    <w:rsid w:val="00CE2C23"/>
    <w:rsid w:val="00CE3499"/>
    <w:rsid w:val="00CE5BD8"/>
    <w:rsid w:val="00CE7DBF"/>
    <w:rsid w:val="00CE7F7D"/>
    <w:rsid w:val="00CF1E53"/>
    <w:rsid w:val="00CF2A00"/>
    <w:rsid w:val="00CF42E8"/>
    <w:rsid w:val="00CF661A"/>
    <w:rsid w:val="00CF7C0D"/>
    <w:rsid w:val="00CF7F44"/>
    <w:rsid w:val="00D00150"/>
    <w:rsid w:val="00D01A30"/>
    <w:rsid w:val="00D03078"/>
    <w:rsid w:val="00D04A5C"/>
    <w:rsid w:val="00D05B5C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3B7"/>
    <w:rsid w:val="00D17577"/>
    <w:rsid w:val="00D175FB"/>
    <w:rsid w:val="00D178EB"/>
    <w:rsid w:val="00D2142A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7AA8"/>
    <w:rsid w:val="00D40C9E"/>
    <w:rsid w:val="00D40F66"/>
    <w:rsid w:val="00D43AFA"/>
    <w:rsid w:val="00D443AC"/>
    <w:rsid w:val="00D45140"/>
    <w:rsid w:val="00D46422"/>
    <w:rsid w:val="00D46F2B"/>
    <w:rsid w:val="00D50A6A"/>
    <w:rsid w:val="00D50B72"/>
    <w:rsid w:val="00D50D44"/>
    <w:rsid w:val="00D5151C"/>
    <w:rsid w:val="00D51571"/>
    <w:rsid w:val="00D51E46"/>
    <w:rsid w:val="00D52A38"/>
    <w:rsid w:val="00D52E25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3557"/>
    <w:rsid w:val="00D73897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8B5"/>
    <w:rsid w:val="00D86E78"/>
    <w:rsid w:val="00D878EF"/>
    <w:rsid w:val="00D91980"/>
    <w:rsid w:val="00D92A39"/>
    <w:rsid w:val="00D92C4E"/>
    <w:rsid w:val="00D93083"/>
    <w:rsid w:val="00D93526"/>
    <w:rsid w:val="00D9494A"/>
    <w:rsid w:val="00D94B99"/>
    <w:rsid w:val="00D94DF0"/>
    <w:rsid w:val="00D95805"/>
    <w:rsid w:val="00D972CA"/>
    <w:rsid w:val="00DA160C"/>
    <w:rsid w:val="00DA1A7A"/>
    <w:rsid w:val="00DA1BE6"/>
    <w:rsid w:val="00DA3D25"/>
    <w:rsid w:val="00DA484B"/>
    <w:rsid w:val="00DA53C7"/>
    <w:rsid w:val="00DA5D71"/>
    <w:rsid w:val="00DA716D"/>
    <w:rsid w:val="00DA7CB4"/>
    <w:rsid w:val="00DA7FDB"/>
    <w:rsid w:val="00DB1226"/>
    <w:rsid w:val="00DB203F"/>
    <w:rsid w:val="00DB230F"/>
    <w:rsid w:val="00DB333D"/>
    <w:rsid w:val="00DB3D40"/>
    <w:rsid w:val="00DB674B"/>
    <w:rsid w:val="00DB7088"/>
    <w:rsid w:val="00DC02EB"/>
    <w:rsid w:val="00DC1366"/>
    <w:rsid w:val="00DC1F4B"/>
    <w:rsid w:val="00DC38A0"/>
    <w:rsid w:val="00DC6231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451"/>
    <w:rsid w:val="00DE4D24"/>
    <w:rsid w:val="00DE5ED2"/>
    <w:rsid w:val="00DE6754"/>
    <w:rsid w:val="00DE7286"/>
    <w:rsid w:val="00DE7DC3"/>
    <w:rsid w:val="00DF0337"/>
    <w:rsid w:val="00DF1CF3"/>
    <w:rsid w:val="00DF26B8"/>
    <w:rsid w:val="00DF3130"/>
    <w:rsid w:val="00DF4822"/>
    <w:rsid w:val="00DF57CC"/>
    <w:rsid w:val="00DF6655"/>
    <w:rsid w:val="00DF6EF3"/>
    <w:rsid w:val="00DF7F28"/>
    <w:rsid w:val="00E00013"/>
    <w:rsid w:val="00E008EE"/>
    <w:rsid w:val="00E01267"/>
    <w:rsid w:val="00E02873"/>
    <w:rsid w:val="00E02C5D"/>
    <w:rsid w:val="00E0329B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EFC"/>
    <w:rsid w:val="00E36071"/>
    <w:rsid w:val="00E378B0"/>
    <w:rsid w:val="00E37B47"/>
    <w:rsid w:val="00E405B4"/>
    <w:rsid w:val="00E41967"/>
    <w:rsid w:val="00E41AF3"/>
    <w:rsid w:val="00E42025"/>
    <w:rsid w:val="00E42861"/>
    <w:rsid w:val="00E42EC5"/>
    <w:rsid w:val="00E43D98"/>
    <w:rsid w:val="00E451CC"/>
    <w:rsid w:val="00E452AA"/>
    <w:rsid w:val="00E454C3"/>
    <w:rsid w:val="00E45C82"/>
    <w:rsid w:val="00E461B3"/>
    <w:rsid w:val="00E50994"/>
    <w:rsid w:val="00E51396"/>
    <w:rsid w:val="00E5221B"/>
    <w:rsid w:val="00E52D37"/>
    <w:rsid w:val="00E52DCD"/>
    <w:rsid w:val="00E53F01"/>
    <w:rsid w:val="00E54EE0"/>
    <w:rsid w:val="00E567C4"/>
    <w:rsid w:val="00E56CD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70197"/>
    <w:rsid w:val="00E70BC1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4E8E"/>
    <w:rsid w:val="00E84F28"/>
    <w:rsid w:val="00E8788A"/>
    <w:rsid w:val="00E91668"/>
    <w:rsid w:val="00E91B46"/>
    <w:rsid w:val="00E93D1B"/>
    <w:rsid w:val="00E93F8C"/>
    <w:rsid w:val="00E9446D"/>
    <w:rsid w:val="00E94FE9"/>
    <w:rsid w:val="00E964D7"/>
    <w:rsid w:val="00E96685"/>
    <w:rsid w:val="00EA1DD0"/>
    <w:rsid w:val="00EA2EF4"/>
    <w:rsid w:val="00EA3C06"/>
    <w:rsid w:val="00EA4C78"/>
    <w:rsid w:val="00EA4FE1"/>
    <w:rsid w:val="00EA536E"/>
    <w:rsid w:val="00EA5BE7"/>
    <w:rsid w:val="00EA6611"/>
    <w:rsid w:val="00EA661E"/>
    <w:rsid w:val="00EA6671"/>
    <w:rsid w:val="00EA7BFD"/>
    <w:rsid w:val="00EB2B9A"/>
    <w:rsid w:val="00EB2DE3"/>
    <w:rsid w:val="00EB2FB0"/>
    <w:rsid w:val="00EB39C7"/>
    <w:rsid w:val="00EB435C"/>
    <w:rsid w:val="00EB5136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E16"/>
    <w:rsid w:val="00EC67B3"/>
    <w:rsid w:val="00ED178A"/>
    <w:rsid w:val="00ED197F"/>
    <w:rsid w:val="00ED3968"/>
    <w:rsid w:val="00ED67F5"/>
    <w:rsid w:val="00ED739D"/>
    <w:rsid w:val="00ED7979"/>
    <w:rsid w:val="00EE0670"/>
    <w:rsid w:val="00EE077A"/>
    <w:rsid w:val="00EE2112"/>
    <w:rsid w:val="00EE3453"/>
    <w:rsid w:val="00EE45B3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A43"/>
    <w:rsid w:val="00EF4D0E"/>
    <w:rsid w:val="00EF60D3"/>
    <w:rsid w:val="00EF649E"/>
    <w:rsid w:val="00F00840"/>
    <w:rsid w:val="00F01838"/>
    <w:rsid w:val="00F01892"/>
    <w:rsid w:val="00F0474F"/>
    <w:rsid w:val="00F05EDD"/>
    <w:rsid w:val="00F07B76"/>
    <w:rsid w:val="00F07BC0"/>
    <w:rsid w:val="00F101C5"/>
    <w:rsid w:val="00F107DF"/>
    <w:rsid w:val="00F1097C"/>
    <w:rsid w:val="00F12356"/>
    <w:rsid w:val="00F123F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CF"/>
    <w:rsid w:val="00F27DE5"/>
    <w:rsid w:val="00F30822"/>
    <w:rsid w:val="00F3160D"/>
    <w:rsid w:val="00F31879"/>
    <w:rsid w:val="00F318B6"/>
    <w:rsid w:val="00F319A0"/>
    <w:rsid w:val="00F32EF4"/>
    <w:rsid w:val="00F331A5"/>
    <w:rsid w:val="00F332F6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500C8"/>
    <w:rsid w:val="00F506DC"/>
    <w:rsid w:val="00F541B1"/>
    <w:rsid w:val="00F54A3C"/>
    <w:rsid w:val="00F55576"/>
    <w:rsid w:val="00F558D3"/>
    <w:rsid w:val="00F57307"/>
    <w:rsid w:val="00F60607"/>
    <w:rsid w:val="00F60F15"/>
    <w:rsid w:val="00F61BAB"/>
    <w:rsid w:val="00F641F2"/>
    <w:rsid w:val="00F643EB"/>
    <w:rsid w:val="00F666BA"/>
    <w:rsid w:val="00F70E7E"/>
    <w:rsid w:val="00F71D97"/>
    <w:rsid w:val="00F7473C"/>
    <w:rsid w:val="00F74F35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A43"/>
    <w:rsid w:val="00F925E2"/>
    <w:rsid w:val="00F92650"/>
    <w:rsid w:val="00F937E2"/>
    <w:rsid w:val="00F9458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3A2C"/>
    <w:rsid w:val="00FB3C17"/>
    <w:rsid w:val="00FB5250"/>
    <w:rsid w:val="00FB668E"/>
    <w:rsid w:val="00FC13B2"/>
    <w:rsid w:val="00FC3252"/>
    <w:rsid w:val="00FC34E4"/>
    <w:rsid w:val="00FC5A0D"/>
    <w:rsid w:val="00FC6AF0"/>
    <w:rsid w:val="00FC6C69"/>
    <w:rsid w:val="00FD1A09"/>
    <w:rsid w:val="00FD2817"/>
    <w:rsid w:val="00FD2B47"/>
    <w:rsid w:val="00FD3475"/>
    <w:rsid w:val="00FD3734"/>
    <w:rsid w:val="00FD5413"/>
    <w:rsid w:val="00FD5B36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457F"/>
    <w:rsid w:val="00FF59A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F603A97"/>
  <w15:docId w15:val="{F13F7C6D-DB21-4DCB-8629-8A693B64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1464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qFormat/>
    <w:rsid w:val="00D52A38"/>
    <w:pPr>
      <w:keepNext/>
      <w:numPr>
        <w:numId w:val="2"/>
      </w:numPr>
      <w:spacing w:before="100" w:beforeAutospacing="1" w:after="120"/>
      <w:ind w:left="454" w:hanging="454"/>
      <w:outlineLvl w:val="0"/>
    </w:pPr>
    <w:rPr>
      <w:b/>
      <w:color w:val="244061" w:themeColor="accent1" w:themeShade="80"/>
      <w:sz w:val="32"/>
      <w:szCs w:val="32"/>
    </w:rPr>
  </w:style>
  <w:style w:type="paragraph" w:styleId="Titre2">
    <w:name w:val="heading 2"/>
    <w:basedOn w:val="Normal"/>
    <w:next w:val="TxtJustifi"/>
    <w:qFormat/>
    <w:rsid w:val="00D52A38"/>
    <w:pPr>
      <w:numPr>
        <w:ilvl w:val="1"/>
        <w:numId w:val="2"/>
      </w:numPr>
      <w:spacing w:before="100" w:beforeAutospacing="1" w:after="120"/>
      <w:ind w:left="578" w:hanging="578"/>
      <w:outlineLvl w:val="1"/>
    </w:pPr>
    <w:rPr>
      <w:b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TxtJustifi"/>
    <w:qFormat/>
    <w:rsid w:val="00D52A38"/>
    <w:pPr>
      <w:numPr>
        <w:ilvl w:val="2"/>
        <w:numId w:val="2"/>
      </w:numPr>
      <w:spacing w:before="100" w:beforeAutospacing="1" w:after="120"/>
      <w:outlineLvl w:val="2"/>
    </w:pPr>
    <w:rPr>
      <w:b/>
      <w:color w:val="548DD4" w:themeColor="text2" w:themeTint="99"/>
    </w:rPr>
  </w:style>
  <w:style w:type="paragraph" w:styleId="Titre4">
    <w:name w:val="heading 4"/>
    <w:basedOn w:val="Titre3"/>
    <w:next w:val="TxtJustifi"/>
    <w:link w:val="Titre4Car"/>
    <w:rsid w:val="00D52A38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color w:val="95B3D7" w:themeColor="accent1" w:themeTint="99"/>
      <w:szCs w:val="22"/>
    </w:rPr>
  </w:style>
  <w:style w:type="paragraph" w:styleId="Titre5">
    <w:name w:val="heading 5"/>
    <w:basedOn w:val="Normal"/>
    <w:next w:val="Normal"/>
    <w:semiHidden/>
    <w:unhideWhenUsed/>
    <w:qFormat/>
    <w:rsid w:val="00BE7ABF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semiHidden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TM2">
    <w:name w:val="toc 2"/>
    <w:basedOn w:val="Normal"/>
    <w:next w:val="Normal"/>
    <w:autoRedefine/>
    <w:uiPriority w:val="39"/>
    <w:rsid w:val="00E52DCD"/>
    <w:pPr>
      <w:spacing w:before="120"/>
      <w:ind w:left="220"/>
    </w:pPr>
    <w:rPr>
      <w:rFonts w:asciiTheme="minorHAnsi" w:hAnsiTheme="minorHAnsi" w:cstheme="minorHAnsi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rsid w:val="00E52DC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E52DC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rsid w:val="000F1038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rsid w:val="000F1038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rsid w:val="000F1038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rsid w:val="000F1038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rsid w:val="000F1038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3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4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1F7AE6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rsid w:val="00D52A38"/>
    <w:rPr>
      <w:rFonts w:ascii="Arial" w:hAnsi="Arial"/>
      <w:b/>
      <w:color w:val="95B3D7" w:themeColor="accent1" w:themeTint="99"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C75BE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1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15C79"/>
    <w:rPr>
      <w:rFonts w:ascii="Courier New" w:hAnsi="Courier New" w:cs="Courier New"/>
    </w:rPr>
  </w:style>
  <w:style w:type="character" w:customStyle="1" w:styleId="tag">
    <w:name w:val="tag"/>
    <w:basedOn w:val="Policepardfaut"/>
    <w:rsid w:val="00B15C79"/>
  </w:style>
  <w:style w:type="character" w:customStyle="1" w:styleId="argument">
    <w:name w:val="argument"/>
    <w:basedOn w:val="Policepardfaut"/>
    <w:rsid w:val="00B15C79"/>
  </w:style>
  <w:style w:type="character" w:customStyle="1" w:styleId="value">
    <w:name w:val="value"/>
    <w:basedOn w:val="Policepardfaut"/>
    <w:rsid w:val="00B15C79"/>
  </w:style>
  <w:style w:type="character" w:customStyle="1" w:styleId="block-comment">
    <w:name w:val="block-comment"/>
    <w:basedOn w:val="Policepardfaut"/>
    <w:rsid w:val="00B15C79"/>
  </w:style>
  <w:style w:type="character" w:customStyle="1" w:styleId="st3">
    <w:name w:val="st3"/>
    <w:basedOn w:val="Policepardfaut"/>
    <w:rsid w:val="00B15C79"/>
  </w:style>
  <w:style w:type="character" w:customStyle="1" w:styleId="st7">
    <w:name w:val="st7"/>
    <w:basedOn w:val="Policepardfaut"/>
    <w:rsid w:val="005F2450"/>
  </w:style>
  <w:style w:type="character" w:customStyle="1" w:styleId="st9">
    <w:name w:val="st9"/>
    <w:basedOn w:val="Policepardfaut"/>
    <w:rsid w:val="005F2450"/>
  </w:style>
  <w:style w:type="character" w:customStyle="1" w:styleId="st10">
    <w:name w:val="st10"/>
    <w:basedOn w:val="Policepardfaut"/>
    <w:rsid w:val="005F2450"/>
  </w:style>
  <w:style w:type="character" w:customStyle="1" w:styleId="scriptlet-delimiter">
    <w:name w:val="scriptlet-delimiter"/>
    <w:basedOn w:val="Policepardfaut"/>
    <w:rsid w:val="005F2450"/>
  </w:style>
  <w:style w:type="character" w:customStyle="1" w:styleId="st12">
    <w:name w:val="st12"/>
    <w:basedOn w:val="Policepardfaut"/>
    <w:rsid w:val="005F2450"/>
  </w:style>
  <w:style w:type="character" w:customStyle="1" w:styleId="st13">
    <w:name w:val="st13"/>
    <w:basedOn w:val="Policepardfaut"/>
    <w:rsid w:val="005F2450"/>
  </w:style>
  <w:style w:type="character" w:customStyle="1" w:styleId="st8">
    <w:name w:val="st8"/>
    <w:basedOn w:val="Policepardfaut"/>
    <w:rsid w:val="001F7AE6"/>
  </w:style>
  <w:style w:type="character" w:customStyle="1" w:styleId="st1">
    <w:name w:val="st1"/>
    <w:basedOn w:val="Policepardfaut"/>
    <w:rsid w:val="009C447F"/>
  </w:style>
  <w:style w:type="character" w:customStyle="1" w:styleId="st4">
    <w:name w:val="st4"/>
    <w:basedOn w:val="Policepardfaut"/>
    <w:rsid w:val="009C447F"/>
  </w:style>
  <w:style w:type="character" w:customStyle="1" w:styleId="st5">
    <w:name w:val="st5"/>
    <w:basedOn w:val="Policepardfaut"/>
    <w:rsid w:val="009C447F"/>
  </w:style>
  <w:style w:type="character" w:customStyle="1" w:styleId="st6">
    <w:name w:val="st6"/>
    <w:basedOn w:val="Policepardfaut"/>
    <w:rsid w:val="009C447F"/>
  </w:style>
  <w:style w:type="character" w:customStyle="1" w:styleId="attribute-name">
    <w:name w:val="attribute-name"/>
    <w:basedOn w:val="Policepardfaut"/>
    <w:rsid w:val="009C447F"/>
  </w:style>
  <w:style w:type="character" w:customStyle="1" w:styleId="attribute-value">
    <w:name w:val="attribute-value"/>
    <w:basedOn w:val="Policepardfaut"/>
    <w:rsid w:val="009C447F"/>
  </w:style>
  <w:style w:type="character" w:customStyle="1" w:styleId="literal">
    <w:name w:val="literal"/>
    <w:basedOn w:val="Policepardfaut"/>
    <w:rsid w:val="009C447F"/>
  </w:style>
  <w:style w:type="character" w:customStyle="1" w:styleId="st0">
    <w:name w:val="st0"/>
    <w:basedOn w:val="Policepardfaut"/>
    <w:rsid w:val="009C447F"/>
  </w:style>
  <w:style w:type="character" w:customStyle="1" w:styleId="st2">
    <w:name w:val="st2"/>
    <w:basedOn w:val="Policepardfaut"/>
    <w:rsid w:val="00F7473C"/>
  </w:style>
  <w:style w:type="character" w:customStyle="1" w:styleId="string">
    <w:name w:val="string"/>
    <w:basedOn w:val="Policepardfaut"/>
    <w:rsid w:val="000307AD"/>
  </w:style>
  <w:style w:type="character" w:customStyle="1" w:styleId="comment">
    <w:name w:val="comment"/>
    <w:basedOn w:val="Policepardfaut"/>
    <w:rsid w:val="000307AD"/>
  </w:style>
  <w:style w:type="character" w:customStyle="1" w:styleId="st11">
    <w:name w:val="st11"/>
    <w:basedOn w:val="Policepardfaut"/>
    <w:rsid w:val="001A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4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NN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3A2D-8FA6-4C5D-9BAE-6D3434DB1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NNN</Template>
  <TotalTime>0</TotalTime>
  <Pages>14</Pages>
  <Words>1595</Words>
  <Characters>13088</Characters>
  <Application>Microsoft Office Word</Application>
  <DocSecurity>0</DocSecurity>
  <Lines>109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133 - Réaliser des applications web en session-Handling</vt:lpstr>
      <vt:lpstr/>
    </vt:vector>
  </TitlesOfParts>
  <Company>Etat de Fribourg</Company>
  <LinksUpToDate>false</LinksUpToDate>
  <CharactersWithSpaces>14654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133 - Réaliser des applications web en session-Handling</dc:title>
  <dc:creator>Gambera Luca</dc:creator>
  <cp:lastModifiedBy>Gambera Luca</cp:lastModifiedBy>
  <cp:revision>74</cp:revision>
  <cp:lastPrinted>2012-11-27T14:55:00Z</cp:lastPrinted>
  <dcterms:created xsi:type="dcterms:W3CDTF">2023-03-24T13:33:00Z</dcterms:created>
  <dcterms:modified xsi:type="dcterms:W3CDTF">2023-03-31T08:06:00Z</dcterms:modified>
</cp:coreProperties>
</file>