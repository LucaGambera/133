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4368"/>
        <w:gridCol w:w="5126"/>
      </w:tblGrid>
      <w:tr w:rsidR="00052D80" w14:paraId="6835E267" w14:textId="77777777" w:rsidTr="004B5197">
        <w:trPr>
          <w:cantSplit/>
          <w:trHeight w:hRule="exact" w:val="10206"/>
        </w:trPr>
        <w:tc>
          <w:tcPr>
            <w:tcW w:w="9494" w:type="dxa"/>
            <w:gridSpan w:val="2"/>
          </w:tcPr>
          <w:p w14:paraId="7ACA575D" w14:textId="77777777" w:rsidR="00052D80" w:rsidRDefault="00916CE9" w:rsidP="00052D80">
            <w:pPr>
              <w:pStyle w:val="Titre6"/>
            </w:pPr>
            <w:r>
              <w:t>&lt;&lt;</w:t>
            </w:r>
            <w:r w:rsidR="00E10016">
              <w:t>Titre</w:t>
            </w:r>
            <w:r w:rsidR="00233FAB">
              <w:t xml:space="preserve"> du projet</w:t>
            </w:r>
            <w:r>
              <w:t>&gt;&gt;</w:t>
            </w:r>
          </w:p>
          <w:p w14:paraId="3F868A3D" w14:textId="77777777" w:rsidR="00052D80" w:rsidRDefault="00E10016" w:rsidP="004B5197">
            <w:pPr>
              <w:pStyle w:val="Titre8"/>
              <w:ind w:left="142" w:right="48"/>
            </w:pPr>
            <w:bookmarkStart w:id="0" w:name="SousTitre"/>
            <w:r>
              <w:t>Projet</w:t>
            </w:r>
            <w:r w:rsidR="00052D80">
              <w:t xml:space="preserve"> </w:t>
            </w:r>
            <w:bookmarkEnd w:id="0"/>
            <w:r w:rsidR="00916CE9">
              <w:t xml:space="preserve">module </w:t>
            </w:r>
            <w:r w:rsidR="00DD33F9">
              <w:t>133</w:t>
            </w:r>
          </w:p>
          <w:p w14:paraId="27721EF4" w14:textId="77777777" w:rsidR="00052D80" w:rsidRPr="00E6075C" w:rsidRDefault="00052D80" w:rsidP="00052D80"/>
          <w:p w14:paraId="601A337B" w14:textId="77777777" w:rsidR="00052D80" w:rsidRDefault="000C6F31" w:rsidP="00052D80">
            <w:pPr>
              <w:pStyle w:val="Titre7"/>
            </w:pPr>
            <w:r w:rsidRPr="008C0E5E">
              <w:rPr>
                <w:noProof/>
                <w:lang w:val="fr-CH" w:eastAsia="fr-CH"/>
              </w:rPr>
              <w:drawing>
                <wp:anchor distT="0" distB="0" distL="114300" distR="114300" simplePos="0" relativeHeight="251658752" behindDoc="0" locked="0" layoutInCell="1" allowOverlap="1" wp14:anchorId="21CF9F39" wp14:editId="351C0621">
                  <wp:simplePos x="0" y="0"/>
                  <wp:positionH relativeFrom="column">
                    <wp:posOffset>1314540</wp:posOffset>
                  </wp:positionH>
                  <wp:positionV relativeFrom="paragraph">
                    <wp:posOffset>583112</wp:posOffset>
                  </wp:positionV>
                  <wp:extent cx="2926800" cy="1404000"/>
                  <wp:effectExtent l="0" t="0" r="6985" b="5715"/>
                  <wp:wrapNone/>
                  <wp:docPr id="34" name="Image 34" descr="S:\EMF\ElevesCommun\2015-2016\Waeberla\Logos\Logo_EMF-Informatique_FR_RVB_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ElevesCommun\2015-2016\Waeberla\Logos\Logo_EMF-Informatique_FR_RVB_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800" cy="14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56077">
              <w:rPr>
                <w:noProof/>
                <w:lang w:val="fr-CH" w:eastAsia="fr-CH"/>
              </w:rPr>
              <w:drawing>
                <wp:anchor distT="0" distB="0" distL="114300" distR="114300" simplePos="0" relativeHeight="251657728" behindDoc="0" locked="0" layoutInCell="1" allowOverlap="1" wp14:anchorId="0F23F137" wp14:editId="70E97A8F">
                  <wp:simplePos x="0" y="0"/>
                  <wp:positionH relativeFrom="column">
                    <wp:posOffset>1230630</wp:posOffset>
                  </wp:positionH>
                  <wp:positionV relativeFrom="paragraph">
                    <wp:posOffset>7167245</wp:posOffset>
                  </wp:positionV>
                  <wp:extent cx="1638300" cy="821055"/>
                  <wp:effectExtent l="0" t="0" r="0" b="0"/>
                  <wp:wrapNone/>
                  <wp:docPr id="16" name="Image 19" descr="http://www.emf.ch/sites/default/files/images/logus/id_logus_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http://www.emf.ch/sites/default/files/images/logus/id_logus_f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075C" w14:paraId="0269CFA9" w14:textId="77777777" w:rsidTr="004B5197">
        <w:tc>
          <w:tcPr>
            <w:tcW w:w="4368" w:type="dxa"/>
            <w:vAlign w:val="center"/>
          </w:tcPr>
          <w:p w14:paraId="763B78C2" w14:textId="77777777" w:rsidR="00E6075C" w:rsidRPr="004B5197" w:rsidRDefault="00E6075C" w:rsidP="007D68CE">
            <w:pPr>
              <w:rPr>
                <w:rFonts w:ascii="Arial" w:hAnsi="Arial" w:cs="Arial"/>
              </w:rPr>
            </w:pPr>
          </w:p>
          <w:p w14:paraId="6294A788" w14:textId="77777777" w:rsidR="00052D80" w:rsidRPr="004B5197" w:rsidRDefault="00052D80" w:rsidP="007D68CE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  <w:vAlign w:val="center"/>
          </w:tcPr>
          <w:p w14:paraId="7BEBEC63" w14:textId="77777777" w:rsidR="009843B3" w:rsidRPr="004B5197" w:rsidRDefault="00B56077" w:rsidP="004B5197">
            <w:pPr>
              <w:pStyle w:val="Titre7"/>
              <w:spacing w:before="240"/>
              <w:jc w:val="left"/>
              <w:rPr>
                <w:color w:val="0070C0"/>
              </w:rPr>
            </w:pPr>
            <w:r>
              <w:rPr>
                <w:noProof/>
                <w:lang w:val="fr-CH" w:eastAsia="fr-CH"/>
              </w:rPr>
              <w:drawing>
                <wp:anchor distT="0" distB="0" distL="114300" distR="114300" simplePos="0" relativeHeight="251656704" behindDoc="0" locked="0" layoutInCell="1" allowOverlap="1" wp14:anchorId="480FA6E7" wp14:editId="1B82B593">
                  <wp:simplePos x="0" y="0"/>
                  <wp:positionH relativeFrom="column">
                    <wp:posOffset>1230630</wp:posOffset>
                  </wp:positionH>
                  <wp:positionV relativeFrom="paragraph">
                    <wp:posOffset>7167245</wp:posOffset>
                  </wp:positionV>
                  <wp:extent cx="1638300" cy="821055"/>
                  <wp:effectExtent l="0" t="0" r="0" b="0"/>
                  <wp:wrapNone/>
                  <wp:docPr id="15" name="Image 19" descr="http://www.emf.ch/sites/default/files/images/logus/id_logus_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http://www.emf.ch/sites/default/files/images/logus/id_logus_f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2D80" w:rsidRPr="004B5197">
              <w:rPr>
                <w:color w:val="0070C0"/>
              </w:rPr>
              <w:br/>
            </w:r>
            <w:r w:rsidR="00727C4D" w:rsidRPr="004B5197">
              <w:rPr>
                <w:color w:val="0070C0"/>
              </w:rPr>
              <w:t xml:space="preserve">          </w:t>
            </w:r>
          </w:p>
          <w:p w14:paraId="24D885F5" w14:textId="77777777" w:rsidR="00E6075C" w:rsidRDefault="00E10016" w:rsidP="004B5197">
            <w:pPr>
              <w:pStyle w:val="Titre7"/>
              <w:spacing w:before="240"/>
              <w:jc w:val="left"/>
            </w:pPr>
            <w:r>
              <w:t>Nom</w:t>
            </w:r>
            <w:r w:rsidR="00A64823">
              <w:t>s et</w:t>
            </w:r>
            <w:r>
              <w:t xml:space="preserve"> Prénom</w:t>
            </w:r>
            <w:r w:rsidR="00A64823">
              <w:t>s</w:t>
            </w:r>
          </w:p>
          <w:p w14:paraId="2197C260" w14:textId="77777777" w:rsidR="000C6F31" w:rsidRPr="000C6F31" w:rsidRDefault="000C6F31" w:rsidP="000C6F31">
            <w:pPr>
              <w:rPr>
                <w:rFonts w:ascii="Arial" w:hAnsi="Arial" w:cs="Arial"/>
                <w:sz w:val="28"/>
                <w:szCs w:val="28"/>
              </w:rPr>
            </w:pPr>
            <w:r w:rsidRPr="000C6F31">
              <w:rPr>
                <w:rFonts w:ascii="Arial" w:hAnsi="Arial" w:cs="Arial"/>
                <w:sz w:val="28"/>
                <w:szCs w:val="28"/>
              </w:rPr>
              <w:t>Groupe numéro</w:t>
            </w:r>
            <w:r w:rsidR="0007433A">
              <w:rPr>
                <w:rFonts w:ascii="Arial" w:hAnsi="Arial" w:cs="Arial"/>
                <w:sz w:val="28"/>
                <w:szCs w:val="28"/>
              </w:rPr>
              <w:t xml:space="preserve"> et Classe</w:t>
            </w:r>
          </w:p>
          <w:p w14:paraId="5608A375" w14:textId="4A9754EC" w:rsidR="007D68CE" w:rsidRPr="004B5197" w:rsidRDefault="007D68CE" w:rsidP="004B5197">
            <w:pPr>
              <w:pStyle w:val="Titre7"/>
              <w:spacing w:before="240"/>
              <w:jc w:val="left"/>
              <w:rPr>
                <w:sz w:val="24"/>
              </w:rPr>
            </w:pPr>
            <w:r w:rsidRPr="004B5197">
              <w:rPr>
                <w:sz w:val="24"/>
              </w:rPr>
              <w:t xml:space="preserve">Module </w:t>
            </w:r>
            <w:r w:rsidR="00DD33F9">
              <w:rPr>
                <w:sz w:val="24"/>
              </w:rPr>
              <w:t>133</w:t>
            </w:r>
            <w:r w:rsidR="00727C4D" w:rsidRPr="004B5197">
              <w:rPr>
                <w:sz w:val="24"/>
              </w:rPr>
              <w:t xml:space="preserve"> </w:t>
            </w:r>
            <w:r w:rsidRPr="004B5197">
              <w:rPr>
                <w:sz w:val="24"/>
              </w:rPr>
              <w:t xml:space="preserve">du </w:t>
            </w:r>
            <w:r w:rsidR="00DB0D5D">
              <w:rPr>
                <w:sz w:val="24"/>
              </w:rPr>
              <w:t>xx.xx.</w:t>
            </w:r>
            <w:r w:rsidR="000C6F31">
              <w:rPr>
                <w:sz w:val="24"/>
              </w:rPr>
              <w:t>20</w:t>
            </w:r>
            <w:r w:rsidR="002F2767">
              <w:rPr>
                <w:sz w:val="24"/>
              </w:rPr>
              <w:t>2</w:t>
            </w:r>
            <w:r w:rsidR="00877E04">
              <w:rPr>
                <w:sz w:val="24"/>
              </w:rPr>
              <w:t>2</w:t>
            </w:r>
            <w:r w:rsidR="00A64823">
              <w:rPr>
                <w:sz w:val="24"/>
              </w:rPr>
              <w:t xml:space="preserve"> </w:t>
            </w:r>
            <w:r w:rsidRPr="004B5197">
              <w:rPr>
                <w:sz w:val="24"/>
              </w:rPr>
              <w:t xml:space="preserve"> au </w:t>
            </w:r>
            <w:r w:rsidR="00E10016" w:rsidRPr="004B5197">
              <w:rPr>
                <w:sz w:val="24"/>
              </w:rPr>
              <w:t>yy</w:t>
            </w:r>
            <w:r w:rsidR="00F100E7" w:rsidRPr="004B5197">
              <w:rPr>
                <w:sz w:val="24"/>
              </w:rPr>
              <w:t>.</w:t>
            </w:r>
            <w:r w:rsidR="00E10016" w:rsidRPr="004B5197">
              <w:rPr>
                <w:sz w:val="24"/>
              </w:rPr>
              <w:t>yy</w:t>
            </w:r>
            <w:r w:rsidR="00DB0D5D">
              <w:rPr>
                <w:sz w:val="24"/>
              </w:rPr>
              <w:t>.</w:t>
            </w:r>
            <w:r w:rsidR="000C6F31">
              <w:rPr>
                <w:sz w:val="24"/>
              </w:rPr>
              <w:t>20</w:t>
            </w:r>
            <w:r w:rsidR="002F2767">
              <w:rPr>
                <w:sz w:val="24"/>
              </w:rPr>
              <w:t>2</w:t>
            </w:r>
            <w:r w:rsidR="00B963D0">
              <w:rPr>
                <w:sz w:val="24"/>
              </w:rPr>
              <w:t>3</w:t>
            </w:r>
          </w:p>
          <w:p w14:paraId="24739D64" w14:textId="77777777" w:rsidR="007D68CE" w:rsidRPr="007D68CE" w:rsidRDefault="007D68CE" w:rsidP="007D68CE"/>
        </w:tc>
      </w:tr>
      <w:tr w:rsidR="00727C4D" w:rsidRPr="004B5197" w14:paraId="62546C78" w14:textId="77777777" w:rsidTr="004B5197">
        <w:tc>
          <w:tcPr>
            <w:tcW w:w="4368" w:type="dxa"/>
            <w:vAlign w:val="center"/>
          </w:tcPr>
          <w:p w14:paraId="30504111" w14:textId="77777777" w:rsidR="00727C4D" w:rsidRPr="004B5197" w:rsidRDefault="00727C4D" w:rsidP="007D68CE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  <w:vAlign w:val="center"/>
          </w:tcPr>
          <w:p w14:paraId="11DCE546" w14:textId="77777777" w:rsidR="00727C4D" w:rsidRPr="004B5197" w:rsidRDefault="00727C4D" w:rsidP="004B5197">
            <w:pPr>
              <w:pStyle w:val="Titre7"/>
              <w:spacing w:before="240"/>
              <w:jc w:val="left"/>
              <w:rPr>
                <w:b w:val="0"/>
                <w:sz w:val="56"/>
                <w:szCs w:val="56"/>
                <w:lang w:val="fr-CH"/>
              </w:rPr>
            </w:pPr>
          </w:p>
        </w:tc>
      </w:tr>
    </w:tbl>
    <w:p w14:paraId="5BD220B7" w14:textId="77777777" w:rsidR="00754267" w:rsidRDefault="00754267"/>
    <w:p w14:paraId="273E069E" w14:textId="77777777" w:rsidR="00AA1F4A" w:rsidRDefault="00AA1F4A">
      <w:pPr>
        <w:sectPr w:rsidR="00AA1F4A" w:rsidSect="004D66A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11F542BD" w14:textId="3F1FA08B" w:rsidR="00F42592" w:rsidRPr="00F42592" w:rsidRDefault="00754267" w:rsidP="00F42592">
      <w:pPr>
        <w:pStyle w:val="Titre8"/>
        <w:spacing w:before="240" w:after="480"/>
        <w:rPr>
          <w:b/>
        </w:rPr>
      </w:pPr>
      <w:r>
        <w:rPr>
          <w:b/>
        </w:rPr>
        <w:lastRenderedPageBreak/>
        <w:t>Table des matières</w:t>
      </w:r>
    </w:p>
    <w:p w14:paraId="6C2BC7AB" w14:textId="77777777" w:rsidR="00F42592" w:rsidRDefault="00F42592" w:rsidP="00F42592">
      <w:pPr>
        <w:pStyle w:val="Titre1"/>
      </w:pPr>
      <w:r>
        <w:t xml:space="preserve">Introduction et contexte du </w:t>
      </w:r>
      <w:proofErr w:type="spellStart"/>
      <w:r>
        <w:t>project</w:t>
      </w:r>
      <w:proofErr w:type="spellEnd"/>
    </w:p>
    <w:p w14:paraId="6697CDA7" w14:textId="77777777" w:rsidR="00F42592" w:rsidRDefault="00F42592" w:rsidP="00F42592">
      <w:pPr>
        <w:pStyle w:val="Titre1"/>
      </w:pPr>
      <w:r>
        <w:t>Analyse à faire complètement avec EA</w:t>
      </w:r>
    </w:p>
    <w:p w14:paraId="68B95FA6" w14:textId="373FC9B1" w:rsidR="00F42592" w:rsidRDefault="00F42592" w:rsidP="00F42592">
      <w:pPr>
        <w:pStyle w:val="Titre2"/>
      </w:pPr>
      <w:r>
        <w:t>Use case avec les explications des cas pour les applications</w:t>
      </w:r>
    </w:p>
    <w:p w14:paraId="2A97574C" w14:textId="2BAD80F2" w:rsidR="00F42592" w:rsidRDefault="00F42592" w:rsidP="00F42592">
      <w:pPr>
        <w:pStyle w:val="Titre2"/>
      </w:pPr>
      <w:proofErr w:type="spellStart"/>
      <w:r>
        <w:t>Sequence</w:t>
      </w:r>
      <w:proofErr w:type="spellEnd"/>
      <w:r>
        <w:t xml:space="preserve"> System global entre les applications</w:t>
      </w:r>
    </w:p>
    <w:p w14:paraId="0AFCB8FB" w14:textId="77777777" w:rsidR="00F42592" w:rsidRDefault="00F42592" w:rsidP="00F42592">
      <w:pPr>
        <w:pStyle w:val="Titre1"/>
      </w:pPr>
      <w:r>
        <w:t>Conception à faire complétement avec EA</w:t>
      </w:r>
    </w:p>
    <w:p w14:paraId="1C513BC5" w14:textId="4111BBD2" w:rsidR="00F42592" w:rsidRDefault="00F42592" w:rsidP="00F42592">
      <w:pPr>
        <w:pStyle w:val="Titre2"/>
      </w:pPr>
      <w:r>
        <w:t xml:space="preserve">Class Diagram complet avec les explications de chaque application </w:t>
      </w:r>
    </w:p>
    <w:p w14:paraId="736EAC16" w14:textId="2EF1E668" w:rsidR="00F42592" w:rsidRDefault="00F42592" w:rsidP="00F42592">
      <w:pPr>
        <w:pStyle w:val="Titre2"/>
      </w:pPr>
      <w:proofErr w:type="gramStart"/>
      <w:r>
        <w:t>Navigation Diagram complet</w:t>
      </w:r>
      <w:proofErr w:type="gramEnd"/>
      <w:r>
        <w:t xml:space="preserve"> avec les explications des applications</w:t>
      </w:r>
    </w:p>
    <w:p w14:paraId="77CCB8AE" w14:textId="77777777" w:rsidR="00F42592" w:rsidRDefault="00F42592" w:rsidP="00F42592">
      <w:pPr>
        <w:pStyle w:val="Titre1"/>
      </w:pPr>
      <w:r>
        <w:t>Hébergement</w:t>
      </w:r>
    </w:p>
    <w:p w14:paraId="03D5F29C" w14:textId="77777777" w:rsidR="00F42592" w:rsidRDefault="00F42592" w:rsidP="00F42592">
      <w:pPr>
        <w:pStyle w:val="Retrait1"/>
        <w:ind w:left="0"/>
      </w:pPr>
      <w:r>
        <w:t>ou sont les clients</w:t>
      </w:r>
    </w:p>
    <w:p w14:paraId="41C906D7" w14:textId="77777777" w:rsidR="00F42592" w:rsidRDefault="00F42592" w:rsidP="00F42592">
      <w:pPr>
        <w:pStyle w:val="Retrait1"/>
        <w:ind w:left="0"/>
      </w:pPr>
      <w:r>
        <w:t>comment sont héberger</w:t>
      </w:r>
    </w:p>
    <w:p w14:paraId="58183A79" w14:textId="77777777" w:rsidR="00F42592" w:rsidRDefault="00F42592" w:rsidP="00F42592">
      <w:pPr>
        <w:pStyle w:val="Retrait1"/>
        <w:ind w:left="0"/>
      </w:pPr>
      <w:r>
        <w:t xml:space="preserve">api </w:t>
      </w:r>
      <w:proofErr w:type="spellStart"/>
      <w:r>
        <w:t>gateway</w:t>
      </w:r>
      <w:proofErr w:type="spellEnd"/>
      <w:r>
        <w:t xml:space="preserve"> est </w:t>
      </w:r>
      <w:proofErr w:type="spellStart"/>
      <w:proofErr w:type="gramStart"/>
      <w:r>
        <w:t>ou</w:t>
      </w:r>
      <w:proofErr w:type="spellEnd"/>
      <w:proofErr w:type="gramEnd"/>
      <w:r>
        <w:t xml:space="preserve"> ?</w:t>
      </w:r>
    </w:p>
    <w:p w14:paraId="34882207" w14:textId="77777777" w:rsidR="00F42592" w:rsidRDefault="00F42592" w:rsidP="00F42592">
      <w:pPr>
        <w:pStyle w:val="Titre1"/>
      </w:pPr>
      <w:r w:rsidRPr="00F42592">
        <w:t>Installation</w:t>
      </w:r>
      <w:r>
        <w:t xml:space="preserve"> du projet complet avec les 5 applications</w:t>
      </w:r>
    </w:p>
    <w:p w14:paraId="658E39DC" w14:textId="77777777" w:rsidR="00F42592" w:rsidRDefault="00F42592" w:rsidP="00F42592">
      <w:pPr>
        <w:pStyle w:val="Titre1"/>
      </w:pPr>
      <w:r>
        <w:t>Outils, langages (versions, définitions, installations)</w:t>
      </w:r>
    </w:p>
    <w:p w14:paraId="1C4EAC87" w14:textId="77777777" w:rsidR="00F42592" w:rsidRDefault="00F42592" w:rsidP="00AB2FFB">
      <w:pPr>
        <w:pStyle w:val="Titre1"/>
      </w:pPr>
      <w:r>
        <w:t>Tests de fonctionnement du projet</w:t>
      </w:r>
    </w:p>
    <w:p w14:paraId="7773240B" w14:textId="3B5ECEC9" w:rsidR="00F42592" w:rsidRDefault="00F42592" w:rsidP="00AB2FFB">
      <w:pPr>
        <w:pStyle w:val="Titre1"/>
      </w:pPr>
      <w:r>
        <w:t>Auto-évaluations et conclusions</w:t>
      </w:r>
    </w:p>
    <w:sectPr w:rsidR="00F42592" w:rsidSect="00F47C6A">
      <w:footerReference w:type="default" r:id="rId17"/>
      <w:footerReference w:type="first" r:id="rId18"/>
      <w:pgSz w:w="11906" w:h="16838" w:code="9"/>
      <w:pgMar w:top="1418" w:right="851" w:bottom="1418" w:left="1701" w:header="720" w:footer="851" w:gutter="0"/>
      <w:pgNumType w:fmt="upp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E25E" w14:textId="77777777" w:rsidR="000B7AD5" w:rsidRDefault="000B7AD5">
      <w:r>
        <w:separator/>
      </w:r>
    </w:p>
  </w:endnote>
  <w:endnote w:type="continuationSeparator" w:id="0">
    <w:p w14:paraId="3D00E380" w14:textId="77777777" w:rsidR="000B7AD5" w:rsidRDefault="000B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7500" w14:textId="77777777" w:rsidR="002F2767" w:rsidRDefault="002F276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2B9D" w14:textId="77777777" w:rsidR="00AA16A6" w:rsidRDefault="00AA16A6" w:rsidP="003B0C42">
    <w:pPr>
      <w:pStyle w:val="Pieddepage"/>
      <w:tabs>
        <w:tab w:val="clear" w:pos="4536"/>
        <w:tab w:val="center" w:pos="4686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E2A6" w14:textId="77777777" w:rsidR="00AA16A6" w:rsidRDefault="00AA16A6" w:rsidP="003B0C42">
    <w:pPr>
      <w:pStyle w:val="Pieddepage"/>
      <w:tabs>
        <w:tab w:val="clear" w:pos="4536"/>
        <w:tab w:val="center" w:pos="4686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E9CC" w14:textId="4056482F" w:rsidR="00AA16A6" w:rsidRPr="004E1274" w:rsidRDefault="000B7AD5" w:rsidP="00805C7F">
    <w:pPr>
      <w:pStyle w:val="Pieddepage"/>
      <w:tabs>
        <w:tab w:val="clear" w:pos="4536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8A5750">
      <w:rPr>
        <w:noProof/>
      </w:rPr>
      <w:t>doc_</w:t>
    </w:r>
    <w:r w:rsidR="002F2767">
      <w:rPr>
        <w:noProof/>
      </w:rPr>
      <w:t>Gxy_classeZ</w:t>
    </w:r>
    <w:r w:rsidR="008A5750">
      <w:rPr>
        <w:noProof/>
      </w:rPr>
      <w:t>_133.docx</w:t>
    </w:r>
    <w:r>
      <w:rPr>
        <w:noProof/>
      </w:rPr>
      <w:fldChar w:fldCharType="end"/>
    </w:r>
    <w:r w:rsidR="000C6F31">
      <w:rPr>
        <w:noProof/>
      </w:rPr>
      <w:t xml:space="preserve"> </w:t>
    </w:r>
    <w:r w:rsidR="00AA16A6" w:rsidRPr="004E1274">
      <w:tab/>
      <w:t xml:space="preserve">Page </w:t>
    </w:r>
    <w:r w:rsidR="00AA16A6" w:rsidRPr="004E1274">
      <w:fldChar w:fldCharType="begin"/>
    </w:r>
    <w:r w:rsidR="00AA16A6" w:rsidRPr="004E1274">
      <w:instrText xml:space="preserve"> PAGE </w:instrText>
    </w:r>
    <w:r w:rsidR="00AA16A6" w:rsidRPr="004E1274">
      <w:fldChar w:fldCharType="separate"/>
    </w:r>
    <w:r w:rsidR="00C72584">
      <w:rPr>
        <w:noProof/>
      </w:rPr>
      <w:t>I</w:t>
    </w:r>
    <w:r w:rsidR="00AA16A6" w:rsidRPr="004E1274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365D" w14:textId="77777777" w:rsidR="00AA16A6" w:rsidRPr="00E6075C" w:rsidRDefault="00B56077" w:rsidP="00805C7F">
    <w:pPr>
      <w:pStyle w:val="Pieddepage"/>
      <w:tabs>
        <w:tab w:val="clear" w:pos="4536"/>
      </w:tabs>
    </w:pPr>
    <w:r>
      <w:rPr>
        <w:rFonts w:ascii="CenturyGothic" w:hAnsi="CenturyGothic" w:cs="CenturyGothic"/>
        <w:szCs w:val="24"/>
        <w:lang w:eastAsia="fr-CH"/>
      </w:rPr>
      <w:t>Développer des applications web client-serveur</w:t>
    </w:r>
    <w:r>
      <w:t xml:space="preserve"> </w:t>
    </w:r>
    <w:r w:rsidR="00233FAB">
      <w:t xml:space="preserve">– </w:t>
    </w:r>
    <w:r>
      <w:t>W20</w:t>
    </w:r>
    <w:r w:rsidR="00233FAB">
      <w:t>/</w:t>
    </w:r>
    <w:proofErr w:type="spellStart"/>
    <w:r w:rsidR="00233FAB">
      <w:t>Cel</w:t>
    </w:r>
    <w:proofErr w:type="spellEnd"/>
    <w:r w:rsidR="00AA16A6" w:rsidRPr="00E6075C">
      <w:tab/>
      <w:t xml:space="preserve">Page </w:t>
    </w:r>
    <w:r w:rsidR="00AA16A6" w:rsidRPr="00E6075C">
      <w:fldChar w:fldCharType="begin"/>
    </w:r>
    <w:r w:rsidR="00AA16A6" w:rsidRPr="00E6075C">
      <w:instrText xml:space="preserve"> PAGE </w:instrText>
    </w:r>
    <w:r w:rsidR="00AA16A6" w:rsidRPr="00E6075C">
      <w:fldChar w:fldCharType="separate"/>
    </w:r>
    <w:r w:rsidR="00F47C6A">
      <w:rPr>
        <w:noProof/>
      </w:rPr>
      <w:t>1</w:t>
    </w:r>
    <w:r w:rsidR="00AA16A6" w:rsidRPr="00E6075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836D4" w14:textId="77777777" w:rsidR="000B7AD5" w:rsidRDefault="000B7AD5">
      <w:r>
        <w:separator/>
      </w:r>
    </w:p>
  </w:footnote>
  <w:footnote w:type="continuationSeparator" w:id="0">
    <w:p w14:paraId="5A600470" w14:textId="77777777" w:rsidR="000B7AD5" w:rsidRDefault="000B7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319DA" w14:textId="77777777" w:rsidR="002F2767" w:rsidRDefault="002F276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284D" w14:textId="592B358D" w:rsidR="00AA16A6" w:rsidRPr="009A22ED" w:rsidRDefault="00DD33F9" w:rsidP="0036400A">
    <w:pPr>
      <w:pStyle w:val="En-tte"/>
    </w:pPr>
    <w:r>
      <w:t>Nom</w:t>
    </w:r>
    <w:r w:rsidR="00A64823">
      <w:t>s et</w:t>
    </w:r>
    <w:r>
      <w:t xml:space="preserve"> Prénom</w:t>
    </w:r>
    <w:r w:rsidR="00A64823">
      <w:t>s</w:t>
    </w:r>
    <w:r w:rsidR="00AA16A6">
      <w:tab/>
    </w:r>
    <w:r w:rsidR="00AA16A6">
      <w:tab/>
    </w:r>
    <w:r w:rsidR="00AA16A6">
      <w:fldChar w:fldCharType="begin"/>
    </w:r>
    <w:r w:rsidR="00AA16A6">
      <w:instrText xml:space="preserve"> DATE \@ "dd/MM/yyyy" </w:instrText>
    </w:r>
    <w:r w:rsidR="00AA16A6">
      <w:fldChar w:fldCharType="separate"/>
    </w:r>
    <w:r w:rsidR="00F42592">
      <w:rPr>
        <w:noProof/>
      </w:rPr>
      <w:t>28/04/2023</w:t>
    </w:r>
    <w:r w:rsidR="00AA16A6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0011" w14:textId="77777777" w:rsidR="002F2767" w:rsidRDefault="002F2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30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3FC5051"/>
    <w:multiLevelType w:val="hybridMultilevel"/>
    <w:tmpl w:val="E4567D40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2" w15:restartNumberingAfterBreak="0">
    <w:nsid w:val="184E27F5"/>
    <w:multiLevelType w:val="hybridMultilevel"/>
    <w:tmpl w:val="92C8AAAA"/>
    <w:lvl w:ilvl="0" w:tplc="46E634A2">
      <w:start w:val="1"/>
      <w:numFmt w:val="bullet"/>
      <w:pStyle w:val="Listepuces2"/>
      <w:lvlText w:val="-"/>
      <w:lvlJc w:val="left"/>
      <w:pPr>
        <w:tabs>
          <w:tab w:val="num" w:pos="791"/>
        </w:tabs>
        <w:ind w:left="791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3" w15:restartNumberingAfterBreak="0">
    <w:nsid w:val="1A061871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5E061A"/>
    <w:multiLevelType w:val="hybridMultilevel"/>
    <w:tmpl w:val="8C4EECF6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5" w15:restartNumberingAfterBreak="0">
    <w:nsid w:val="317A448C"/>
    <w:multiLevelType w:val="hybridMultilevel"/>
    <w:tmpl w:val="F38AA394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39DA0E2F"/>
    <w:multiLevelType w:val="hybridMultilevel"/>
    <w:tmpl w:val="A4BEAD28"/>
    <w:lvl w:ilvl="0" w:tplc="B38209DC">
      <w:start w:val="1990"/>
      <w:numFmt w:val="decimal"/>
      <w:lvlText w:val="%1"/>
      <w:lvlJc w:val="left"/>
      <w:pPr>
        <w:tabs>
          <w:tab w:val="num" w:pos="1406"/>
        </w:tabs>
        <w:ind w:left="1406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7" w15:restartNumberingAfterBreak="0">
    <w:nsid w:val="40193EA8"/>
    <w:multiLevelType w:val="hybridMultilevel"/>
    <w:tmpl w:val="B14AE290"/>
    <w:lvl w:ilvl="0" w:tplc="C4F43F4C">
      <w:start w:val="1990"/>
      <w:numFmt w:val="decimal"/>
      <w:lvlText w:val="%1"/>
      <w:lvlJc w:val="left"/>
      <w:pPr>
        <w:tabs>
          <w:tab w:val="num" w:pos="1406"/>
        </w:tabs>
        <w:ind w:left="1406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8" w15:restartNumberingAfterBreak="0">
    <w:nsid w:val="446A540C"/>
    <w:multiLevelType w:val="hybridMultilevel"/>
    <w:tmpl w:val="330E210A"/>
    <w:lvl w:ilvl="0" w:tplc="CF28A5E0"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620537F"/>
    <w:multiLevelType w:val="multilevel"/>
    <w:tmpl w:val="FD2AE02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F8E18A4"/>
    <w:multiLevelType w:val="singleLevel"/>
    <w:tmpl w:val="E3BAE6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F3E73CE"/>
    <w:multiLevelType w:val="multilevel"/>
    <w:tmpl w:val="E9C60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7E2764E6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37711749">
    <w:abstractNumId w:val="0"/>
  </w:num>
  <w:num w:numId="2" w16cid:durableId="2108309932">
    <w:abstractNumId w:val="12"/>
  </w:num>
  <w:num w:numId="3" w16cid:durableId="1707633408">
    <w:abstractNumId w:val="3"/>
  </w:num>
  <w:num w:numId="4" w16cid:durableId="245111955">
    <w:abstractNumId w:val="10"/>
  </w:num>
  <w:num w:numId="5" w16cid:durableId="270279683">
    <w:abstractNumId w:val="11"/>
  </w:num>
  <w:num w:numId="6" w16cid:durableId="249238081">
    <w:abstractNumId w:val="9"/>
  </w:num>
  <w:num w:numId="7" w16cid:durableId="137697494">
    <w:abstractNumId w:val="6"/>
  </w:num>
  <w:num w:numId="8" w16cid:durableId="1803500397">
    <w:abstractNumId w:val="7"/>
  </w:num>
  <w:num w:numId="9" w16cid:durableId="17968636">
    <w:abstractNumId w:val="4"/>
  </w:num>
  <w:num w:numId="10" w16cid:durableId="1006905194">
    <w:abstractNumId w:val="1"/>
  </w:num>
  <w:num w:numId="11" w16cid:durableId="2115175654">
    <w:abstractNumId w:val="5"/>
  </w:num>
  <w:num w:numId="12" w16cid:durableId="888996714">
    <w:abstractNumId w:val="2"/>
  </w:num>
  <w:num w:numId="13" w16cid:durableId="92821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fr-FR" w:vendorID="9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077"/>
    <w:rsid w:val="00001DBB"/>
    <w:rsid w:val="000033E9"/>
    <w:rsid w:val="000112A7"/>
    <w:rsid w:val="00052D80"/>
    <w:rsid w:val="0007433A"/>
    <w:rsid w:val="000928E2"/>
    <w:rsid w:val="000A2B30"/>
    <w:rsid w:val="000A309B"/>
    <w:rsid w:val="000B586D"/>
    <w:rsid w:val="000B779B"/>
    <w:rsid w:val="000B7AD5"/>
    <w:rsid w:val="000C6F31"/>
    <w:rsid w:val="000D2572"/>
    <w:rsid w:val="000D3980"/>
    <w:rsid w:val="00102F40"/>
    <w:rsid w:val="00106F40"/>
    <w:rsid w:val="00152802"/>
    <w:rsid w:val="001556C0"/>
    <w:rsid w:val="00171C79"/>
    <w:rsid w:val="00191BCC"/>
    <w:rsid w:val="001C16FB"/>
    <w:rsid w:val="001D1561"/>
    <w:rsid w:val="001D4294"/>
    <w:rsid w:val="001E68D2"/>
    <w:rsid w:val="002131A3"/>
    <w:rsid w:val="00233FAB"/>
    <w:rsid w:val="00256016"/>
    <w:rsid w:val="00286D1A"/>
    <w:rsid w:val="002A270D"/>
    <w:rsid w:val="002B2310"/>
    <w:rsid w:val="002B3E3F"/>
    <w:rsid w:val="002C2415"/>
    <w:rsid w:val="002D23AE"/>
    <w:rsid w:val="002E0D51"/>
    <w:rsid w:val="002F2767"/>
    <w:rsid w:val="00306CC5"/>
    <w:rsid w:val="00310529"/>
    <w:rsid w:val="00332A97"/>
    <w:rsid w:val="0036400A"/>
    <w:rsid w:val="003B0C42"/>
    <w:rsid w:val="003C4BD2"/>
    <w:rsid w:val="003E6830"/>
    <w:rsid w:val="003F6A08"/>
    <w:rsid w:val="00437390"/>
    <w:rsid w:val="00451BC1"/>
    <w:rsid w:val="004561FE"/>
    <w:rsid w:val="00473BE1"/>
    <w:rsid w:val="004923F0"/>
    <w:rsid w:val="004924D2"/>
    <w:rsid w:val="004936FA"/>
    <w:rsid w:val="0049665B"/>
    <w:rsid w:val="004A2D8C"/>
    <w:rsid w:val="004B5197"/>
    <w:rsid w:val="004B60FA"/>
    <w:rsid w:val="004C0FD2"/>
    <w:rsid w:val="004D66A8"/>
    <w:rsid w:val="004E1274"/>
    <w:rsid w:val="00556BD4"/>
    <w:rsid w:val="00561131"/>
    <w:rsid w:val="00564498"/>
    <w:rsid w:val="0056450D"/>
    <w:rsid w:val="00572DC8"/>
    <w:rsid w:val="00575C4A"/>
    <w:rsid w:val="005E758C"/>
    <w:rsid w:val="005F4869"/>
    <w:rsid w:val="00616A62"/>
    <w:rsid w:val="006341E7"/>
    <w:rsid w:val="00642460"/>
    <w:rsid w:val="00651728"/>
    <w:rsid w:val="00653C69"/>
    <w:rsid w:val="00670E21"/>
    <w:rsid w:val="00685CC1"/>
    <w:rsid w:val="00696143"/>
    <w:rsid w:val="006B55E3"/>
    <w:rsid w:val="00714808"/>
    <w:rsid w:val="00716E0A"/>
    <w:rsid w:val="00727C4D"/>
    <w:rsid w:val="0073270A"/>
    <w:rsid w:val="00740E5E"/>
    <w:rsid w:val="00754267"/>
    <w:rsid w:val="007B1CBB"/>
    <w:rsid w:val="007D277A"/>
    <w:rsid w:val="007D68CE"/>
    <w:rsid w:val="007E3231"/>
    <w:rsid w:val="00802D72"/>
    <w:rsid w:val="00805C7F"/>
    <w:rsid w:val="00822C5C"/>
    <w:rsid w:val="00847696"/>
    <w:rsid w:val="00877E04"/>
    <w:rsid w:val="008967D8"/>
    <w:rsid w:val="008A5750"/>
    <w:rsid w:val="008A602F"/>
    <w:rsid w:val="008C09A7"/>
    <w:rsid w:val="00916CE9"/>
    <w:rsid w:val="009843B3"/>
    <w:rsid w:val="0098768E"/>
    <w:rsid w:val="00992B0F"/>
    <w:rsid w:val="009A22ED"/>
    <w:rsid w:val="009B45EE"/>
    <w:rsid w:val="00A16989"/>
    <w:rsid w:val="00A52324"/>
    <w:rsid w:val="00A64823"/>
    <w:rsid w:val="00A66F8D"/>
    <w:rsid w:val="00A76697"/>
    <w:rsid w:val="00AA16A6"/>
    <w:rsid w:val="00AA1F4A"/>
    <w:rsid w:val="00AA356D"/>
    <w:rsid w:val="00AB2FFB"/>
    <w:rsid w:val="00AD07AC"/>
    <w:rsid w:val="00AF4392"/>
    <w:rsid w:val="00AF7EAB"/>
    <w:rsid w:val="00B2284D"/>
    <w:rsid w:val="00B420AA"/>
    <w:rsid w:val="00B536DD"/>
    <w:rsid w:val="00B56077"/>
    <w:rsid w:val="00B963D0"/>
    <w:rsid w:val="00BE31C1"/>
    <w:rsid w:val="00BE40FE"/>
    <w:rsid w:val="00BF3342"/>
    <w:rsid w:val="00C24268"/>
    <w:rsid w:val="00C41638"/>
    <w:rsid w:val="00C42445"/>
    <w:rsid w:val="00C62910"/>
    <w:rsid w:val="00C72584"/>
    <w:rsid w:val="00C826EF"/>
    <w:rsid w:val="00C942D2"/>
    <w:rsid w:val="00CC779A"/>
    <w:rsid w:val="00CF33EA"/>
    <w:rsid w:val="00D03652"/>
    <w:rsid w:val="00D17577"/>
    <w:rsid w:val="00D24EA1"/>
    <w:rsid w:val="00D74A5F"/>
    <w:rsid w:val="00D9494A"/>
    <w:rsid w:val="00DA5974"/>
    <w:rsid w:val="00DB0D5D"/>
    <w:rsid w:val="00DB6F42"/>
    <w:rsid w:val="00DD33F9"/>
    <w:rsid w:val="00DD7658"/>
    <w:rsid w:val="00E04030"/>
    <w:rsid w:val="00E10016"/>
    <w:rsid w:val="00E30329"/>
    <w:rsid w:val="00E41967"/>
    <w:rsid w:val="00E451CC"/>
    <w:rsid w:val="00E46077"/>
    <w:rsid w:val="00E47F34"/>
    <w:rsid w:val="00E5218F"/>
    <w:rsid w:val="00E6075C"/>
    <w:rsid w:val="00E614A2"/>
    <w:rsid w:val="00E76225"/>
    <w:rsid w:val="00E80E95"/>
    <w:rsid w:val="00E8788A"/>
    <w:rsid w:val="00EB735D"/>
    <w:rsid w:val="00ED001A"/>
    <w:rsid w:val="00EF4690"/>
    <w:rsid w:val="00F100E7"/>
    <w:rsid w:val="00F17C40"/>
    <w:rsid w:val="00F2053B"/>
    <w:rsid w:val="00F319A0"/>
    <w:rsid w:val="00F42592"/>
    <w:rsid w:val="00F47C6A"/>
    <w:rsid w:val="00F6030D"/>
    <w:rsid w:val="00F61841"/>
    <w:rsid w:val="00F7314C"/>
    <w:rsid w:val="00F75D5C"/>
    <w:rsid w:val="00F813FB"/>
    <w:rsid w:val="00F8568B"/>
    <w:rsid w:val="00F94F46"/>
    <w:rsid w:val="00FA5E32"/>
    <w:rsid w:val="00FC7725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7CCA8C"/>
  <w15:docId w15:val="{B8FD9B66-1696-4FE7-80B9-6982020A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 w:eastAsia="en-US"/>
    </w:rPr>
  </w:style>
  <w:style w:type="paragraph" w:styleId="Titre1">
    <w:name w:val="heading 1"/>
    <w:basedOn w:val="Normal"/>
    <w:next w:val="Retrait1"/>
    <w:qFormat/>
    <w:rsid w:val="00BE31C1"/>
    <w:pPr>
      <w:keepNext/>
      <w:numPr>
        <w:numId w:val="6"/>
      </w:numPr>
      <w:tabs>
        <w:tab w:val="clear" w:pos="432"/>
      </w:tabs>
      <w:spacing w:before="240" w:after="120"/>
      <w:ind w:left="425" w:hanging="425"/>
      <w:outlineLvl w:val="0"/>
    </w:pPr>
    <w:rPr>
      <w:rFonts w:ascii="Arial" w:hAnsi="Arial"/>
      <w:b/>
      <w:sz w:val="32"/>
      <w:szCs w:val="32"/>
      <w:lang w:eastAsia="fr-FR"/>
    </w:rPr>
  </w:style>
  <w:style w:type="paragraph" w:styleId="Titre2">
    <w:name w:val="heading 2"/>
    <w:basedOn w:val="Normal"/>
    <w:next w:val="Retrait2"/>
    <w:qFormat/>
    <w:rsid w:val="006341E7"/>
    <w:pPr>
      <w:keepNext/>
      <w:numPr>
        <w:ilvl w:val="1"/>
        <w:numId w:val="6"/>
      </w:numPr>
      <w:tabs>
        <w:tab w:val="clear" w:pos="576"/>
      </w:tabs>
      <w:spacing w:before="240" w:after="120"/>
      <w:ind w:left="567" w:hanging="567"/>
      <w:outlineLvl w:val="1"/>
    </w:pPr>
    <w:rPr>
      <w:rFonts w:ascii="Arial" w:hAnsi="Arial"/>
      <w:b/>
      <w:sz w:val="28"/>
      <w:szCs w:val="28"/>
      <w:lang w:eastAsia="fr-FR"/>
    </w:rPr>
  </w:style>
  <w:style w:type="paragraph" w:styleId="Titre3">
    <w:name w:val="heading 3"/>
    <w:basedOn w:val="Normal"/>
    <w:next w:val="Retrait3"/>
    <w:qFormat/>
    <w:rsid w:val="00BE31C1"/>
    <w:pPr>
      <w:keepNext/>
      <w:numPr>
        <w:ilvl w:val="2"/>
        <w:numId w:val="6"/>
      </w:numPr>
      <w:tabs>
        <w:tab w:val="clear" w:pos="720"/>
      </w:tabs>
      <w:spacing w:before="240" w:after="120"/>
      <w:ind w:left="710" w:hanging="710"/>
      <w:outlineLvl w:val="2"/>
    </w:pPr>
    <w:rPr>
      <w:rFonts w:ascii="Arial" w:hAnsi="Arial"/>
      <w:b/>
      <w:sz w:val="24"/>
      <w:lang w:eastAsia="fr-FR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/>
      <w:color w:val="FFFFFF"/>
      <w:sz w:val="44"/>
      <w:lang w:eastAsia="fr-FR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ascii="Arial" w:hAnsi="Arial"/>
      <w:b/>
      <w:i/>
      <w:sz w:val="40"/>
      <w:lang w:eastAsia="fr-FR"/>
    </w:rPr>
  </w:style>
  <w:style w:type="paragraph" w:styleId="Titre6">
    <w:name w:val="heading 6"/>
    <w:basedOn w:val="Normal"/>
    <w:next w:val="Normal"/>
    <w:qFormat/>
    <w:rsid w:val="00E6075C"/>
    <w:pPr>
      <w:keepNext/>
      <w:spacing w:before="5160"/>
      <w:jc w:val="center"/>
      <w:outlineLvl w:val="5"/>
    </w:pPr>
    <w:rPr>
      <w:rFonts w:ascii="Arial" w:hAnsi="Arial"/>
      <w:sz w:val="72"/>
      <w:szCs w:val="72"/>
    </w:rPr>
  </w:style>
  <w:style w:type="paragraph" w:styleId="Titre7">
    <w:name w:val="heading 7"/>
    <w:basedOn w:val="Normal"/>
    <w:next w:val="Normal"/>
    <w:qFormat/>
    <w:rsid w:val="00052D80"/>
    <w:pPr>
      <w:keepNext/>
      <w:jc w:val="right"/>
      <w:outlineLvl w:val="6"/>
    </w:pPr>
    <w:rPr>
      <w:rFonts w:ascii="Arial" w:hAnsi="Arial" w:cs="Arial"/>
      <w:b/>
      <w:i/>
      <w:sz w:val="32"/>
    </w:rPr>
  </w:style>
  <w:style w:type="paragraph" w:styleId="Titre8">
    <w:name w:val="heading 8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rFonts w:ascii="Arial" w:hAnsi="Arial"/>
      <w:sz w:val="40"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rFonts w:ascii="Arial" w:hAnsi="Arial"/>
      <w:b/>
      <w:i/>
      <w:lang w:eastAsia="fr-FR"/>
    </w:rPr>
  </w:style>
  <w:style w:type="paragraph" w:styleId="Pieddepage">
    <w:name w:val="footer"/>
    <w:basedOn w:val="Normal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ascii="Arial" w:hAnsi="Arial" w:cs="Arial"/>
      <w:b/>
      <w:i/>
    </w:rPr>
  </w:style>
  <w:style w:type="paragraph" w:styleId="TM1">
    <w:name w:val="toc 1"/>
    <w:basedOn w:val="Normal"/>
    <w:next w:val="Normal"/>
    <w:autoRedefine/>
    <w:uiPriority w:val="39"/>
    <w:rsid w:val="00B56077"/>
    <w:pPr>
      <w:tabs>
        <w:tab w:val="left" w:pos="400"/>
        <w:tab w:val="right" w:leader="underscore" w:pos="9344"/>
      </w:tabs>
      <w:spacing w:before="120"/>
    </w:pPr>
    <w:rPr>
      <w:rFonts w:ascii="Arial" w:hAnsi="Arial"/>
      <w:b/>
      <w:sz w:val="24"/>
    </w:rPr>
  </w:style>
  <w:style w:type="paragraph" w:customStyle="1" w:styleId="Retrait1">
    <w:name w:val="Retrait 1"/>
    <w:basedOn w:val="Normal"/>
    <w:rsid w:val="00332A97"/>
    <w:pPr>
      <w:spacing w:after="120"/>
      <w:ind w:left="431"/>
      <w:jc w:val="both"/>
    </w:pPr>
    <w:rPr>
      <w:rFonts w:ascii="Arial" w:hAnsi="Arial"/>
      <w:sz w:val="24"/>
      <w:lang w:eastAsia="fr-FR"/>
    </w:rPr>
  </w:style>
  <w:style w:type="paragraph" w:customStyle="1" w:styleId="Retrait2">
    <w:name w:val="Retrait 2"/>
    <w:basedOn w:val="Retrait1"/>
    <w:rsid w:val="00332A97"/>
    <w:pPr>
      <w:ind w:left="567"/>
    </w:pPr>
  </w:style>
  <w:style w:type="paragraph" w:customStyle="1" w:styleId="Retrait3">
    <w:name w:val="Retrait 3"/>
    <w:basedOn w:val="Retrait2"/>
    <w:rsid w:val="00BE31C1"/>
    <w:pPr>
      <w:ind w:left="710"/>
    </w:pPr>
  </w:style>
  <w:style w:type="paragraph" w:styleId="TM2">
    <w:name w:val="toc 2"/>
    <w:basedOn w:val="Normal"/>
    <w:next w:val="Normal"/>
    <w:autoRedefine/>
    <w:semiHidden/>
    <w:pPr>
      <w:spacing w:before="120"/>
      <w:ind w:left="200"/>
    </w:pPr>
    <w:rPr>
      <w:rFonts w:ascii="Arial" w:hAnsi="Arial"/>
      <w:b/>
      <w:sz w:val="22"/>
    </w:rPr>
  </w:style>
  <w:style w:type="paragraph" w:styleId="TM3">
    <w:name w:val="toc 3"/>
    <w:basedOn w:val="Normal"/>
    <w:next w:val="Normal"/>
    <w:autoRedefine/>
    <w:semiHidden/>
    <w:pPr>
      <w:ind w:left="400"/>
    </w:pPr>
    <w:rPr>
      <w:rFonts w:ascii="Arial" w:hAnsi="Arial"/>
    </w:rPr>
  </w:style>
  <w:style w:type="paragraph" w:styleId="TM4">
    <w:name w:val="toc 4"/>
    <w:basedOn w:val="Normal"/>
    <w:next w:val="Normal"/>
    <w:autoRedefine/>
    <w:semiHidden/>
    <w:pPr>
      <w:ind w:left="600"/>
    </w:pPr>
    <w:rPr>
      <w:rFonts w:ascii="Arial" w:hAnsi="Arial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rFonts w:ascii="Arial" w:hAnsi="Arial"/>
    </w:r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semiHidden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customStyle="1" w:styleId="RetraitTitre2">
    <w:name w:val="Retrait Titre 2"/>
    <w:basedOn w:val="Normal"/>
    <w:rsid w:val="00C41638"/>
    <w:pPr>
      <w:spacing w:line="360" w:lineRule="auto"/>
      <w:ind w:left="567"/>
    </w:pPr>
    <w:rPr>
      <w:rFonts w:ascii="Arial" w:hAnsi="Arial"/>
      <w:sz w:val="24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1">
    <w:name w:val="Note 1"/>
    <w:basedOn w:val="Normal"/>
    <w:rsid w:val="0036400A"/>
    <w:pPr>
      <w:spacing w:after="120"/>
      <w:ind w:left="1846" w:right="-18" w:hanging="1415"/>
      <w:jc w:val="both"/>
    </w:pPr>
    <w:rPr>
      <w:rFonts w:ascii="Arial" w:hAnsi="Arial"/>
      <w:sz w:val="24"/>
      <w:lang w:eastAsia="fr-FR"/>
    </w:rPr>
  </w:style>
  <w:style w:type="paragraph" w:customStyle="1" w:styleId="Note2">
    <w:name w:val="Note 2"/>
    <w:basedOn w:val="Note1"/>
    <w:rsid w:val="0036400A"/>
    <w:pPr>
      <w:ind w:left="1988" w:hanging="1420"/>
    </w:pPr>
    <w:rPr>
      <w:szCs w:val="24"/>
    </w:rPr>
  </w:style>
  <w:style w:type="paragraph" w:customStyle="1" w:styleId="Note3">
    <w:name w:val="Note 3"/>
    <w:basedOn w:val="Note2"/>
    <w:rsid w:val="00BE31C1"/>
    <w:pPr>
      <w:ind w:left="2130"/>
    </w:pPr>
  </w:style>
  <w:style w:type="paragraph" w:customStyle="1" w:styleId="Puceflcheniveau1">
    <w:name w:val="Puce flèchée niveau 1"/>
    <w:basedOn w:val="Listepuces2"/>
    <w:link w:val="Puceflcheniveau1Car"/>
    <w:rsid w:val="00473BE1"/>
    <w:pPr>
      <w:numPr>
        <w:numId w:val="0"/>
      </w:numPr>
      <w:tabs>
        <w:tab w:val="num" w:pos="360"/>
        <w:tab w:val="left" w:leader="dot" w:pos="10206"/>
      </w:tabs>
      <w:spacing w:after="120"/>
    </w:pPr>
    <w:rPr>
      <w:sz w:val="24"/>
      <w:lang w:val="fr-CH" w:eastAsia="fr-FR"/>
    </w:rPr>
  </w:style>
  <w:style w:type="character" w:customStyle="1" w:styleId="Puceflcheniveau1Car">
    <w:name w:val="Puce flèchée niveau 1 Car"/>
    <w:link w:val="Puceflcheniveau1"/>
    <w:rsid w:val="00473BE1"/>
    <w:rPr>
      <w:sz w:val="24"/>
      <w:lang w:val="fr-CH" w:eastAsia="fr-FR"/>
    </w:rPr>
  </w:style>
  <w:style w:type="paragraph" w:styleId="Listepuces2">
    <w:name w:val="List Bullet 2"/>
    <w:basedOn w:val="Normal"/>
    <w:rsid w:val="00473BE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atog\Desktop\EMF\2013-2014\w20_3i1\Projet_Perso_Mod&#232;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EFC8B7315DA4449F69FE97A704FE57" ma:contentTypeVersion="39" ma:contentTypeDescription="Crée un document." ma:contentTypeScope="" ma:versionID="50f196367aec8f37d0a398234b0f7b17">
  <xsd:schema xmlns:xsd="http://www.w3.org/2001/XMLSchema" xmlns:xs="http://www.w3.org/2001/XMLSchema" xmlns:p="http://schemas.microsoft.com/office/2006/metadata/properties" xmlns:ns2="cc3645a1-58b5-4da5-acb4-f681c13b5e81" xmlns:ns3="3fb344db-9a83-4925-8457-d4a81a8233b7" xmlns:ns4="52c6fd7a-766c-4f84-9f35-2a37be325271" targetNamespace="http://schemas.microsoft.com/office/2006/metadata/properties" ma:root="true" ma:fieldsID="78bd20473fe67c3676d1740625aa318f" ns2:_="" ns3:_="" ns4:_="">
    <xsd:import namespace="cc3645a1-58b5-4da5-acb4-f681c13b5e81"/>
    <xsd:import namespace="3fb344db-9a83-4925-8457-d4a81a8233b7"/>
    <xsd:import namespace="52c6fd7a-766c-4f84-9f35-2a37be3252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Location" minOccurs="0"/>
                <xsd:element ref="ns3:TaxCatchAll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645a1-58b5-4da5-acb4-f681c13b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344db-9a83-4925-8457-d4a81a8233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2" nillable="true" ma:displayName="Taxonomy Catch All Column" ma:hidden="true" ma:list="{eaa9ff0e-444f-4924-a542-003244b4a934}" ma:internalName="TaxCatchAll" ma:showField="CatchAllData" ma:web="3fb344db-9a83-4925-8457-d4a81a823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6fd7a-766c-4f84-9f35-2a37be325271" elementFormDefault="qualified">
    <xsd:import namespace="http://schemas.microsoft.com/office/2006/documentManagement/types"/>
    <xsd:import namespace="http://schemas.microsoft.com/office/infopath/2007/PartnerControls"/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4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1B430D-04A0-47C1-8B6A-59685AF92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645a1-58b5-4da5-acb4-f681c13b5e81"/>
    <ds:schemaRef ds:uri="3fb344db-9a83-4925-8457-d4a81a8233b7"/>
    <ds:schemaRef ds:uri="52c6fd7a-766c-4f84-9f35-2a37be325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CE0030-76A2-4EEA-806C-24DC121204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Projet_Perso_Modèle</Template>
  <TotalTime>0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module</vt:lpstr>
    </vt:vector>
  </TitlesOfParts>
  <Company>EMF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module</dc:title>
  <dc:creator>Administrateur</dc:creator>
  <cp:lastModifiedBy>Gambera Luca</cp:lastModifiedBy>
  <cp:revision>28</cp:revision>
  <cp:lastPrinted>2017-03-21T08:00:00Z</cp:lastPrinted>
  <dcterms:created xsi:type="dcterms:W3CDTF">2013-10-15T08:08:00Z</dcterms:created>
  <dcterms:modified xsi:type="dcterms:W3CDTF">2023-04-28T14:29:00Z</dcterms:modified>
</cp:coreProperties>
</file>